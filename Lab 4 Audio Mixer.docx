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FDAFAE" w14:textId="411FCB09" w:rsidR="00505EB6" w:rsidRPr="00505EB6" w:rsidRDefault="00505EB6" w:rsidP="00505EB6">
      <w:pPr>
        <w:pStyle w:val="Heading1"/>
        <w:spacing w:before="120" w:after="120"/>
        <w:jc w:val="center"/>
        <w:rPr>
          <w:rFonts w:ascii="Times New Roman" w:eastAsia="SimSun" w:hAnsi="Times New Roman" w:cs="Times New Roman"/>
          <w:b/>
          <w:color w:val="auto"/>
          <w:sz w:val="32"/>
          <w:szCs w:val="22"/>
          <w:lang w:eastAsia="zh-CN"/>
        </w:rPr>
      </w:pPr>
      <w:r w:rsidRPr="00505EB6">
        <w:rPr>
          <w:rFonts w:ascii="Times New Roman" w:eastAsia="SimSun" w:hAnsi="Times New Roman" w:cs="Times New Roman"/>
          <w:color w:val="auto"/>
          <w:sz w:val="32"/>
          <w:szCs w:val="22"/>
          <w:lang w:eastAsia="zh-CN"/>
        </w:rPr>
        <w:t xml:space="preserve">Laboratory </w:t>
      </w:r>
      <w:r>
        <w:rPr>
          <w:rFonts w:ascii="Times New Roman" w:eastAsia="SimSun" w:hAnsi="Times New Roman" w:cs="Times New Roman"/>
          <w:color w:val="auto"/>
          <w:sz w:val="32"/>
          <w:szCs w:val="22"/>
          <w:lang w:eastAsia="zh-CN"/>
        </w:rPr>
        <w:t>4</w:t>
      </w:r>
      <w:r w:rsidRPr="00505EB6">
        <w:rPr>
          <w:rFonts w:ascii="Times New Roman" w:eastAsia="SimSun" w:hAnsi="Times New Roman" w:cs="Times New Roman"/>
          <w:color w:val="auto"/>
          <w:sz w:val="32"/>
          <w:szCs w:val="22"/>
          <w:lang w:eastAsia="zh-CN"/>
        </w:rPr>
        <w:t xml:space="preserve">: </w:t>
      </w:r>
      <w:r>
        <w:rPr>
          <w:rFonts w:ascii="Times New Roman" w:eastAsia="SimSun" w:hAnsi="Times New Roman" w:cs="Times New Roman"/>
          <w:color w:val="auto"/>
          <w:sz w:val="32"/>
          <w:szCs w:val="22"/>
          <w:lang w:eastAsia="zh-CN"/>
        </w:rPr>
        <w:t>Audio Mixer</w:t>
      </w:r>
    </w:p>
    <w:p w14:paraId="33496E98" w14:textId="77777777" w:rsidR="00505EB6" w:rsidRPr="00505EB6" w:rsidRDefault="00505EB6" w:rsidP="00505EB6">
      <w:pPr>
        <w:pStyle w:val="Heading1"/>
        <w:spacing w:before="120" w:after="120"/>
        <w:jc w:val="center"/>
        <w:rPr>
          <w:rFonts w:ascii="Times New Roman" w:eastAsia="SimSun" w:hAnsi="Times New Roman" w:cs="Times New Roman"/>
          <w:b/>
          <w:color w:val="auto"/>
          <w:sz w:val="32"/>
          <w:szCs w:val="22"/>
          <w:lang w:eastAsia="zh-CN"/>
        </w:rPr>
      </w:pPr>
      <w:r w:rsidRPr="00505EB6">
        <w:rPr>
          <w:rFonts w:ascii="Times New Roman" w:eastAsia="SimSun" w:hAnsi="Times New Roman" w:cs="Times New Roman"/>
          <w:color w:val="auto"/>
          <w:sz w:val="32"/>
          <w:szCs w:val="22"/>
          <w:lang w:eastAsia="zh-CN"/>
        </w:rPr>
        <w:t>Lab Section AA</w:t>
      </w:r>
    </w:p>
    <w:p w14:paraId="23248288" w14:textId="77777777" w:rsidR="00505EB6" w:rsidRPr="00505EB6" w:rsidRDefault="00505EB6" w:rsidP="00505EB6">
      <w:pPr>
        <w:spacing w:before="120" w:after="120"/>
        <w:jc w:val="center"/>
        <w:rPr>
          <w:sz w:val="22"/>
          <w:szCs w:val="22"/>
        </w:rPr>
      </w:pPr>
      <w:r w:rsidRPr="00505EB6">
        <w:rPr>
          <w:sz w:val="22"/>
          <w:szCs w:val="22"/>
        </w:rPr>
        <w:t xml:space="preserve">Travis Kee, Ethan Diep, </w:t>
      </w:r>
      <w:proofErr w:type="spellStart"/>
      <w:r w:rsidRPr="00505EB6">
        <w:rPr>
          <w:sz w:val="22"/>
          <w:szCs w:val="22"/>
        </w:rPr>
        <w:t>Junhan</w:t>
      </w:r>
      <w:proofErr w:type="spellEnd"/>
      <w:r w:rsidRPr="00505EB6">
        <w:rPr>
          <w:sz w:val="22"/>
          <w:szCs w:val="22"/>
        </w:rPr>
        <w:t xml:space="preserve"> Jiao </w:t>
      </w:r>
    </w:p>
    <w:p w14:paraId="4AB04F8E" w14:textId="77777777" w:rsidR="00505EB6" w:rsidRPr="00505EB6" w:rsidRDefault="00505EB6" w:rsidP="00505EB6">
      <w:pPr>
        <w:spacing w:before="120" w:after="120"/>
        <w:jc w:val="center"/>
        <w:rPr>
          <w:sz w:val="22"/>
          <w:szCs w:val="22"/>
        </w:rPr>
      </w:pPr>
      <w:r w:rsidRPr="00505EB6">
        <w:rPr>
          <w:sz w:val="22"/>
          <w:szCs w:val="22"/>
        </w:rPr>
        <w:t>EE233 Circuit Theory</w:t>
      </w:r>
    </w:p>
    <w:p w14:paraId="68E8E49B" w14:textId="77777777" w:rsidR="00505EB6" w:rsidRPr="00505EB6" w:rsidRDefault="00505EB6" w:rsidP="00505EB6">
      <w:pPr>
        <w:pStyle w:val="Heading3"/>
        <w:rPr>
          <w:rFonts w:cs="Times New Roman"/>
          <w:b/>
          <w:caps/>
          <w:color w:val="auto"/>
        </w:rPr>
      </w:pPr>
      <w:r w:rsidRPr="00505EB6">
        <w:rPr>
          <w:rFonts w:cs="Times New Roman"/>
          <w:color w:val="auto"/>
        </w:rPr>
        <w:t>Department of Electrical Engineering, University of Washington, Seattle, WA, 98195</w:t>
      </w:r>
    </w:p>
    <w:p w14:paraId="49970F56" w14:textId="77777777" w:rsidR="00505EB6" w:rsidRPr="00505EB6" w:rsidRDefault="00505EB6" w:rsidP="00505EB6">
      <w:pPr>
        <w:jc w:val="center"/>
        <w:rPr>
          <w:sz w:val="22"/>
          <w:szCs w:val="22"/>
        </w:rPr>
      </w:pPr>
    </w:p>
    <w:p w14:paraId="433427D7" w14:textId="77777777" w:rsidR="00505EB6" w:rsidRPr="00505EB6" w:rsidRDefault="00505EB6" w:rsidP="00505EB6">
      <w:pPr>
        <w:pStyle w:val="Heading3"/>
        <w:rPr>
          <w:rFonts w:cs="Times New Roman"/>
          <w:color w:val="auto"/>
        </w:rPr>
        <w:sectPr w:rsidR="00505EB6" w:rsidRPr="00505EB6" w:rsidSect="00505EB6">
          <w:headerReference w:type="default" r:id="rId10"/>
          <w:footerReference w:type="default" r:id="rId11"/>
          <w:pgSz w:w="12240" w:h="15840" w:code="1"/>
          <w:pgMar w:top="1627" w:right="1008" w:bottom="1440" w:left="1296" w:header="720" w:footer="720" w:gutter="0"/>
          <w:cols w:space="720"/>
        </w:sectPr>
      </w:pPr>
    </w:p>
    <w:p w14:paraId="5D41898B" w14:textId="1430822D" w:rsidR="004F50A9" w:rsidRDefault="00505EB6" w:rsidP="00505EB6">
      <w:pPr>
        <w:pStyle w:val="Heading2"/>
        <w:rPr>
          <w:rFonts w:ascii="Times New Roman" w:hAnsi="Times New Roman" w:cs="Times New Roman"/>
          <w:color w:val="auto"/>
          <w:sz w:val="22"/>
        </w:rPr>
      </w:pPr>
      <w:r w:rsidRPr="00505EB6">
        <w:rPr>
          <w:rFonts w:ascii="Times New Roman" w:hAnsi="Times New Roman" w:cs="Times New Roman"/>
          <w:i/>
          <w:color w:val="auto"/>
          <w:sz w:val="22"/>
        </w:rPr>
        <w:t xml:space="preserve">Abstract </w:t>
      </w:r>
      <w:r w:rsidRPr="00505EB6">
        <w:rPr>
          <w:rFonts w:ascii="Times New Roman" w:hAnsi="Times New Roman" w:cs="Times New Roman"/>
          <w:color w:val="auto"/>
          <w:sz w:val="22"/>
        </w:rPr>
        <w:t xml:space="preserve">— </w:t>
      </w:r>
      <w:r w:rsidR="004F50A9">
        <w:rPr>
          <w:rFonts w:ascii="Times New Roman" w:hAnsi="Times New Roman" w:cs="Times New Roman"/>
          <w:color w:val="auto"/>
          <w:sz w:val="22"/>
        </w:rPr>
        <w:t xml:space="preserve">In this lab, </w:t>
      </w:r>
      <w:r w:rsidR="00625922">
        <w:rPr>
          <w:rFonts w:ascii="Times New Roman" w:hAnsi="Times New Roman" w:cs="Times New Roman"/>
          <w:color w:val="auto"/>
          <w:sz w:val="22"/>
        </w:rPr>
        <w:t xml:space="preserve">given topology and specifications were considered in the construction of </w:t>
      </w:r>
      <w:r w:rsidR="00085F99">
        <w:rPr>
          <w:rFonts w:ascii="Times New Roman" w:hAnsi="Times New Roman" w:cs="Times New Roman"/>
          <w:color w:val="auto"/>
          <w:sz w:val="22"/>
        </w:rPr>
        <w:t xml:space="preserve">three different filters combined into an equalizer system. </w:t>
      </w:r>
      <w:r w:rsidR="00276E9D">
        <w:rPr>
          <w:rFonts w:ascii="Times New Roman" w:hAnsi="Times New Roman" w:cs="Times New Roman"/>
          <w:color w:val="auto"/>
          <w:sz w:val="22"/>
        </w:rPr>
        <w:t xml:space="preserve">Further construction of previous lab circuits </w:t>
      </w:r>
      <w:r w:rsidR="006C6529">
        <w:rPr>
          <w:rFonts w:ascii="Times New Roman" w:hAnsi="Times New Roman" w:cs="Times New Roman"/>
          <w:color w:val="auto"/>
          <w:sz w:val="22"/>
        </w:rPr>
        <w:t>was</w:t>
      </w:r>
      <w:r w:rsidR="00276E9D">
        <w:rPr>
          <w:rFonts w:ascii="Times New Roman" w:hAnsi="Times New Roman" w:cs="Times New Roman"/>
          <w:color w:val="auto"/>
          <w:sz w:val="22"/>
        </w:rPr>
        <w:t xml:space="preserve"> utilized in the final construction of the </w:t>
      </w:r>
      <w:r w:rsidR="006C6529">
        <w:rPr>
          <w:rFonts w:ascii="Times New Roman" w:hAnsi="Times New Roman" w:cs="Times New Roman"/>
          <w:color w:val="auto"/>
          <w:sz w:val="22"/>
        </w:rPr>
        <w:t>audio mixing console</w:t>
      </w:r>
      <w:r w:rsidR="006C6529" w:rsidRPr="00505EB6">
        <w:rPr>
          <w:rFonts w:ascii="Times New Roman" w:hAnsi="Times New Roman" w:cs="Times New Roman"/>
          <w:color w:val="auto"/>
          <w:sz w:val="22"/>
        </w:rPr>
        <w:t xml:space="preserve">. Further usage </w:t>
      </w:r>
      <w:r w:rsidR="006C6529" w:rsidRPr="00505EB6">
        <w:rPr>
          <w:rFonts w:ascii="Times New Roman" w:hAnsi="Times New Roman" w:cs="Times New Roman"/>
          <w:color w:val="auto"/>
          <w:sz w:val="22"/>
          <w:szCs w:val="22"/>
        </w:rPr>
        <w:t>of lab equipment for testing/analyzing circuits was conducted.</w:t>
      </w:r>
      <w:r w:rsidR="006C6529">
        <w:rPr>
          <w:rFonts w:ascii="Times New Roman" w:hAnsi="Times New Roman" w:cs="Times New Roman"/>
          <w:color w:val="auto"/>
          <w:sz w:val="22"/>
          <w:szCs w:val="22"/>
        </w:rPr>
        <w:t xml:space="preserve"> This lab effectively demonstrated the culmination of filters and other circuit elements for the overall project of making an audio mixer. </w:t>
      </w:r>
    </w:p>
    <w:p w14:paraId="07B74E65" w14:textId="77777777" w:rsidR="00505EB6" w:rsidRPr="00505EB6" w:rsidRDefault="00505EB6" w:rsidP="00505EB6">
      <w:pPr>
        <w:pStyle w:val="Heading3"/>
        <w:ind w:left="180"/>
        <w:rPr>
          <w:rFonts w:cs="Times New Roman"/>
          <w:color w:val="auto"/>
        </w:rPr>
      </w:pPr>
      <w:r w:rsidRPr="00505EB6">
        <w:rPr>
          <w:rFonts w:cs="Times New Roman"/>
          <w:color w:val="auto"/>
        </w:rPr>
        <w:fldChar w:fldCharType="begin"/>
      </w:r>
      <w:r w:rsidRPr="00505EB6">
        <w:rPr>
          <w:rFonts w:cs="Times New Roman"/>
          <w:color w:val="auto"/>
        </w:rPr>
        <w:instrText xml:space="preserve"> = 1 \* ROMAN </w:instrText>
      </w:r>
      <w:r w:rsidRPr="00505EB6">
        <w:rPr>
          <w:rFonts w:cs="Times New Roman"/>
          <w:color w:val="auto"/>
        </w:rPr>
        <w:fldChar w:fldCharType="separate"/>
      </w:r>
      <w:r w:rsidRPr="00505EB6">
        <w:rPr>
          <w:rFonts w:cs="Times New Roman"/>
          <w:color w:val="auto"/>
        </w:rPr>
        <w:t>I</w:t>
      </w:r>
      <w:r w:rsidRPr="00505EB6">
        <w:rPr>
          <w:rFonts w:cs="Times New Roman"/>
          <w:color w:val="auto"/>
        </w:rPr>
        <w:fldChar w:fldCharType="end"/>
      </w:r>
      <w:r w:rsidRPr="00505EB6">
        <w:rPr>
          <w:rFonts w:cs="Times New Roman"/>
          <w:color w:val="auto"/>
        </w:rPr>
        <w:t>. Introduction</w:t>
      </w:r>
    </w:p>
    <w:p w14:paraId="7C54AC59" w14:textId="5C95285D" w:rsidR="006C6529" w:rsidRDefault="006C6529" w:rsidP="00505EB6">
      <w:pPr>
        <w:spacing w:line="240" w:lineRule="exact"/>
        <w:ind w:firstLine="18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this lab, students will explore </w:t>
      </w:r>
      <w:r w:rsidR="00783783">
        <w:rPr>
          <w:sz w:val="22"/>
          <w:szCs w:val="22"/>
        </w:rPr>
        <w:t xml:space="preserve">filter designs given various topologies and specifications in their role </w:t>
      </w:r>
      <w:r w:rsidR="00FC13F3">
        <w:rPr>
          <w:sz w:val="22"/>
          <w:szCs w:val="22"/>
        </w:rPr>
        <w:t xml:space="preserve">for the equalizer system. </w:t>
      </w:r>
      <w:r w:rsidR="007852B7">
        <w:rPr>
          <w:sz w:val="22"/>
          <w:szCs w:val="22"/>
        </w:rPr>
        <w:t xml:space="preserve">These three filters serve as the last key step in the construction of the audio mixer. </w:t>
      </w:r>
      <w:r w:rsidR="00456E9F">
        <w:rPr>
          <w:sz w:val="22"/>
          <w:szCs w:val="22"/>
        </w:rPr>
        <w:t xml:space="preserve">The lab’s focus is on filter designs, ensuring that </w:t>
      </w:r>
      <w:r w:rsidR="00865313">
        <w:rPr>
          <w:sz w:val="22"/>
          <w:szCs w:val="22"/>
        </w:rPr>
        <w:t xml:space="preserve">each filter meets the specified requirements </w:t>
      </w:r>
      <w:r w:rsidR="003500F7">
        <w:rPr>
          <w:sz w:val="22"/>
          <w:szCs w:val="22"/>
        </w:rPr>
        <w:t xml:space="preserve">for functional use. </w:t>
      </w:r>
      <w:r w:rsidR="007852B7">
        <w:rPr>
          <w:sz w:val="22"/>
          <w:szCs w:val="22"/>
        </w:rPr>
        <w:t xml:space="preserve">The fully constructed equalizer system: including the three filters, a </w:t>
      </w:r>
      <w:r w:rsidR="00E4740D">
        <w:rPr>
          <w:sz w:val="22"/>
          <w:szCs w:val="22"/>
        </w:rPr>
        <w:t>voltage follower, and a summing amplifier are used to adjust the frequency</w:t>
      </w:r>
      <w:r w:rsidR="004E0C3E">
        <w:rPr>
          <w:sz w:val="22"/>
          <w:szCs w:val="22"/>
        </w:rPr>
        <w:t xml:space="preserve"> response of the audio system, as well </w:t>
      </w:r>
      <w:r w:rsidR="0075580D">
        <w:rPr>
          <w:sz w:val="22"/>
          <w:szCs w:val="22"/>
        </w:rPr>
        <w:t>as</w:t>
      </w:r>
      <w:r w:rsidR="004E0C3E">
        <w:rPr>
          <w:sz w:val="22"/>
          <w:szCs w:val="22"/>
        </w:rPr>
        <w:t xml:space="preserve"> adjusting the amplitudes of audio signals at </w:t>
      </w:r>
      <w:r w:rsidR="003500F7">
        <w:rPr>
          <w:sz w:val="22"/>
          <w:szCs w:val="22"/>
        </w:rPr>
        <w:t>various frequencies</w:t>
      </w:r>
      <w:r w:rsidR="004E0C3E">
        <w:rPr>
          <w:sz w:val="22"/>
          <w:szCs w:val="22"/>
        </w:rPr>
        <w:t xml:space="preserve">. </w:t>
      </w:r>
      <w:r w:rsidR="003500F7">
        <w:rPr>
          <w:sz w:val="22"/>
          <w:szCs w:val="22"/>
        </w:rPr>
        <w:t xml:space="preserve">Through the previous labs, building up </w:t>
      </w:r>
      <w:r w:rsidR="00943594">
        <w:rPr>
          <w:sz w:val="22"/>
          <w:szCs w:val="22"/>
        </w:rPr>
        <w:t>the audio mixer in “chunks,</w:t>
      </w:r>
      <w:r w:rsidR="0075580D">
        <w:rPr>
          <w:sz w:val="22"/>
          <w:szCs w:val="22"/>
        </w:rPr>
        <w:t>”</w:t>
      </w:r>
      <w:r w:rsidR="00943594">
        <w:rPr>
          <w:sz w:val="22"/>
          <w:szCs w:val="22"/>
        </w:rPr>
        <w:t xml:space="preserve"> allows the student to better understand every aspect of the project and </w:t>
      </w:r>
      <w:r w:rsidR="00C918FF">
        <w:rPr>
          <w:sz w:val="22"/>
          <w:szCs w:val="22"/>
        </w:rPr>
        <w:t xml:space="preserve">see the full culmination of </w:t>
      </w:r>
      <w:r w:rsidR="0075580D">
        <w:rPr>
          <w:sz w:val="22"/>
          <w:szCs w:val="22"/>
        </w:rPr>
        <w:t xml:space="preserve">each lab’s objectives. </w:t>
      </w:r>
    </w:p>
    <w:p w14:paraId="2338431A" w14:textId="7CDD19E6" w:rsidR="0017489E" w:rsidRPr="0017489E" w:rsidRDefault="00505EB6" w:rsidP="0017489E">
      <w:pPr>
        <w:pStyle w:val="Heading3"/>
        <w:ind w:left="187"/>
        <w:rPr>
          <w:rFonts w:cs="Times New Roman"/>
          <w:b/>
          <w:caps/>
          <w:smallCaps/>
          <w:color w:val="auto"/>
        </w:rPr>
      </w:pPr>
      <w:r w:rsidRPr="00505EB6">
        <w:rPr>
          <w:rFonts w:cs="Times New Roman"/>
          <w:b/>
          <w:caps/>
          <w:smallCaps/>
          <w:color w:val="auto"/>
        </w:rPr>
        <w:fldChar w:fldCharType="begin"/>
      </w:r>
      <w:r w:rsidRPr="00505EB6">
        <w:rPr>
          <w:rFonts w:cs="Times New Roman"/>
          <w:color w:val="auto"/>
        </w:rPr>
        <w:instrText xml:space="preserve"> = 2 \* ROMAN </w:instrText>
      </w:r>
      <w:r w:rsidRPr="00505EB6">
        <w:rPr>
          <w:rFonts w:cs="Times New Roman"/>
          <w:b/>
          <w:caps/>
          <w:smallCaps/>
          <w:color w:val="auto"/>
        </w:rPr>
        <w:fldChar w:fldCharType="separate"/>
      </w:r>
      <w:r w:rsidRPr="00505EB6">
        <w:rPr>
          <w:rFonts w:cs="Times New Roman"/>
          <w:noProof/>
          <w:color w:val="auto"/>
        </w:rPr>
        <w:t>II</w:t>
      </w:r>
      <w:r w:rsidRPr="00505EB6">
        <w:rPr>
          <w:rFonts w:cs="Times New Roman"/>
          <w:b/>
          <w:caps/>
          <w:smallCaps/>
          <w:color w:val="auto"/>
        </w:rPr>
        <w:fldChar w:fldCharType="end"/>
      </w:r>
      <w:r w:rsidRPr="00505EB6">
        <w:rPr>
          <w:rFonts w:cs="Times New Roman"/>
          <w:color w:val="auto"/>
        </w:rPr>
        <w:t xml:space="preserve">. </w:t>
      </w:r>
      <w:r w:rsidR="003B6A34">
        <w:rPr>
          <w:rFonts w:cs="Times New Roman"/>
          <w:color w:val="auto"/>
        </w:rPr>
        <w:t>L</w:t>
      </w:r>
      <w:r w:rsidRPr="00505EB6">
        <w:rPr>
          <w:rFonts w:cs="Times New Roman"/>
          <w:color w:val="auto"/>
        </w:rPr>
        <w:t>ab Procedure</w:t>
      </w:r>
    </w:p>
    <w:p w14:paraId="76FB394E" w14:textId="5E70EC20" w:rsidR="00505EB6" w:rsidRPr="00505EB6" w:rsidRDefault="00505EB6" w:rsidP="00505EB6">
      <w:pPr>
        <w:pStyle w:val="BodyTextIndent2"/>
        <w:rPr>
          <w:rFonts w:ascii="Times New Roman" w:eastAsia="SimSun" w:hAnsi="Times New Roman"/>
          <w:sz w:val="22"/>
          <w:szCs w:val="22"/>
          <w:lang w:eastAsia="zh-CN"/>
        </w:rPr>
      </w:pPr>
      <w:r w:rsidRPr="00505EB6">
        <w:rPr>
          <w:rFonts w:ascii="Times New Roman" w:eastAsia="SimSun" w:hAnsi="Times New Roman"/>
          <w:sz w:val="22"/>
          <w:szCs w:val="22"/>
          <w:lang w:eastAsia="zh-CN"/>
        </w:rPr>
        <w:t>The equipment to construct the different circuits for this lab included a breadboard, LM348N Operational-Amplifier</w:t>
      </w:r>
      <w:r w:rsidR="0017489E">
        <w:rPr>
          <w:rFonts w:ascii="Times New Roman" w:eastAsia="SimSun" w:hAnsi="Times New Roman"/>
          <w:sz w:val="22"/>
          <w:szCs w:val="22"/>
          <w:lang w:eastAsia="zh-CN"/>
        </w:rPr>
        <w:t>s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, </w:t>
      </w:r>
      <w:r w:rsidR="007440D2">
        <w:rPr>
          <w:rFonts w:ascii="Times New Roman" w:eastAsia="SimSun" w:hAnsi="Times New Roman"/>
          <w:sz w:val="22"/>
          <w:szCs w:val="22"/>
          <w:lang w:eastAsia="zh-CN"/>
        </w:rPr>
        <w:t>240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>kΩ resistor</w:t>
      </w:r>
      <w:r w:rsidR="007440D2">
        <w:rPr>
          <w:rFonts w:ascii="Times New Roman" w:eastAsia="SimSun" w:hAnsi="Times New Roman"/>
          <w:sz w:val="22"/>
          <w:szCs w:val="22"/>
          <w:lang w:eastAsia="zh-CN"/>
        </w:rPr>
        <w:t>s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, </w:t>
      </w:r>
      <w:r w:rsidR="007440D2">
        <w:rPr>
          <w:rFonts w:ascii="Times New Roman" w:eastAsia="SimSun" w:hAnsi="Times New Roman"/>
          <w:sz w:val="22"/>
          <w:szCs w:val="22"/>
          <w:lang w:eastAsia="zh-CN"/>
        </w:rPr>
        <w:t>2.4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kΩ resistor, 100kΩ potentiometers, a </w:t>
      </w:r>
      <w:r w:rsidR="00C87C6C">
        <w:rPr>
          <w:rFonts w:ascii="Times New Roman" w:eastAsia="SimSun" w:hAnsi="Times New Roman"/>
          <w:sz w:val="22"/>
          <w:szCs w:val="22"/>
          <w:lang w:eastAsia="zh-CN"/>
        </w:rPr>
        <w:t>560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pF capacitor, a 0.1μF capacitor, a </w:t>
      </w:r>
      <w:r w:rsidR="00E35644">
        <w:rPr>
          <w:rFonts w:ascii="Times New Roman" w:eastAsia="SimSun" w:hAnsi="Times New Roman"/>
          <w:sz w:val="22"/>
          <w:szCs w:val="22"/>
          <w:lang w:eastAsia="zh-CN"/>
        </w:rPr>
        <w:t>0.</w:t>
      </w:r>
      <w:r w:rsidR="00E61D48">
        <w:rPr>
          <w:rFonts w:ascii="Times New Roman" w:eastAsia="SimSun" w:hAnsi="Times New Roman"/>
          <w:sz w:val="22"/>
          <w:szCs w:val="22"/>
          <w:lang w:eastAsia="zh-CN"/>
        </w:rPr>
        <w:t>0056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>μF capacitor,</w:t>
      </w:r>
      <w:r w:rsidR="00636BC8">
        <w:rPr>
          <w:rFonts w:ascii="Times New Roman" w:eastAsia="SimSun" w:hAnsi="Times New Roman"/>
          <w:sz w:val="22"/>
          <w:szCs w:val="22"/>
          <w:lang w:eastAsia="zh-CN"/>
        </w:rPr>
        <w:t xml:space="preserve"> </w:t>
      </w:r>
      <w:r w:rsidR="00636BC8"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a </w:t>
      </w:r>
      <w:r w:rsidR="00636BC8">
        <w:rPr>
          <w:rFonts w:ascii="Times New Roman" w:eastAsia="SimSun" w:hAnsi="Times New Roman"/>
          <w:sz w:val="22"/>
          <w:szCs w:val="22"/>
          <w:lang w:eastAsia="zh-CN"/>
        </w:rPr>
        <w:t>0.0022</w:t>
      </w:r>
      <w:r w:rsidR="00636BC8" w:rsidRPr="00505EB6">
        <w:rPr>
          <w:rFonts w:ascii="Times New Roman" w:eastAsia="SimSun" w:hAnsi="Times New Roman"/>
          <w:sz w:val="22"/>
          <w:szCs w:val="22"/>
          <w:lang w:eastAsia="zh-CN"/>
        </w:rPr>
        <w:t>μF</w:t>
      </w:r>
      <w:r w:rsidR="00636BC8">
        <w:rPr>
          <w:rFonts w:ascii="Times New Roman" w:eastAsia="SimSun" w:hAnsi="Times New Roman"/>
          <w:sz w:val="22"/>
          <w:szCs w:val="22"/>
          <w:lang w:eastAsia="zh-CN"/>
        </w:rPr>
        <w:t xml:space="preserve"> </w:t>
      </w:r>
      <w:r w:rsidR="00636BC8" w:rsidRPr="00505EB6">
        <w:rPr>
          <w:rFonts w:ascii="Times New Roman" w:eastAsia="SimSun" w:hAnsi="Times New Roman"/>
          <w:sz w:val="22"/>
          <w:szCs w:val="22"/>
          <w:lang w:eastAsia="zh-CN"/>
        </w:rPr>
        <w:t>capacitor</w:t>
      </w:r>
      <w:r w:rsidR="00636BC8">
        <w:rPr>
          <w:rFonts w:ascii="Times New Roman" w:eastAsia="SimSun" w:hAnsi="Times New Roman"/>
          <w:sz w:val="22"/>
          <w:szCs w:val="22"/>
          <w:lang w:eastAsia="zh-CN"/>
        </w:rPr>
        <w:t xml:space="preserve">, </w:t>
      </w:r>
      <w:r w:rsidR="00636BC8"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a </w:t>
      </w:r>
      <w:r w:rsidR="00636BC8">
        <w:rPr>
          <w:rFonts w:ascii="Times New Roman" w:eastAsia="SimSun" w:hAnsi="Times New Roman"/>
          <w:sz w:val="22"/>
          <w:szCs w:val="22"/>
          <w:lang w:eastAsia="zh-CN"/>
        </w:rPr>
        <w:t>0.022</w:t>
      </w:r>
      <w:r w:rsidR="00636BC8" w:rsidRPr="00505EB6">
        <w:rPr>
          <w:rFonts w:ascii="Times New Roman" w:eastAsia="SimSun" w:hAnsi="Times New Roman"/>
          <w:sz w:val="22"/>
          <w:szCs w:val="22"/>
          <w:lang w:eastAsia="zh-CN"/>
        </w:rPr>
        <w:t>μF capacitor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, a </w:t>
      </w:r>
      <w:r w:rsidR="00791DD4">
        <w:rPr>
          <w:rFonts w:ascii="Times New Roman" w:eastAsia="SimSun" w:hAnsi="Times New Roman"/>
          <w:sz w:val="22"/>
          <w:szCs w:val="22"/>
          <w:lang w:eastAsia="zh-CN"/>
        </w:rPr>
        <w:t>22</w:t>
      </w:r>
      <w:r w:rsidR="00C116D5">
        <w:rPr>
          <w:rFonts w:ascii="Times New Roman" w:eastAsia="SimSun" w:hAnsi="Times New Roman"/>
          <w:sz w:val="22"/>
          <w:szCs w:val="22"/>
          <w:lang w:eastAsia="zh-CN"/>
        </w:rPr>
        <w:t xml:space="preserve">pF capacitor, 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>a speaker,</w:t>
      </w:r>
      <w:r w:rsidR="00C77AA6">
        <w:rPr>
          <w:rFonts w:ascii="Times New Roman" w:eastAsia="SimSun" w:hAnsi="Times New Roman"/>
          <w:sz w:val="22"/>
          <w:szCs w:val="22"/>
          <w:lang w:eastAsia="zh-CN"/>
        </w:rPr>
        <w:t xml:space="preserve"> audio-jacks for external sound input,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 and jumper wires to connect the components. </w:t>
      </w:r>
    </w:p>
    <w:p w14:paraId="1ED24C97" w14:textId="515233B5" w:rsidR="00505EB6" w:rsidRPr="00505EB6" w:rsidRDefault="00505EB6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  <w:r w:rsidRPr="00505EB6">
        <w:rPr>
          <w:rFonts w:eastAsia="SimSun"/>
          <w:sz w:val="22"/>
          <w:szCs w:val="22"/>
          <w:lang w:eastAsia="zh-CN"/>
        </w:rPr>
        <w:t xml:space="preserve">The function generator was used to produce different sine waves throughout this lab. For the sine wave, the function generator was set to a sine </w:t>
      </w:r>
      <w:r w:rsidRPr="00505EB6">
        <w:rPr>
          <w:rFonts w:eastAsia="SimSun"/>
          <w:sz w:val="22"/>
          <w:szCs w:val="22"/>
          <w:lang w:eastAsia="zh-CN"/>
        </w:rPr>
        <w:t xml:space="preserve">wave with a range of frequencies: </w:t>
      </w:r>
      <w:r w:rsidR="003269E8">
        <w:rPr>
          <w:rFonts w:eastAsia="SimSun"/>
          <w:sz w:val="22"/>
          <w:szCs w:val="22"/>
          <w:lang w:eastAsia="zh-CN"/>
        </w:rPr>
        <w:t>250</w:t>
      </w:r>
      <w:r w:rsidRPr="00505EB6">
        <w:rPr>
          <w:rFonts w:eastAsia="SimSun"/>
          <w:sz w:val="22"/>
          <w:szCs w:val="22"/>
          <w:lang w:eastAsia="zh-CN"/>
        </w:rPr>
        <w:t>Hz, 1kHz,</w:t>
      </w:r>
      <w:r w:rsidR="003269E8">
        <w:rPr>
          <w:rFonts w:eastAsia="SimSun"/>
          <w:sz w:val="22"/>
          <w:szCs w:val="22"/>
          <w:lang w:eastAsia="zh-CN"/>
        </w:rPr>
        <w:t xml:space="preserve"> 4kHz,</w:t>
      </w:r>
      <w:r w:rsidRPr="00505EB6">
        <w:rPr>
          <w:rFonts w:eastAsia="SimSun"/>
          <w:sz w:val="22"/>
          <w:szCs w:val="22"/>
          <w:lang w:eastAsia="zh-CN"/>
        </w:rPr>
        <w:t xml:space="preserve"> and 10Hz-</w:t>
      </w:r>
      <w:r w:rsidR="003269E8">
        <w:rPr>
          <w:rFonts w:eastAsia="SimSun"/>
          <w:sz w:val="22"/>
          <w:szCs w:val="22"/>
          <w:lang w:eastAsia="zh-CN"/>
        </w:rPr>
        <w:t>50k</w:t>
      </w:r>
      <w:r w:rsidRPr="00505EB6">
        <w:rPr>
          <w:rFonts w:eastAsia="SimSun"/>
          <w:sz w:val="22"/>
          <w:szCs w:val="22"/>
          <w:lang w:eastAsia="zh-CN"/>
        </w:rPr>
        <w:t xml:space="preserve">Hz (in 1-2-5 sweep order). </w:t>
      </w:r>
      <w:r w:rsidR="008F0FCD">
        <w:rPr>
          <w:rFonts w:eastAsia="SimSun"/>
          <w:sz w:val="22"/>
          <w:szCs w:val="22"/>
          <w:lang w:eastAsia="zh-CN"/>
        </w:rPr>
        <w:t>The amplitude of the given sine wave remained at 200mV peak-to-peak.</w:t>
      </w:r>
      <w:r w:rsidRPr="00505EB6">
        <w:rPr>
          <w:rFonts w:eastAsia="SimSun"/>
          <w:sz w:val="22"/>
          <w:szCs w:val="22"/>
          <w:lang w:eastAsia="zh-CN"/>
        </w:rPr>
        <w:t xml:space="preserve"> </w:t>
      </w:r>
    </w:p>
    <w:p w14:paraId="2C6B900B" w14:textId="5C72D584" w:rsidR="00F243F8" w:rsidRPr="00505EB6" w:rsidRDefault="00505EB6" w:rsidP="00505EB6">
      <w:pPr>
        <w:pStyle w:val="BodyTextIndent2"/>
        <w:rPr>
          <w:rFonts w:ascii="Times New Roman" w:eastAsia="SimSun" w:hAnsi="Times New Roman"/>
          <w:sz w:val="22"/>
          <w:szCs w:val="22"/>
          <w:lang w:eastAsia="zh-CN"/>
        </w:rPr>
      </w:pP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The oscilloscope was used to measure output </w:t>
      </w:r>
      <w:r w:rsidR="006C6913">
        <w:rPr>
          <w:rFonts w:ascii="Times New Roman" w:eastAsia="SimSun" w:hAnsi="Times New Roman"/>
          <w:sz w:val="22"/>
          <w:szCs w:val="22"/>
          <w:lang w:eastAsia="zh-CN"/>
        </w:rPr>
        <w:t xml:space="preserve">and input 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>voltage of the whole circuit</w:t>
      </w:r>
      <w:r w:rsidR="008765D6">
        <w:rPr>
          <w:rFonts w:ascii="Times New Roman" w:eastAsia="SimSun" w:hAnsi="Times New Roman"/>
          <w:sz w:val="22"/>
          <w:szCs w:val="22"/>
          <w:lang w:eastAsia="zh-CN"/>
        </w:rPr>
        <w:t>, displaying those voltages on the display</w:t>
      </w:r>
      <w:r w:rsidRPr="00505EB6">
        <w:rPr>
          <w:rFonts w:ascii="Times New Roman" w:eastAsia="SimSun" w:hAnsi="Times New Roman"/>
          <w:sz w:val="22"/>
          <w:szCs w:val="22"/>
          <w:lang w:eastAsia="zh-CN"/>
        </w:rPr>
        <w:t xml:space="preserve">. The measurement functions of the oscilloscope were used to determine the amplitude of the output signals. Two main channels were used from the oscilloscope: Channel 1 and 2. Those channels were connected to the input signal voltages that were supplied by the waveform generator and the various output signal voltages measured across the different </w:t>
      </w:r>
      <w:r w:rsidR="0011310F">
        <w:rPr>
          <w:rFonts w:ascii="Times New Roman" w:eastAsia="SimSun" w:hAnsi="Times New Roman"/>
          <w:sz w:val="22"/>
          <w:szCs w:val="22"/>
          <w:lang w:eastAsia="zh-CN"/>
        </w:rPr>
        <w:t>filters</w:t>
      </w:r>
      <w:r w:rsidR="00C77AA6">
        <w:rPr>
          <w:rFonts w:ascii="Times New Roman" w:eastAsia="SimSun" w:hAnsi="Times New Roman"/>
          <w:sz w:val="22"/>
          <w:szCs w:val="22"/>
          <w:lang w:eastAsia="zh-CN"/>
        </w:rPr>
        <w:t xml:space="preserve">/equalizer system respectively. </w:t>
      </w:r>
    </w:p>
    <w:p w14:paraId="60612A60" w14:textId="1B3BDB99" w:rsidR="00505EB6" w:rsidRPr="00505EB6" w:rsidRDefault="00505EB6" w:rsidP="00505EB6">
      <w:pPr>
        <w:pStyle w:val="Heading3"/>
        <w:ind w:left="187"/>
        <w:rPr>
          <w:rFonts w:cs="Times New Roman"/>
          <w:color w:val="auto"/>
        </w:rPr>
      </w:pPr>
      <w:r w:rsidRPr="00505EB6">
        <w:rPr>
          <w:rFonts w:cs="Times New Roman"/>
          <w:color w:val="auto"/>
        </w:rPr>
        <w:t>III. Experimental Procedure and Analysis</w:t>
      </w:r>
      <w:hyperlink r:id="rId12" w:history="1">
        <w:r w:rsidR="00DB147A" w:rsidRPr="00DB147A">
          <w:rPr>
            <w:rStyle w:val="Hyperlink"/>
            <w:rFonts w:eastAsia="MS Mincho" w:cs="Times New Roman"/>
            <w:sz w:val="20"/>
            <w:szCs w:val="20"/>
          </w:rPr>
          <w:t>https://www.xiaoyuzhoufm.com/podcast/655ac689b95673db211562f9</w:t>
        </w:r>
      </w:hyperlink>
      <w:hyperlink r:id="rId13" w:history="1">
        <w:r w:rsidR="00074BB0" w:rsidRPr="00074BB0">
          <w:rPr>
            <w:rStyle w:val="Hyperlink"/>
            <w:rFonts w:eastAsia="MS Mincho" w:cs="Times New Roman"/>
            <w:sz w:val="20"/>
            <w:szCs w:val="20"/>
          </w:rPr>
          <w:t>https://www.xiaoyuzhoufm.com/podcast/655ac689b95673db211562f9</w:t>
        </w:r>
      </w:hyperlink>
      <w:hyperlink r:id="rId14" w:history="1">
        <w:r w:rsidR="00F04635" w:rsidRPr="00F04635">
          <w:rPr>
            <w:rStyle w:val="Hyperlink"/>
            <w:rFonts w:eastAsia="MS Mincho" w:cs="Times New Roman"/>
            <w:sz w:val="20"/>
            <w:szCs w:val="20"/>
          </w:rPr>
          <w:t>https://www.xiaoyuzhoufm.com/podcast/655ac689b95673db211562f9</w:t>
        </w:r>
      </w:hyperlink>
      <w:hyperlink r:id="rId15" w:history="1">
        <w:r w:rsidR="00A00189" w:rsidRPr="00A00189">
          <w:rPr>
            <w:rStyle w:val="Hyperlink"/>
            <w:rFonts w:eastAsia="MS Mincho" w:cs="Times New Roman"/>
            <w:sz w:val="20"/>
            <w:szCs w:val="20"/>
          </w:rPr>
          <w:t>https://www.xiaoyuzhoufm.com/podcast/655ac689b95673db211562f9</w:t>
        </w:r>
      </w:hyperlink>
    </w:p>
    <w:p w14:paraId="0AA3878F" w14:textId="5DC04A85" w:rsidR="00505EB6" w:rsidRPr="00505EB6" w:rsidRDefault="008A63C9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  <w:r w:rsidRPr="00505EB6">
        <w:rPr>
          <w:rFonts w:eastAsia="SimSun"/>
          <w:sz w:val="22"/>
          <w:szCs w:val="22"/>
          <w:lang w:eastAsia="zh-CN"/>
        </w:rPr>
        <w:t>First the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 </w:t>
      </w:r>
      <w:r w:rsidR="007C07FE">
        <w:rPr>
          <w:rFonts w:eastAsia="SimSun"/>
          <w:sz w:val="22"/>
          <w:szCs w:val="22"/>
          <w:lang w:eastAsia="zh-CN"/>
        </w:rPr>
        <w:t>f</w:t>
      </w:r>
      <w:r w:rsidR="00116451">
        <w:rPr>
          <w:rFonts w:eastAsia="SimSun"/>
          <w:sz w:val="22"/>
          <w:szCs w:val="22"/>
          <w:lang w:eastAsia="zh-CN"/>
        </w:rPr>
        <w:t xml:space="preserve">ilter </w:t>
      </w:r>
      <w:r w:rsidR="00505EB6" w:rsidRPr="00505EB6">
        <w:rPr>
          <w:rFonts w:eastAsia="SimSun"/>
          <w:sz w:val="22"/>
          <w:szCs w:val="22"/>
          <w:lang w:eastAsia="zh-CN"/>
        </w:rPr>
        <w:t>circuit shown in Figure 1 was built, with power supplies V</w:t>
      </w:r>
      <w:r w:rsidR="00505EB6" w:rsidRPr="00505EB6">
        <w:rPr>
          <w:rFonts w:eastAsia="SimSun"/>
          <w:sz w:val="22"/>
          <w:szCs w:val="22"/>
          <w:vertAlign w:val="subscript"/>
          <w:lang w:eastAsia="zh-CN"/>
        </w:rPr>
        <w:t>CC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 = 12V, V</w:t>
      </w:r>
      <w:r w:rsidR="00505EB6" w:rsidRPr="00505EB6">
        <w:rPr>
          <w:rFonts w:eastAsia="SimSun"/>
          <w:sz w:val="22"/>
          <w:szCs w:val="22"/>
          <w:vertAlign w:val="subscript"/>
          <w:lang w:eastAsia="zh-CN"/>
        </w:rPr>
        <w:t>EE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 = -12V. R</w:t>
      </w:r>
      <w:r w:rsidR="00C00DEF" w:rsidRPr="00505EB6">
        <w:rPr>
          <w:rFonts w:eastAsia="SimSun"/>
          <w:sz w:val="22"/>
          <w:szCs w:val="22"/>
          <w:lang w:eastAsia="zh-CN"/>
        </w:rPr>
        <w:t xml:space="preserve">1 </w:t>
      </w:r>
      <w:r w:rsidR="00C00DEF">
        <w:rPr>
          <w:rFonts w:eastAsia="SimSun"/>
          <w:sz w:val="22"/>
          <w:szCs w:val="22"/>
          <w:lang w:eastAsia="zh-CN"/>
        </w:rPr>
        <w:t>and</w:t>
      </w:r>
      <w:r w:rsidR="00335B2B">
        <w:rPr>
          <w:rFonts w:eastAsia="SimSun"/>
          <w:sz w:val="22"/>
          <w:szCs w:val="22"/>
          <w:lang w:eastAsia="zh-CN"/>
        </w:rPr>
        <w:t xml:space="preserve"> R2 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was set to </w:t>
      </w:r>
      <w:r w:rsidR="00CA10B2">
        <w:rPr>
          <w:rFonts w:eastAsia="SimSun"/>
          <w:sz w:val="22"/>
          <w:szCs w:val="22"/>
          <w:lang w:eastAsia="zh-CN"/>
        </w:rPr>
        <w:t>240</w:t>
      </w:r>
      <w:r w:rsidR="00505EB6" w:rsidRPr="00505EB6">
        <w:rPr>
          <w:rFonts w:eastAsia="SimSun"/>
          <w:sz w:val="22"/>
          <w:szCs w:val="22"/>
          <w:lang w:eastAsia="zh-CN"/>
        </w:rPr>
        <w:t>kΩ</w:t>
      </w:r>
      <w:r w:rsidR="00335B2B">
        <w:rPr>
          <w:rFonts w:eastAsia="SimSun"/>
          <w:sz w:val="22"/>
          <w:szCs w:val="22"/>
          <w:lang w:eastAsia="zh-CN"/>
        </w:rPr>
        <w:t>, R3 and R4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 was set to </w:t>
      </w:r>
      <w:r w:rsidR="00335B2B">
        <w:rPr>
          <w:rFonts w:eastAsia="SimSun"/>
          <w:sz w:val="22"/>
          <w:szCs w:val="22"/>
          <w:lang w:eastAsia="zh-CN"/>
        </w:rPr>
        <w:t>2.4</w:t>
      </w:r>
      <w:r w:rsidR="00505EB6" w:rsidRPr="00505EB6">
        <w:rPr>
          <w:rFonts w:eastAsia="SimSun"/>
          <w:sz w:val="22"/>
          <w:szCs w:val="22"/>
          <w:lang w:eastAsia="zh-CN"/>
        </w:rPr>
        <w:t>kΩ</w:t>
      </w:r>
      <w:r>
        <w:rPr>
          <w:rFonts w:eastAsia="SimSun"/>
          <w:sz w:val="22"/>
          <w:szCs w:val="22"/>
          <w:lang w:eastAsia="zh-CN"/>
        </w:rPr>
        <w:t>, R5 was set to a 100k</w:t>
      </w:r>
      <w:r w:rsidRPr="00505EB6">
        <w:rPr>
          <w:rFonts w:eastAsia="SimSun"/>
          <w:sz w:val="22"/>
          <w:szCs w:val="22"/>
          <w:lang w:eastAsia="zh-CN"/>
        </w:rPr>
        <w:t>Ω</w:t>
      </w:r>
      <w:r>
        <w:rPr>
          <w:rFonts w:eastAsia="SimSun"/>
          <w:sz w:val="22"/>
          <w:szCs w:val="22"/>
          <w:lang w:eastAsia="zh-CN"/>
        </w:rPr>
        <w:t xml:space="preserve"> potentiometer</w:t>
      </w:r>
      <w:r w:rsidR="00505EB6" w:rsidRPr="00505EB6">
        <w:rPr>
          <w:rFonts w:eastAsia="SimSun"/>
          <w:sz w:val="22"/>
          <w:szCs w:val="22"/>
          <w:lang w:eastAsia="zh-CN"/>
        </w:rPr>
        <w:t>. The capacitor C</w:t>
      </w:r>
      <w:r w:rsidR="002B61F5">
        <w:rPr>
          <w:rFonts w:eastAsia="SimSun"/>
          <w:sz w:val="22"/>
          <w:szCs w:val="22"/>
          <w:lang w:eastAsia="zh-CN"/>
        </w:rPr>
        <w:t>1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 was chosen to be </w:t>
      </w:r>
      <w:r w:rsidR="00F41EDE">
        <w:rPr>
          <w:rFonts w:eastAsia="SimSun"/>
          <w:sz w:val="22"/>
          <w:szCs w:val="22"/>
          <w:lang w:eastAsia="zh-CN"/>
        </w:rPr>
        <w:t>0.0</w:t>
      </w:r>
      <w:r w:rsidR="00A85DA9">
        <w:rPr>
          <w:rFonts w:eastAsia="SimSun"/>
          <w:sz w:val="22"/>
          <w:szCs w:val="22"/>
          <w:lang w:eastAsia="zh-CN"/>
        </w:rPr>
        <w:t>22</w:t>
      </w:r>
      <w:r w:rsidR="00455C75" w:rsidRPr="00455C75">
        <w:rPr>
          <w:rFonts w:eastAsia="SimSun"/>
          <w:sz w:val="22"/>
          <w:szCs w:val="22"/>
          <w:lang w:eastAsia="zh-CN"/>
        </w:rPr>
        <w:t>μ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F. </w:t>
      </w:r>
      <w:r w:rsidR="00455C75">
        <w:rPr>
          <w:rFonts w:eastAsia="SimSun"/>
          <w:sz w:val="22"/>
          <w:szCs w:val="22"/>
          <w:lang w:eastAsia="zh-CN"/>
        </w:rPr>
        <w:t>The capacitor C2</w:t>
      </w:r>
      <w:r w:rsidR="003A76DD">
        <w:rPr>
          <w:rFonts w:eastAsia="SimSun"/>
          <w:sz w:val="22"/>
          <w:szCs w:val="22"/>
          <w:lang w:eastAsia="zh-CN"/>
        </w:rPr>
        <w:t xml:space="preserve"> was chosen to be </w:t>
      </w:r>
      <w:r w:rsidR="00ED25C0">
        <w:rPr>
          <w:rFonts w:eastAsia="SimSun"/>
          <w:sz w:val="22"/>
          <w:szCs w:val="22"/>
          <w:lang w:eastAsia="zh-CN"/>
        </w:rPr>
        <w:t>0.0</w:t>
      </w:r>
      <w:r w:rsidR="004901C1">
        <w:rPr>
          <w:rFonts w:eastAsia="SimSun"/>
          <w:sz w:val="22"/>
          <w:szCs w:val="22"/>
          <w:lang w:eastAsia="zh-CN"/>
        </w:rPr>
        <w:t>0</w:t>
      </w:r>
      <w:r w:rsidR="00ED25C0">
        <w:rPr>
          <w:rFonts w:eastAsia="SimSun"/>
          <w:sz w:val="22"/>
          <w:szCs w:val="22"/>
          <w:lang w:eastAsia="zh-CN"/>
        </w:rPr>
        <w:t>22</w:t>
      </w:r>
      <w:r w:rsidR="00ED25C0" w:rsidRPr="00ED25C0">
        <w:rPr>
          <w:rFonts w:eastAsia="SimSun"/>
          <w:sz w:val="22"/>
          <w:szCs w:val="22"/>
          <w:lang w:eastAsia="zh-CN"/>
        </w:rPr>
        <w:t>μ</w:t>
      </w:r>
      <w:r w:rsidR="00ED25C0">
        <w:rPr>
          <w:rFonts w:eastAsia="SimSun"/>
          <w:sz w:val="22"/>
          <w:szCs w:val="22"/>
          <w:lang w:eastAsia="zh-CN"/>
        </w:rPr>
        <w:t>F</w:t>
      </w:r>
      <w:r w:rsidR="00B910FF">
        <w:rPr>
          <w:rFonts w:eastAsia="SimSun"/>
          <w:sz w:val="22"/>
          <w:szCs w:val="22"/>
          <w:lang w:eastAsia="zh-CN"/>
        </w:rPr>
        <w:t>.</w:t>
      </w:r>
      <w:r w:rsidR="00200058">
        <w:rPr>
          <w:rFonts w:eastAsia="SimSun"/>
          <w:sz w:val="22"/>
          <w:szCs w:val="22"/>
          <w:lang w:eastAsia="zh-CN"/>
        </w:rPr>
        <w:t xml:space="preserve"> This combination of capacitors was for a center frequency of 1</w:t>
      </w:r>
      <w:r w:rsidR="00331DCC">
        <w:rPr>
          <w:rFonts w:eastAsia="SimSun"/>
          <w:sz w:val="22"/>
          <w:szCs w:val="22"/>
          <w:lang w:eastAsia="zh-CN"/>
        </w:rPr>
        <w:t xml:space="preserve"> k</w:t>
      </w:r>
      <w:r w:rsidR="00200058">
        <w:rPr>
          <w:rFonts w:eastAsia="SimSun"/>
          <w:sz w:val="22"/>
          <w:szCs w:val="22"/>
          <w:lang w:eastAsia="zh-CN"/>
        </w:rPr>
        <w:t>Hz</w:t>
      </w:r>
      <w:r w:rsidR="0066045D">
        <w:rPr>
          <w:rFonts w:eastAsia="SimSun"/>
          <w:sz w:val="22"/>
          <w:szCs w:val="22"/>
          <w:lang w:eastAsia="zh-CN"/>
        </w:rPr>
        <w:t>.</w:t>
      </w:r>
    </w:p>
    <w:p w14:paraId="3E9434E4" w14:textId="77777777" w:rsidR="00505EB6" w:rsidRPr="00505EB6" w:rsidRDefault="00505EB6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2695"/>
      </w:tblGrid>
      <w:tr w:rsidR="00505EB6" w:rsidRPr="00505EB6" w14:paraId="7441D7EE" w14:textId="77777777" w:rsidTr="008A1E1E">
        <w:trPr>
          <w:trHeight w:val="2474"/>
        </w:trPr>
        <w:tc>
          <w:tcPr>
            <w:tcW w:w="2695" w:type="dxa"/>
          </w:tcPr>
          <w:p w14:paraId="56BDF4A8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05FA51A" w14:textId="45146FC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4DA8A5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E4B7F62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162AA57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12DCEBA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60B0FB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97246F3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018DA34" w14:textId="3F68F646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477D562" w14:textId="71C6E5C7" w:rsidR="00505EB6" w:rsidRPr="00505EB6" w:rsidRDefault="00FB3FDD" w:rsidP="008A1E1E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FB3FDD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766A05E4" wp14:editId="0A83AAB6">
                  <wp:extent cx="1362075" cy="1529590"/>
                  <wp:effectExtent l="0" t="0" r="0" b="0"/>
                  <wp:docPr id="1285917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179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793" cy="1552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"https://lh7-us.googleusercontent.com/cAftkGxTLdK5Q4ESe5PIyPq3rtXwP_xSwwcYzP2PJh3WDa3M4zP2wx4z1iB0OefLw6Q3xEmGslUFvOskf8uuAlTxlRbJKyJogrPQudai4fxR8uNE8Uey09QYLcqj2c9vfvU9RbVk1k8ihr4GyFAZSIY"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505EB6" w:rsidRPr="00505EB6" w14:paraId="0109E1AF" w14:textId="77777777" w:rsidTr="008A1E1E">
        <w:tc>
          <w:tcPr>
            <w:tcW w:w="2695" w:type="dxa"/>
          </w:tcPr>
          <w:p w14:paraId="1D05C2AB" w14:textId="3102552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Style w:val="normaltextrun"/>
                <w:sz w:val="22"/>
                <w:szCs w:val="22"/>
                <w:shd w:val="clear" w:color="auto" w:fill="FFFFFF"/>
              </w:rPr>
              <w:t>Figure</w:t>
            </w:r>
            <w:r w:rsidRPr="00505EB6">
              <w:rPr>
                <w:rStyle w:val="normaltextrun"/>
                <w:shd w:val="clear" w:color="auto" w:fill="FFFFFF"/>
              </w:rPr>
              <w:t xml:space="preserve"> </w:t>
            </w:r>
            <w:r w:rsidRPr="00505EB6">
              <w:rPr>
                <w:rStyle w:val="normaltextrun"/>
                <w:sz w:val="22"/>
                <w:szCs w:val="22"/>
                <w:shd w:val="clear" w:color="auto" w:fill="FFFFFF"/>
              </w:rPr>
              <w:t>1</w:t>
            </w:r>
            <w:r w:rsidR="00BA12AB">
              <w:rPr>
                <w:rStyle w:val="normaltextrun"/>
                <w:sz w:val="22"/>
                <w:szCs w:val="22"/>
                <w:shd w:val="clear" w:color="auto" w:fill="FFFFFF"/>
              </w:rPr>
              <w:t>.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="00116451">
              <w:rPr>
                <w:rFonts w:eastAsia="SimSun"/>
                <w:sz w:val="22"/>
                <w:szCs w:val="22"/>
                <w:lang w:eastAsia="zh-CN"/>
              </w:rPr>
              <w:t>Filter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 Circuit</w:t>
            </w:r>
          </w:p>
        </w:tc>
      </w:tr>
    </w:tbl>
    <w:p w14:paraId="3F550CAD" w14:textId="58D879DB" w:rsidR="004C63E4" w:rsidRDefault="002D6D4A" w:rsidP="00F1143C">
      <w:pPr>
        <w:pStyle w:val="ListParagraph"/>
        <w:numPr>
          <w:ilvl w:val="0"/>
          <w:numId w:val="1"/>
        </w:num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>For R1 and R2, the 240k</w:t>
      </w:r>
      <w:r w:rsidRPr="00505EB6">
        <w:rPr>
          <w:rFonts w:eastAsia="SimSun"/>
          <w:sz w:val="22"/>
          <w:szCs w:val="22"/>
          <w:lang w:eastAsia="zh-CN"/>
        </w:rPr>
        <w:t>Ω</w:t>
      </w:r>
      <w:r>
        <w:rPr>
          <w:rFonts w:eastAsia="SimSun"/>
          <w:sz w:val="22"/>
          <w:szCs w:val="22"/>
          <w:lang w:eastAsia="zh-CN"/>
        </w:rPr>
        <w:t xml:space="preserve"> resistors were used, for R3 and R4, the 2.4k</w:t>
      </w:r>
      <w:r w:rsidRPr="00505EB6">
        <w:rPr>
          <w:rFonts w:eastAsia="SimSun"/>
          <w:sz w:val="22"/>
          <w:szCs w:val="22"/>
          <w:lang w:eastAsia="zh-CN"/>
        </w:rPr>
        <w:t>Ω</w:t>
      </w:r>
      <w:r>
        <w:rPr>
          <w:rFonts w:eastAsia="SimSun"/>
          <w:sz w:val="22"/>
          <w:szCs w:val="22"/>
          <w:lang w:eastAsia="zh-CN"/>
        </w:rPr>
        <w:t xml:space="preserve"> resistors were used, and lastly for R5, a 100k</w:t>
      </w:r>
      <w:r w:rsidRPr="00505EB6">
        <w:rPr>
          <w:rFonts w:eastAsia="SimSun"/>
          <w:sz w:val="22"/>
          <w:szCs w:val="22"/>
          <w:lang w:eastAsia="zh-CN"/>
        </w:rPr>
        <w:t>Ω</w:t>
      </w:r>
      <w:r>
        <w:rPr>
          <w:rFonts w:eastAsia="SimSun"/>
          <w:sz w:val="22"/>
          <w:szCs w:val="22"/>
          <w:lang w:eastAsia="zh-CN"/>
        </w:rPr>
        <w:t xml:space="preserve"> potentiometer was used. These R1-R5 resistances were used for the construction of all three types of filters. As for the capacitor’s values, to get a center frequency of around 1000 Hz, C1 was 0.022</w:t>
      </w:r>
      <w:r w:rsidRPr="00505EB6">
        <w:rPr>
          <w:rFonts w:eastAsia="SimSun"/>
          <w:sz w:val="22"/>
          <w:szCs w:val="22"/>
          <w:lang w:eastAsia="zh-CN"/>
        </w:rPr>
        <w:t>μ</w:t>
      </w:r>
      <w:r>
        <w:rPr>
          <w:rFonts w:eastAsia="SimSun"/>
          <w:sz w:val="22"/>
          <w:szCs w:val="22"/>
          <w:lang w:eastAsia="zh-CN"/>
        </w:rPr>
        <w:t>F while C2 was 0.0022</w:t>
      </w:r>
      <w:r w:rsidRPr="00505EB6">
        <w:rPr>
          <w:rFonts w:eastAsia="SimSun"/>
          <w:sz w:val="22"/>
          <w:szCs w:val="22"/>
          <w:lang w:eastAsia="zh-CN"/>
        </w:rPr>
        <w:t>μ</w:t>
      </w:r>
      <w:r>
        <w:rPr>
          <w:rFonts w:eastAsia="SimSun"/>
          <w:sz w:val="22"/>
          <w:szCs w:val="22"/>
          <w:lang w:eastAsia="zh-CN"/>
        </w:rPr>
        <w:t>F.</w:t>
      </w:r>
      <w:r w:rsidRPr="00505EB6">
        <w:rPr>
          <w:rFonts w:eastAsia="SimSun"/>
          <w:sz w:val="22"/>
          <w:szCs w:val="22"/>
          <w:lang w:eastAsia="zh-CN"/>
        </w:rPr>
        <w:t xml:space="preserve"> </w:t>
      </w:r>
    </w:p>
    <w:p w14:paraId="1B55E6C2" w14:textId="77777777" w:rsidR="0081305C" w:rsidRPr="0081305C" w:rsidRDefault="0081305C" w:rsidP="0081305C">
      <w:pPr>
        <w:pStyle w:val="ListParagraph"/>
        <w:spacing w:line="240" w:lineRule="exact"/>
        <w:ind w:left="360"/>
        <w:jc w:val="both"/>
        <w:rPr>
          <w:rFonts w:eastAsia="SimSun"/>
          <w:sz w:val="22"/>
          <w:szCs w:val="22"/>
          <w:lang w:eastAsia="zh-CN"/>
        </w:rPr>
      </w:pPr>
    </w:p>
    <w:p w14:paraId="77F56B19" w14:textId="10524606" w:rsidR="00A94FB7" w:rsidRDefault="003B6283" w:rsidP="00F1143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>The</w:t>
      </w:r>
      <w:r w:rsidR="00F1143C">
        <w:rPr>
          <w:rFonts w:eastAsia="SimSun"/>
          <w:sz w:val="22"/>
          <w:szCs w:val="22"/>
          <w:lang w:eastAsia="zh-CN"/>
        </w:rPr>
        <w:t xml:space="preserve"> gain of the filter </w:t>
      </w:r>
      <w:r>
        <w:rPr>
          <w:rFonts w:eastAsia="SimSun"/>
          <w:sz w:val="22"/>
          <w:szCs w:val="22"/>
          <w:lang w:eastAsia="zh-CN"/>
        </w:rPr>
        <w:t xml:space="preserve">was plotted </w:t>
      </w:r>
      <w:r w:rsidR="00F1143C">
        <w:rPr>
          <w:rFonts w:eastAsia="SimSun"/>
          <w:sz w:val="22"/>
          <w:szCs w:val="22"/>
          <w:lang w:eastAsia="zh-CN"/>
        </w:rPr>
        <w:t>between 10 Hz and 50 kHz</w:t>
      </w:r>
      <w:r>
        <w:rPr>
          <w:rFonts w:eastAsia="SimSun"/>
          <w:sz w:val="22"/>
          <w:szCs w:val="22"/>
          <w:lang w:eastAsia="zh-CN"/>
        </w:rPr>
        <w:t xml:space="preserve"> by setting the potentiometer to 25%, 50%, and 75%</w:t>
      </w:r>
      <w:r w:rsidR="00A53A04">
        <w:rPr>
          <w:rFonts w:eastAsia="SimSun"/>
          <w:sz w:val="22"/>
          <w:szCs w:val="22"/>
          <w:lang w:eastAsia="zh-CN"/>
        </w:rPr>
        <w:t xml:space="preserve">. </w:t>
      </w:r>
      <w:r w:rsidR="00432BA4">
        <w:rPr>
          <w:rFonts w:eastAsia="SimSun"/>
          <w:sz w:val="22"/>
          <w:szCs w:val="22"/>
          <w:lang w:eastAsia="zh-CN"/>
        </w:rPr>
        <w:t>To generate the points, t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he waveform generator was set to </w:t>
      </w:r>
      <w:r w:rsidR="00A76C94">
        <w:rPr>
          <w:rFonts w:eastAsia="SimSun"/>
          <w:sz w:val="22"/>
          <w:szCs w:val="22"/>
          <w:lang w:eastAsia="zh-CN"/>
        </w:rPr>
        <w:t xml:space="preserve">a sine wave with 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200 mV peak to peak amplitude. The frequency was swept using the 1-2-5 sequence starting from 10 Hz up to </w:t>
      </w:r>
      <w:r w:rsidR="00432BA4">
        <w:rPr>
          <w:rFonts w:eastAsia="SimSun"/>
          <w:sz w:val="22"/>
          <w:szCs w:val="22"/>
          <w:lang w:eastAsia="zh-CN"/>
        </w:rPr>
        <w:t>50 k</w:t>
      </w:r>
      <w:r w:rsidR="00505EB6" w:rsidRPr="00505EB6">
        <w:rPr>
          <w:rFonts w:eastAsia="SimSun"/>
          <w:sz w:val="22"/>
          <w:szCs w:val="22"/>
          <w:lang w:eastAsia="zh-CN"/>
        </w:rPr>
        <w:t xml:space="preserve">Hz. </w:t>
      </w:r>
      <w:r w:rsidR="0023445C">
        <w:rPr>
          <w:rFonts w:eastAsia="SimSun"/>
          <w:sz w:val="22"/>
          <w:szCs w:val="22"/>
          <w:lang w:eastAsia="zh-CN"/>
        </w:rPr>
        <w:t xml:space="preserve">The gain of the </w:t>
      </w:r>
      <w:r w:rsidR="00693B28">
        <w:rPr>
          <w:rFonts w:eastAsia="SimSun"/>
          <w:sz w:val="22"/>
          <w:szCs w:val="22"/>
          <w:lang w:eastAsia="zh-CN"/>
        </w:rPr>
        <w:t>circuit</w:t>
      </w:r>
      <w:r w:rsidR="0023445C">
        <w:rPr>
          <w:rFonts w:eastAsia="SimSun"/>
          <w:sz w:val="22"/>
          <w:szCs w:val="22"/>
          <w:lang w:eastAsia="zh-CN"/>
        </w:rPr>
        <w:t xml:space="preserve"> was measured by </w:t>
      </w:r>
      <w:proofErr w:type="spellStart"/>
      <w:r w:rsidR="00F125F5">
        <w:rPr>
          <w:rFonts w:eastAsia="SimSun"/>
          <w:sz w:val="22"/>
          <w:szCs w:val="22"/>
          <w:lang w:eastAsia="zh-CN"/>
        </w:rPr>
        <w:t>V</w:t>
      </w:r>
      <w:r w:rsidR="00F125F5" w:rsidRPr="00651F0F">
        <w:rPr>
          <w:rFonts w:eastAsia="SimSun"/>
          <w:sz w:val="22"/>
          <w:szCs w:val="22"/>
          <w:vertAlign w:val="subscript"/>
          <w:lang w:eastAsia="zh-CN"/>
        </w:rPr>
        <w:t>out</w:t>
      </w:r>
      <w:proofErr w:type="spellEnd"/>
      <w:r w:rsidR="00F125F5">
        <w:rPr>
          <w:rFonts w:eastAsia="SimSun"/>
          <w:sz w:val="22"/>
          <w:szCs w:val="22"/>
          <w:lang w:eastAsia="zh-CN"/>
        </w:rPr>
        <w:t>/V</w:t>
      </w:r>
      <w:r w:rsidR="00F125F5" w:rsidRPr="005D6BF9">
        <w:rPr>
          <w:rFonts w:eastAsia="SimSun"/>
          <w:sz w:val="22"/>
          <w:szCs w:val="22"/>
          <w:vertAlign w:val="subscript"/>
          <w:lang w:eastAsia="zh-CN"/>
        </w:rPr>
        <w:t>in</w:t>
      </w:r>
      <w:r w:rsidR="00F125F5">
        <w:rPr>
          <w:rFonts w:eastAsia="SimSun"/>
          <w:sz w:val="22"/>
          <w:szCs w:val="22"/>
          <w:lang w:eastAsia="zh-CN"/>
        </w:rPr>
        <w:t>.</w:t>
      </w:r>
    </w:p>
    <w:p w14:paraId="5A5D1481" w14:textId="77777777" w:rsidR="003B4E98" w:rsidRDefault="003B4E98" w:rsidP="00F1143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08E4C3DF" w14:textId="50203D28" w:rsidR="00D94D77" w:rsidRPr="00A94FB7" w:rsidRDefault="00EB5EA1" w:rsidP="00A94FB7">
      <w:pPr>
        <w:pStyle w:val="ListParagraph"/>
        <w:numPr>
          <w:ilvl w:val="0"/>
          <w:numId w:val="1"/>
        </w:num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A94FB7">
        <w:rPr>
          <w:rFonts w:eastAsia="SimSun"/>
          <w:sz w:val="22"/>
          <w:szCs w:val="22"/>
          <w:lang w:eastAsia="zh-CN"/>
        </w:rPr>
        <w:t>Figure 2 shows</w:t>
      </w:r>
      <w:r w:rsidR="0037547B" w:rsidRPr="00A94FB7">
        <w:rPr>
          <w:rFonts w:eastAsia="SimSun"/>
          <w:sz w:val="22"/>
          <w:szCs w:val="22"/>
          <w:lang w:eastAsia="zh-CN"/>
        </w:rPr>
        <w:t xml:space="preserve"> the </w:t>
      </w:r>
      <w:r w:rsidR="00695B28" w:rsidRPr="00A94FB7">
        <w:rPr>
          <w:rFonts w:eastAsia="SimSun"/>
          <w:sz w:val="22"/>
          <w:szCs w:val="22"/>
          <w:lang w:eastAsia="zh-CN"/>
        </w:rPr>
        <w:t xml:space="preserve">input and output waveform </w:t>
      </w:r>
      <w:r w:rsidR="005248EE" w:rsidRPr="00A94FB7">
        <w:rPr>
          <w:rFonts w:eastAsia="SimSun"/>
          <w:sz w:val="22"/>
          <w:szCs w:val="22"/>
          <w:lang w:eastAsia="zh-CN"/>
        </w:rPr>
        <w:t>for</w:t>
      </w:r>
      <w:r w:rsidR="0037547B" w:rsidRPr="00A94FB7">
        <w:rPr>
          <w:rFonts w:eastAsia="SimSun"/>
          <w:sz w:val="22"/>
          <w:szCs w:val="22"/>
          <w:lang w:eastAsia="zh-CN"/>
        </w:rPr>
        <w:t xml:space="preserve"> the filter built for a center frequency of 1 kHz</w:t>
      </w:r>
      <w:r w:rsidR="005248EE" w:rsidRPr="00A94FB7">
        <w:rPr>
          <w:rFonts w:eastAsia="SimSun"/>
          <w:sz w:val="22"/>
          <w:szCs w:val="22"/>
          <w:lang w:eastAsia="zh-CN"/>
        </w:rPr>
        <w:t>.</w:t>
      </w:r>
      <w:r w:rsidR="00763ABF" w:rsidRPr="00A94FB7">
        <w:rPr>
          <w:rFonts w:eastAsia="SimSun"/>
          <w:sz w:val="22"/>
          <w:szCs w:val="22"/>
          <w:lang w:eastAsia="zh-CN"/>
        </w:rPr>
        <w:t xml:space="preserve"> </w:t>
      </w:r>
      <w:r w:rsidR="005248EE" w:rsidRPr="00A94FB7">
        <w:rPr>
          <w:rFonts w:eastAsia="SimSun"/>
          <w:sz w:val="22"/>
          <w:szCs w:val="22"/>
          <w:lang w:eastAsia="zh-CN"/>
        </w:rPr>
        <w:t>T</w:t>
      </w:r>
      <w:r w:rsidR="00011D51" w:rsidRPr="00A94FB7">
        <w:rPr>
          <w:rFonts w:eastAsia="SimSun"/>
          <w:sz w:val="22"/>
          <w:szCs w:val="22"/>
          <w:lang w:eastAsia="zh-CN"/>
        </w:rPr>
        <w:t xml:space="preserve">he maximum gain was </w:t>
      </w:r>
      <w:r w:rsidR="004B741F" w:rsidRPr="00A94FB7">
        <w:rPr>
          <w:rFonts w:eastAsia="SimSun"/>
          <w:sz w:val="22"/>
          <w:szCs w:val="22"/>
          <w:lang w:eastAsia="zh-CN"/>
        </w:rPr>
        <w:t>determined from the measurements laid out in the table</w:t>
      </w:r>
      <w:r w:rsidR="00E7747C" w:rsidRPr="00A94FB7">
        <w:rPr>
          <w:rFonts w:eastAsia="SimSun"/>
          <w:sz w:val="22"/>
          <w:szCs w:val="22"/>
          <w:lang w:eastAsia="zh-CN"/>
        </w:rPr>
        <w:t xml:space="preserve">. For the potentiometer set to 25%, the maximum gain was 2, </w:t>
      </w:r>
      <w:r w:rsidR="007F6FC9" w:rsidRPr="00A94FB7">
        <w:rPr>
          <w:rFonts w:eastAsia="SimSun"/>
          <w:sz w:val="22"/>
          <w:szCs w:val="22"/>
          <w:lang w:eastAsia="zh-CN"/>
        </w:rPr>
        <w:t xml:space="preserve">while the potentiometer set to 50% </w:t>
      </w:r>
      <w:r w:rsidR="004B1167" w:rsidRPr="00A94FB7">
        <w:rPr>
          <w:rFonts w:eastAsia="SimSun"/>
          <w:sz w:val="22"/>
          <w:szCs w:val="22"/>
          <w:lang w:eastAsia="zh-CN"/>
        </w:rPr>
        <w:t>had a maximum gain of 1</w:t>
      </w:r>
      <w:r w:rsidR="00962420" w:rsidRPr="00A94FB7">
        <w:rPr>
          <w:rFonts w:eastAsia="SimSun"/>
          <w:sz w:val="22"/>
          <w:szCs w:val="22"/>
          <w:lang w:eastAsia="zh-CN"/>
        </w:rPr>
        <w:t xml:space="preserve">, </w:t>
      </w:r>
      <w:r w:rsidR="003C298B" w:rsidRPr="00A94FB7">
        <w:rPr>
          <w:rFonts w:eastAsia="SimSun"/>
          <w:sz w:val="22"/>
          <w:szCs w:val="22"/>
          <w:lang w:eastAsia="zh-CN"/>
        </w:rPr>
        <w:t>and lastly the potentiometer set to 75% had a maximum gain of around 1.62</w:t>
      </w:r>
      <w:r w:rsidR="003817E7" w:rsidRPr="00A94FB7">
        <w:rPr>
          <w:rFonts w:eastAsia="SimSun"/>
          <w:sz w:val="22"/>
          <w:szCs w:val="22"/>
          <w:lang w:eastAsia="zh-CN"/>
        </w:rPr>
        <w:t xml:space="preserve">. </w:t>
      </w:r>
    </w:p>
    <w:p w14:paraId="328628F4" w14:textId="2EE100B4" w:rsidR="00CC055C" w:rsidRPr="00F263C0" w:rsidRDefault="003817E7" w:rsidP="00D94D77">
      <w:pPr>
        <w:pStyle w:val="ListParagraph"/>
        <w:spacing w:line="240" w:lineRule="exact"/>
        <w:ind w:left="360" w:firstLine="360"/>
        <w:jc w:val="both"/>
        <w:rPr>
          <w:rFonts w:eastAsia="SimSun"/>
          <w:sz w:val="22"/>
          <w:szCs w:val="22"/>
          <w:highlight w:val="green"/>
          <w:lang w:eastAsia="zh-CN"/>
        </w:rPr>
      </w:pPr>
      <w:r w:rsidRPr="00DF42BB">
        <w:rPr>
          <w:rFonts w:eastAsia="SimSun"/>
          <w:sz w:val="22"/>
          <w:szCs w:val="22"/>
          <w:lang w:eastAsia="zh-CN"/>
        </w:rPr>
        <w:t xml:space="preserve">To determine the </w:t>
      </w:r>
      <w:r w:rsidR="009344E0" w:rsidRPr="00DF42BB">
        <w:rPr>
          <w:rFonts w:eastAsia="SimSun"/>
          <w:sz w:val="22"/>
          <w:szCs w:val="22"/>
          <w:lang w:eastAsia="zh-CN"/>
        </w:rPr>
        <w:t xml:space="preserve">3-dB frequencies, </w:t>
      </w:r>
      <w:r w:rsidR="00F263C0" w:rsidRPr="00DF42BB">
        <w:rPr>
          <w:rFonts w:eastAsia="SimSun"/>
          <w:sz w:val="22"/>
          <w:szCs w:val="22"/>
          <w:lang w:eastAsia="zh-CN"/>
        </w:rPr>
        <w:t xml:space="preserve">the students multiplied the maximum gain by </w:t>
      </w:r>
      <m:oMath>
        <m:r>
          <w:rPr>
            <w:rFonts w:ascii="Cambria Math" w:eastAsia="SimSun" w:hAnsi="Cambria Math"/>
            <w:sz w:val="22"/>
            <w:szCs w:val="22"/>
            <w:lang w:eastAsia="zh-CN"/>
          </w:rPr>
          <m:t>1/</m:t>
        </m:r>
        <m:rad>
          <m:radPr>
            <m:degHide m:val="1"/>
            <m:ctrlPr>
              <w:rPr>
                <w:rFonts w:ascii="Cambria Math" w:eastAsia="SimSun" w:hAnsi="Cambria Math"/>
                <w:i/>
                <w:sz w:val="22"/>
                <w:szCs w:val="22"/>
                <w:lang w:eastAsia="zh-CN"/>
              </w:rPr>
            </m:ctrlPr>
          </m:radPr>
          <m:deg/>
          <m:e>
            <m:r>
              <w:rPr>
                <w:rFonts w:ascii="Cambria Math" w:eastAsia="SimSun" w:hAnsi="Cambria Math"/>
                <w:sz w:val="22"/>
                <w:szCs w:val="22"/>
                <w:lang w:eastAsia="zh-CN"/>
              </w:rPr>
              <m:t>2</m:t>
            </m:r>
          </m:e>
        </m:rad>
      </m:oMath>
      <w:r w:rsidR="006C312B">
        <w:rPr>
          <w:rFonts w:eastAsia="SimSun"/>
          <w:sz w:val="22"/>
          <w:szCs w:val="22"/>
          <w:lang w:eastAsia="zh-CN"/>
        </w:rPr>
        <w:t xml:space="preserve"> to </w:t>
      </w:r>
      <w:r w:rsidR="007B4252">
        <w:rPr>
          <w:rFonts w:eastAsia="SimSun"/>
          <w:sz w:val="22"/>
          <w:szCs w:val="22"/>
          <w:lang w:eastAsia="zh-CN"/>
        </w:rPr>
        <w:t>get the</w:t>
      </w:r>
      <w:r w:rsidR="00E67F4D">
        <w:rPr>
          <w:rFonts w:eastAsia="SimSun"/>
          <w:sz w:val="22"/>
          <w:szCs w:val="22"/>
          <w:lang w:eastAsia="zh-CN"/>
        </w:rPr>
        <w:t xml:space="preserve"> gain to 3-dB</w:t>
      </w:r>
      <w:r w:rsidR="00057815">
        <w:rPr>
          <w:rFonts w:eastAsia="SimSun"/>
          <w:sz w:val="22"/>
          <w:szCs w:val="22"/>
          <w:lang w:eastAsia="zh-CN"/>
        </w:rPr>
        <w:t xml:space="preserve"> equivalent</w:t>
      </w:r>
      <w:r w:rsidR="00E67F4D">
        <w:rPr>
          <w:rFonts w:eastAsia="SimSun"/>
          <w:sz w:val="22"/>
          <w:szCs w:val="22"/>
          <w:lang w:eastAsia="zh-CN"/>
        </w:rPr>
        <w:t xml:space="preserve">. Then the frequencies that aligned closest to </w:t>
      </w:r>
      <w:r w:rsidR="0028108B">
        <w:rPr>
          <w:rFonts w:eastAsia="SimSun"/>
          <w:sz w:val="22"/>
          <w:szCs w:val="22"/>
          <w:lang w:eastAsia="zh-CN"/>
        </w:rPr>
        <w:t xml:space="preserve">that equivalent were </w:t>
      </w:r>
      <w:r w:rsidR="005A6EBB">
        <w:rPr>
          <w:rFonts w:eastAsia="SimSun"/>
          <w:sz w:val="22"/>
          <w:szCs w:val="22"/>
          <w:lang w:eastAsia="zh-CN"/>
        </w:rPr>
        <w:t xml:space="preserve">determined. For 25%, </w:t>
      </w:r>
      <w:r w:rsidR="00291D74">
        <w:rPr>
          <w:rFonts w:eastAsia="SimSun"/>
          <w:sz w:val="22"/>
          <w:szCs w:val="22"/>
          <w:lang w:eastAsia="zh-CN"/>
        </w:rPr>
        <w:t xml:space="preserve">the 3-dB frequencies </w:t>
      </w:r>
      <w:r w:rsidR="007B4252">
        <w:rPr>
          <w:rFonts w:eastAsia="SimSun"/>
          <w:sz w:val="22"/>
          <w:szCs w:val="22"/>
          <w:lang w:eastAsia="zh-CN"/>
        </w:rPr>
        <w:t>are around</w:t>
      </w:r>
      <w:r w:rsidR="00270932">
        <w:rPr>
          <w:rFonts w:eastAsia="SimSun"/>
          <w:sz w:val="22"/>
          <w:szCs w:val="22"/>
          <w:lang w:eastAsia="zh-CN"/>
        </w:rPr>
        <w:t xml:space="preserve"> 350 and 2000 Hz. For 50%, </w:t>
      </w:r>
      <w:r w:rsidR="009D65D4">
        <w:rPr>
          <w:rFonts w:eastAsia="SimSun"/>
          <w:sz w:val="22"/>
          <w:szCs w:val="22"/>
          <w:lang w:eastAsia="zh-CN"/>
        </w:rPr>
        <w:t xml:space="preserve">since through the entire range the gain was 1, the 3-dB frequency </w:t>
      </w:r>
      <w:r w:rsidR="007B4252">
        <w:rPr>
          <w:rFonts w:eastAsia="SimSun"/>
          <w:sz w:val="22"/>
          <w:szCs w:val="22"/>
          <w:lang w:eastAsia="zh-CN"/>
        </w:rPr>
        <w:t>was</w:t>
      </w:r>
      <w:r w:rsidR="0026382C">
        <w:rPr>
          <w:rFonts w:eastAsia="SimSun"/>
          <w:sz w:val="22"/>
          <w:szCs w:val="22"/>
          <w:lang w:eastAsia="zh-CN"/>
        </w:rPr>
        <w:t xml:space="preserve"> never shown. As for 75%, the 3-dB frequencies </w:t>
      </w:r>
      <w:r w:rsidR="007B4252">
        <w:rPr>
          <w:rFonts w:eastAsia="SimSun"/>
          <w:sz w:val="22"/>
          <w:szCs w:val="22"/>
          <w:lang w:eastAsia="zh-CN"/>
        </w:rPr>
        <w:t xml:space="preserve">are around </w:t>
      </w:r>
      <w:r w:rsidR="00FE4D8C">
        <w:rPr>
          <w:rFonts w:eastAsia="SimSun"/>
          <w:sz w:val="22"/>
          <w:szCs w:val="22"/>
          <w:lang w:eastAsia="zh-CN"/>
        </w:rPr>
        <w:t xml:space="preserve">200 and </w:t>
      </w:r>
      <w:r w:rsidR="00DF42BB">
        <w:rPr>
          <w:rFonts w:eastAsia="SimSun"/>
          <w:sz w:val="22"/>
          <w:szCs w:val="22"/>
          <w:lang w:eastAsia="zh-CN"/>
        </w:rPr>
        <w:t>3000 Hz.</w:t>
      </w:r>
      <w:r w:rsidR="003E161C" w:rsidRPr="00F263C0">
        <w:rPr>
          <w:rFonts w:eastAsia="SimSun"/>
          <w:sz w:val="22"/>
          <w:szCs w:val="22"/>
          <w:highlight w:val="yellow"/>
          <w:lang w:eastAsia="zh-CN"/>
        </w:rPr>
        <w:t xml:space="preserve"> 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651"/>
      </w:tblGrid>
      <w:tr w:rsidR="003A7711" w:rsidRPr="00505EB6" w14:paraId="42786BB3" w14:textId="77777777">
        <w:trPr>
          <w:trHeight w:val="2474"/>
        </w:trPr>
        <w:tc>
          <w:tcPr>
            <w:tcW w:w="2695" w:type="dxa"/>
          </w:tcPr>
          <w:p w14:paraId="1D5F0C0D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25E00EC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B565266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9A3E5C6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FB2CB27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928520F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AE100D0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4E8ECAD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6CC7CC5" w14:textId="77777777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DDB55D3" w14:textId="1C8CF05A" w:rsidR="003A7711" w:rsidRPr="00505EB6" w:rsidRDefault="00333331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5ED80FD" wp14:editId="00907D97">
                  <wp:extent cx="2181225" cy="1255147"/>
                  <wp:effectExtent l="0" t="0" r="0" b="2540"/>
                  <wp:docPr id="1175934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1710" cy="130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"https://lh7-us.googleusercontent.com/cAftkGxTLdK5Q4ESe5PIyPq3rtXwP_xSwwcYzP2PJh3WDa3M4zP2wx4z1iB0OefLw6Q3xEmGslUFvOskf8uuAlTxlRbJKyJogrPQudai4fxR8uNE8Uey09QYLcqj2c9vfvU9RbVk1k8ihr4GyFAZSIY"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  <w:r w:rsidR="003A7711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3A7711" w:rsidRPr="00505EB6" w14:paraId="483D5A3C" w14:textId="77777777">
        <w:tc>
          <w:tcPr>
            <w:tcW w:w="2695" w:type="dxa"/>
          </w:tcPr>
          <w:p w14:paraId="20C88905" w14:textId="02BC30C0" w:rsidR="003A7711" w:rsidRPr="00505EB6" w:rsidRDefault="003A7711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Style w:val="normaltextrun"/>
                <w:sz w:val="22"/>
                <w:szCs w:val="22"/>
                <w:shd w:val="clear" w:color="auto" w:fill="FFFFFF"/>
              </w:rPr>
              <w:t>Figure</w:t>
            </w:r>
            <w:r w:rsidRPr="00505EB6">
              <w:rPr>
                <w:rStyle w:val="normaltextrun"/>
                <w:shd w:val="clear" w:color="auto" w:fill="FFFFFF"/>
              </w:rPr>
              <w:t xml:space="preserve"> </w:t>
            </w:r>
            <w:r w:rsidR="00333331">
              <w:rPr>
                <w:rStyle w:val="normaltextrun"/>
                <w:shd w:val="clear" w:color="auto" w:fill="FFFFFF"/>
              </w:rPr>
              <w:t>2</w:t>
            </w:r>
            <w:r>
              <w:rPr>
                <w:rStyle w:val="normaltextrun"/>
                <w:sz w:val="22"/>
                <w:szCs w:val="22"/>
                <w:shd w:val="clear" w:color="auto" w:fill="FFFFFF"/>
              </w:rPr>
              <w:t>.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1 </w:t>
            </w:r>
            <w:r w:rsidR="005A1A79">
              <w:rPr>
                <w:rFonts w:eastAsia="SimSun"/>
                <w:sz w:val="22"/>
                <w:szCs w:val="22"/>
                <w:lang w:eastAsia="zh-CN"/>
              </w:rPr>
              <w:t>k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Hz center frequency </w:t>
            </w:r>
            <w:r w:rsidR="00333331">
              <w:rPr>
                <w:rFonts w:eastAsia="SimSun"/>
                <w:sz w:val="22"/>
                <w:szCs w:val="22"/>
                <w:lang w:eastAsia="zh-CN"/>
              </w:rPr>
              <w:t>filter circuit input signal (yellow) and output signal (blue) displayed on oscilloscope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 xml:space="preserve">. Gain was found by </w:t>
            </w:r>
            <w:proofErr w:type="spellStart"/>
            <w:r w:rsidR="00821415">
              <w:rPr>
                <w:rFonts w:eastAsia="SimSun"/>
                <w:sz w:val="22"/>
                <w:szCs w:val="22"/>
                <w:lang w:eastAsia="zh-CN"/>
              </w:rPr>
              <w:t>V</w:t>
            </w:r>
            <w:r w:rsidR="00821415" w:rsidRPr="00651F0F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out</w:t>
            </w:r>
            <w:proofErr w:type="spellEnd"/>
            <w:r w:rsidR="00821415">
              <w:rPr>
                <w:rFonts w:eastAsia="SimSun"/>
                <w:sz w:val="22"/>
                <w:szCs w:val="22"/>
                <w:lang w:eastAsia="zh-CN"/>
              </w:rPr>
              <w:t>/V</w:t>
            </w:r>
            <w:r w:rsidR="00821415" w:rsidRPr="005D6BF9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in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>.</w:t>
            </w:r>
          </w:p>
        </w:tc>
      </w:tr>
    </w:tbl>
    <w:p w14:paraId="1A9BF449" w14:textId="77777777" w:rsidR="005A6147" w:rsidRPr="005A6147" w:rsidRDefault="005A6147" w:rsidP="005A6147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5D6FFC" w14:paraId="663DCBE9" w14:textId="77777777">
        <w:tc>
          <w:tcPr>
            <w:tcW w:w="4454" w:type="dxa"/>
            <w:gridSpan w:val="2"/>
          </w:tcPr>
          <w:p w14:paraId="1E5CB94F" w14:textId="604012E8" w:rsidR="005D6FFC" w:rsidRPr="003E32B3" w:rsidRDefault="00DC0C5E" w:rsidP="003E32B3">
            <w:pPr>
              <w:spacing w:line="240" w:lineRule="exact"/>
              <w:jc w:val="center"/>
              <w:rPr>
                <w:b/>
                <w:color w:val="000000"/>
                <w:sz w:val="22"/>
                <w:szCs w:val="22"/>
              </w:rPr>
            </w:pPr>
            <w:r w:rsidRPr="003E32B3">
              <w:rPr>
                <w:b/>
                <w:color w:val="000000"/>
                <w:sz w:val="22"/>
                <w:szCs w:val="22"/>
              </w:rPr>
              <w:t>Center Frequency of 1000Hz</w:t>
            </w:r>
          </w:p>
        </w:tc>
      </w:tr>
      <w:tr w:rsidR="00091915" w14:paraId="5BBAB2B9" w14:textId="77777777" w:rsidTr="00A71B46">
        <w:tc>
          <w:tcPr>
            <w:tcW w:w="2227" w:type="dxa"/>
          </w:tcPr>
          <w:p w14:paraId="14EE8287" w14:textId="7AC7955B" w:rsidR="00091915" w:rsidRDefault="00091915" w:rsidP="00FC046D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1D12224D" w14:textId="25FB043F" w:rsidR="00091915" w:rsidRDefault="00091915" w:rsidP="00FC046D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 xml:space="preserve">Gain </w:t>
            </w:r>
            <w:r w:rsidR="005D6BF9">
              <w:rPr>
                <w:color w:val="000000"/>
                <w:sz w:val="22"/>
                <w:szCs w:val="22"/>
              </w:rPr>
              <w:t>when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9E4837">
              <w:rPr>
                <w:color w:val="000000"/>
                <w:sz w:val="22"/>
                <w:szCs w:val="22"/>
              </w:rPr>
              <w:t>p</w:t>
            </w:r>
            <w:r w:rsidR="00FC046D" w:rsidRPr="003E32B3">
              <w:rPr>
                <w:color w:val="000000"/>
                <w:sz w:val="22"/>
                <w:szCs w:val="22"/>
              </w:rPr>
              <w:t>otentiometer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FC046D">
              <w:rPr>
                <w:color w:val="000000"/>
                <w:sz w:val="22"/>
                <w:szCs w:val="22"/>
              </w:rPr>
              <w:t xml:space="preserve">set to </w:t>
            </w:r>
            <w:r w:rsidRPr="003E32B3">
              <w:rPr>
                <w:color w:val="000000"/>
                <w:sz w:val="22"/>
                <w:szCs w:val="22"/>
              </w:rPr>
              <w:t>25%</w:t>
            </w:r>
          </w:p>
        </w:tc>
      </w:tr>
      <w:tr w:rsidR="00091915" w14:paraId="4F6F12A7" w14:textId="77777777" w:rsidTr="00A71B46">
        <w:tc>
          <w:tcPr>
            <w:tcW w:w="2227" w:type="dxa"/>
          </w:tcPr>
          <w:p w14:paraId="24673960" w14:textId="60BDA09E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2710ED5F" w14:textId="65C7C030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10597AB4" w14:textId="77777777" w:rsidTr="00A71B46">
        <w:tc>
          <w:tcPr>
            <w:tcW w:w="2227" w:type="dxa"/>
          </w:tcPr>
          <w:p w14:paraId="732B72E5" w14:textId="3B24D5C4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64E3C069" w14:textId="0F29A25D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71DE4CE0" w14:textId="77777777" w:rsidTr="00A71B46">
        <w:tc>
          <w:tcPr>
            <w:tcW w:w="2227" w:type="dxa"/>
          </w:tcPr>
          <w:p w14:paraId="53C4F6D9" w14:textId="4B467B50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463ECA28" w14:textId="69F5885F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6C0FD97B" w14:textId="77777777" w:rsidTr="00A71B46">
        <w:tc>
          <w:tcPr>
            <w:tcW w:w="2227" w:type="dxa"/>
          </w:tcPr>
          <w:p w14:paraId="7838203D" w14:textId="0B7D9C53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1C39AF89" w14:textId="6CE2E0A2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2C41793F" w14:textId="77777777" w:rsidTr="00A71B46">
        <w:tc>
          <w:tcPr>
            <w:tcW w:w="2227" w:type="dxa"/>
          </w:tcPr>
          <w:p w14:paraId="37174529" w14:textId="56D0A7CD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12C50AF1" w14:textId="1DC2548B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1.67</w:t>
            </w:r>
          </w:p>
        </w:tc>
      </w:tr>
      <w:tr w:rsidR="00091915" w14:paraId="09D4F392" w14:textId="77777777" w:rsidTr="00A71B46">
        <w:tc>
          <w:tcPr>
            <w:tcW w:w="2227" w:type="dxa"/>
          </w:tcPr>
          <w:p w14:paraId="66D53A7B" w14:textId="43320FA5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1D315D4C" w14:textId="728EFACA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1.17</w:t>
            </w:r>
          </w:p>
        </w:tc>
      </w:tr>
      <w:tr w:rsidR="00091915" w14:paraId="6A0A40BF" w14:textId="77777777" w:rsidTr="00A71B46">
        <w:tc>
          <w:tcPr>
            <w:tcW w:w="2227" w:type="dxa"/>
          </w:tcPr>
          <w:p w14:paraId="4990DC0A" w14:textId="72380D04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555647B8" w14:textId="6B585966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1.13</w:t>
            </w:r>
          </w:p>
        </w:tc>
      </w:tr>
      <w:tr w:rsidR="00091915" w14:paraId="0C2FF28E" w14:textId="77777777" w:rsidTr="00A71B46">
        <w:tc>
          <w:tcPr>
            <w:tcW w:w="2227" w:type="dxa"/>
          </w:tcPr>
          <w:p w14:paraId="2662D699" w14:textId="376A7D24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38CF850C" w14:textId="0B4F94E4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1.48</w:t>
            </w:r>
          </w:p>
        </w:tc>
      </w:tr>
      <w:tr w:rsidR="00091915" w14:paraId="62CA7B06" w14:textId="77777777" w:rsidTr="00A71B46">
        <w:tc>
          <w:tcPr>
            <w:tcW w:w="2227" w:type="dxa"/>
          </w:tcPr>
          <w:p w14:paraId="2678F938" w14:textId="070F94E5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09FDA5B3" w14:textId="7BCFD327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1.87</w:t>
            </w:r>
          </w:p>
        </w:tc>
      </w:tr>
      <w:tr w:rsidR="00091915" w14:paraId="17D412A7" w14:textId="77777777" w:rsidTr="00A71B46">
        <w:tc>
          <w:tcPr>
            <w:tcW w:w="2227" w:type="dxa"/>
          </w:tcPr>
          <w:p w14:paraId="0CDE7B76" w14:textId="6EE487AF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4E330F05" w14:textId="503642D4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4D85CB1A" w14:textId="77777777" w:rsidTr="00A71B46">
        <w:tc>
          <w:tcPr>
            <w:tcW w:w="2227" w:type="dxa"/>
          </w:tcPr>
          <w:p w14:paraId="3DDC505C" w14:textId="4CAE9B67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48039C08" w14:textId="618C96D5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  <w:tr w:rsidR="00091915" w14:paraId="3394D102" w14:textId="77777777" w:rsidTr="00A71B46">
        <w:tc>
          <w:tcPr>
            <w:tcW w:w="2227" w:type="dxa"/>
          </w:tcPr>
          <w:p w14:paraId="20CD8960" w14:textId="6983501A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081BF50E" w14:textId="6DA4F6C5" w:rsidR="00091915" w:rsidRDefault="00091915" w:rsidP="000919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</w:t>
            </w:r>
          </w:p>
        </w:tc>
      </w:tr>
    </w:tbl>
    <w:p w14:paraId="60197A67" w14:textId="77777777" w:rsidR="00DC0C5E" w:rsidRDefault="00DC0C5E" w:rsidP="004A155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F56387" w14:paraId="5F5197C7" w14:textId="77777777">
        <w:tc>
          <w:tcPr>
            <w:tcW w:w="4454" w:type="dxa"/>
            <w:gridSpan w:val="2"/>
          </w:tcPr>
          <w:p w14:paraId="5C6D11D2" w14:textId="7D36B219" w:rsidR="00F56387" w:rsidRPr="003E32B3" w:rsidRDefault="00F56387" w:rsidP="003E32B3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color w:val="000000"/>
                <w:sz w:val="22"/>
                <w:szCs w:val="22"/>
              </w:rPr>
              <w:t>Center Frequency of 1000Hz</w:t>
            </w:r>
          </w:p>
        </w:tc>
      </w:tr>
      <w:tr w:rsidR="005E793E" w14:paraId="326E602B" w14:textId="77777777" w:rsidTr="008A1E1E">
        <w:tc>
          <w:tcPr>
            <w:tcW w:w="2227" w:type="dxa"/>
          </w:tcPr>
          <w:p w14:paraId="5BFFA470" w14:textId="20984B90" w:rsidR="005E793E" w:rsidRDefault="005E793E" w:rsidP="00FC046D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79544F2D" w14:textId="32BE7A97" w:rsidR="005E793E" w:rsidRDefault="005E793E" w:rsidP="00FC046D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 xml:space="preserve">Gain </w:t>
            </w:r>
            <w:r w:rsidR="00FC046D">
              <w:rPr>
                <w:color w:val="000000"/>
                <w:sz w:val="22"/>
                <w:szCs w:val="22"/>
              </w:rPr>
              <w:t>when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9E4837">
              <w:rPr>
                <w:color w:val="000000"/>
                <w:sz w:val="22"/>
                <w:szCs w:val="22"/>
              </w:rPr>
              <w:t>p</w:t>
            </w:r>
            <w:r w:rsidR="00FC046D" w:rsidRPr="003E32B3">
              <w:rPr>
                <w:color w:val="000000"/>
                <w:sz w:val="22"/>
                <w:szCs w:val="22"/>
              </w:rPr>
              <w:t>otentiometer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FC046D">
              <w:rPr>
                <w:color w:val="000000"/>
                <w:sz w:val="22"/>
                <w:szCs w:val="22"/>
              </w:rPr>
              <w:t xml:space="preserve">set to </w:t>
            </w:r>
            <w:r w:rsidRPr="003E32B3">
              <w:rPr>
                <w:color w:val="000000"/>
                <w:sz w:val="22"/>
                <w:szCs w:val="22"/>
              </w:rPr>
              <w:t>50%</w:t>
            </w:r>
          </w:p>
        </w:tc>
      </w:tr>
      <w:tr w:rsidR="005E793E" w14:paraId="3F605634" w14:textId="77777777" w:rsidTr="008A1E1E">
        <w:tc>
          <w:tcPr>
            <w:tcW w:w="2227" w:type="dxa"/>
          </w:tcPr>
          <w:p w14:paraId="4F6C1DF9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01C6B6D2" w14:textId="395769ED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702A4662" w14:textId="77777777" w:rsidTr="008A1E1E">
        <w:tc>
          <w:tcPr>
            <w:tcW w:w="2227" w:type="dxa"/>
          </w:tcPr>
          <w:p w14:paraId="6DD7E068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0DC8EC9F" w14:textId="11808F7D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5D545C4E" w14:textId="77777777" w:rsidTr="008A1E1E">
        <w:tc>
          <w:tcPr>
            <w:tcW w:w="2227" w:type="dxa"/>
          </w:tcPr>
          <w:p w14:paraId="20DB0767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0DB7C02E" w14:textId="43CCF36A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32ADAFB1" w14:textId="77777777" w:rsidTr="008A1E1E">
        <w:tc>
          <w:tcPr>
            <w:tcW w:w="2227" w:type="dxa"/>
          </w:tcPr>
          <w:p w14:paraId="08661400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4F19FA8C" w14:textId="0C1B66F1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531BED6D" w14:textId="77777777" w:rsidTr="008A1E1E">
        <w:tc>
          <w:tcPr>
            <w:tcW w:w="2227" w:type="dxa"/>
          </w:tcPr>
          <w:p w14:paraId="4C39E32E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63CD394B" w14:textId="66F6F8DB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26F2D243" w14:textId="77777777" w:rsidTr="008A1E1E">
        <w:tc>
          <w:tcPr>
            <w:tcW w:w="2227" w:type="dxa"/>
          </w:tcPr>
          <w:p w14:paraId="7170601C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7F24197D" w14:textId="78770B35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50224504" w14:textId="77777777" w:rsidTr="008A1E1E">
        <w:tc>
          <w:tcPr>
            <w:tcW w:w="2227" w:type="dxa"/>
          </w:tcPr>
          <w:p w14:paraId="4C7925F0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5EB13A9B" w14:textId="5664AE29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1CC8BDE2" w14:textId="77777777" w:rsidTr="008A1E1E">
        <w:tc>
          <w:tcPr>
            <w:tcW w:w="2227" w:type="dxa"/>
          </w:tcPr>
          <w:p w14:paraId="4DBE9C32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247AF9AA" w14:textId="39A9D9DF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6D4AE197" w14:textId="77777777" w:rsidTr="008A1E1E">
        <w:tc>
          <w:tcPr>
            <w:tcW w:w="2227" w:type="dxa"/>
          </w:tcPr>
          <w:p w14:paraId="5C2959BF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3964DBA3" w14:textId="7854CC1E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0150992E" w14:textId="77777777" w:rsidTr="008A1E1E">
        <w:tc>
          <w:tcPr>
            <w:tcW w:w="2227" w:type="dxa"/>
          </w:tcPr>
          <w:p w14:paraId="6CBD54D7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366CA707" w14:textId="1146B5F8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111B431B" w14:textId="77777777" w:rsidTr="008A1E1E">
        <w:tc>
          <w:tcPr>
            <w:tcW w:w="2227" w:type="dxa"/>
          </w:tcPr>
          <w:p w14:paraId="0C1120D4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08251174" w14:textId="19BEBE64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5E793E" w14:paraId="1D6B020B" w14:textId="77777777" w:rsidTr="008A1E1E">
        <w:tc>
          <w:tcPr>
            <w:tcW w:w="2227" w:type="dxa"/>
          </w:tcPr>
          <w:p w14:paraId="5DEA283A" w14:textId="77777777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7B163137" w14:textId="7497569D" w:rsidR="005E793E" w:rsidRDefault="005E793E" w:rsidP="005E793E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38F96080" w14:textId="77777777" w:rsidR="00A90B3A" w:rsidRDefault="00A90B3A" w:rsidP="004A155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F56387" w14:paraId="3F04DD52" w14:textId="77777777">
        <w:tc>
          <w:tcPr>
            <w:tcW w:w="4454" w:type="dxa"/>
            <w:gridSpan w:val="2"/>
          </w:tcPr>
          <w:p w14:paraId="1C13CF4F" w14:textId="306166AA" w:rsidR="00F56387" w:rsidRPr="003E32B3" w:rsidRDefault="00F56387" w:rsidP="003E32B3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color w:val="000000"/>
                <w:sz w:val="22"/>
                <w:szCs w:val="22"/>
              </w:rPr>
              <w:t>Center Frequency of 1000Hz</w:t>
            </w:r>
          </w:p>
        </w:tc>
      </w:tr>
      <w:tr w:rsidR="001A0AA4" w14:paraId="18A1DE66" w14:textId="77777777" w:rsidTr="008A1E1E">
        <w:tc>
          <w:tcPr>
            <w:tcW w:w="2227" w:type="dxa"/>
          </w:tcPr>
          <w:p w14:paraId="64329DCC" w14:textId="4CC7673E" w:rsidR="001A0AA4" w:rsidRDefault="001A0AA4" w:rsidP="00F257C1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lastRenderedPageBreak/>
              <w:t>Frequency</w:t>
            </w:r>
          </w:p>
        </w:tc>
        <w:tc>
          <w:tcPr>
            <w:tcW w:w="2227" w:type="dxa"/>
          </w:tcPr>
          <w:p w14:paraId="04DC75DA" w14:textId="21DA5308" w:rsidR="001A0AA4" w:rsidRDefault="001A0AA4" w:rsidP="00F257C1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 xml:space="preserve">Gain </w:t>
            </w:r>
            <w:r w:rsidR="00F257C1">
              <w:rPr>
                <w:color w:val="000000"/>
                <w:sz w:val="22"/>
                <w:szCs w:val="22"/>
              </w:rPr>
              <w:t>when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9E4837">
              <w:rPr>
                <w:color w:val="000000"/>
                <w:sz w:val="22"/>
                <w:szCs w:val="22"/>
              </w:rPr>
              <w:t>p</w:t>
            </w:r>
            <w:r w:rsidR="00F257C1" w:rsidRPr="003E32B3">
              <w:rPr>
                <w:color w:val="000000"/>
                <w:sz w:val="22"/>
                <w:szCs w:val="22"/>
              </w:rPr>
              <w:t>otentiometer</w:t>
            </w:r>
            <w:r w:rsidRPr="003E32B3">
              <w:rPr>
                <w:color w:val="000000"/>
                <w:sz w:val="22"/>
                <w:szCs w:val="22"/>
              </w:rPr>
              <w:t xml:space="preserve"> </w:t>
            </w:r>
            <w:r w:rsidR="00F257C1">
              <w:rPr>
                <w:color w:val="000000"/>
                <w:sz w:val="22"/>
                <w:szCs w:val="22"/>
              </w:rPr>
              <w:t xml:space="preserve">set to </w:t>
            </w:r>
            <w:r w:rsidRPr="003E32B3">
              <w:rPr>
                <w:color w:val="000000"/>
                <w:sz w:val="22"/>
                <w:szCs w:val="22"/>
              </w:rPr>
              <w:t>75%</w:t>
            </w:r>
          </w:p>
        </w:tc>
      </w:tr>
      <w:tr w:rsidR="001A0AA4" w14:paraId="7AC7A682" w14:textId="77777777" w:rsidTr="008A1E1E">
        <w:tc>
          <w:tcPr>
            <w:tcW w:w="2227" w:type="dxa"/>
          </w:tcPr>
          <w:p w14:paraId="14DDBD5C" w14:textId="3222BAAB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19B61EC8" w14:textId="72F74236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3158DD6B" w14:textId="77777777" w:rsidTr="008A1E1E">
        <w:tc>
          <w:tcPr>
            <w:tcW w:w="2227" w:type="dxa"/>
          </w:tcPr>
          <w:p w14:paraId="584BD0D8" w14:textId="1FA6C7DA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6F97E5D4" w14:textId="2B39543C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19C21795" w14:textId="77777777" w:rsidTr="008A1E1E">
        <w:tc>
          <w:tcPr>
            <w:tcW w:w="2227" w:type="dxa"/>
          </w:tcPr>
          <w:p w14:paraId="39331ED3" w14:textId="1C9589F4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79324D08" w14:textId="5C5461C8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1B1A8A7B" w14:textId="77777777" w:rsidTr="008A1E1E">
        <w:tc>
          <w:tcPr>
            <w:tcW w:w="2227" w:type="dxa"/>
          </w:tcPr>
          <w:p w14:paraId="460F635B" w14:textId="00E4C837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576364B0" w14:textId="5E6A6A77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3A5CAF91" w14:textId="77777777" w:rsidTr="008A1E1E">
        <w:tc>
          <w:tcPr>
            <w:tcW w:w="2227" w:type="dxa"/>
          </w:tcPr>
          <w:p w14:paraId="643F62A7" w14:textId="4AB95450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6EB895EE" w14:textId="50C1BC16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1.12</w:t>
            </w:r>
          </w:p>
        </w:tc>
      </w:tr>
      <w:tr w:rsidR="001A0AA4" w14:paraId="796E89E1" w14:textId="77777777" w:rsidTr="008A1E1E">
        <w:tc>
          <w:tcPr>
            <w:tcW w:w="2227" w:type="dxa"/>
          </w:tcPr>
          <w:p w14:paraId="10C81AEE" w14:textId="087F54EB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67BDDA5A" w14:textId="715F8BBA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1.57</w:t>
            </w:r>
          </w:p>
        </w:tc>
      </w:tr>
      <w:tr w:rsidR="001A0AA4" w14:paraId="404991ED" w14:textId="77777777" w:rsidTr="008A1E1E">
        <w:tc>
          <w:tcPr>
            <w:tcW w:w="2227" w:type="dxa"/>
          </w:tcPr>
          <w:p w14:paraId="20AC7F1E" w14:textId="48FACF21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1495577A" w14:textId="7F0BCB18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1.62</w:t>
            </w:r>
          </w:p>
        </w:tc>
      </w:tr>
      <w:tr w:rsidR="001A0AA4" w14:paraId="19303068" w14:textId="77777777" w:rsidTr="008A1E1E">
        <w:tc>
          <w:tcPr>
            <w:tcW w:w="2227" w:type="dxa"/>
          </w:tcPr>
          <w:p w14:paraId="61700A30" w14:textId="53167164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2243AC28" w14:textId="34E59B71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1.27</w:t>
            </w:r>
          </w:p>
        </w:tc>
      </w:tr>
      <w:tr w:rsidR="001A0AA4" w14:paraId="653FB820" w14:textId="77777777" w:rsidTr="008A1E1E">
        <w:tc>
          <w:tcPr>
            <w:tcW w:w="2227" w:type="dxa"/>
          </w:tcPr>
          <w:p w14:paraId="68BDD042" w14:textId="0F163225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54EB62F2" w14:textId="30084949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1.04</w:t>
            </w:r>
          </w:p>
        </w:tc>
      </w:tr>
      <w:tr w:rsidR="001A0AA4" w14:paraId="288B2B63" w14:textId="77777777" w:rsidTr="008A1E1E">
        <w:tc>
          <w:tcPr>
            <w:tcW w:w="2227" w:type="dxa"/>
          </w:tcPr>
          <w:p w14:paraId="58879823" w14:textId="4380AC5B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64E461DC" w14:textId="35F158F3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7F058AF0" w14:textId="77777777" w:rsidTr="008A1E1E">
        <w:tc>
          <w:tcPr>
            <w:tcW w:w="2227" w:type="dxa"/>
          </w:tcPr>
          <w:p w14:paraId="7E0C2F1B" w14:textId="7D2BD511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34781D37" w14:textId="4BD00405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1A0AA4" w14:paraId="58F7F47E" w14:textId="77777777" w:rsidTr="008A1E1E">
        <w:tc>
          <w:tcPr>
            <w:tcW w:w="2227" w:type="dxa"/>
          </w:tcPr>
          <w:p w14:paraId="12B00FBA" w14:textId="0BE5373F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075813B0" w14:textId="553662C6" w:rsidR="001A0AA4" w:rsidRDefault="001A0AA4" w:rsidP="001A0AA4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6D8670BF" w14:textId="77777777" w:rsidR="007558D7" w:rsidRDefault="007558D7" w:rsidP="004A155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54"/>
      </w:tblGrid>
      <w:tr w:rsidR="00B216FD" w:rsidRPr="00505EB6" w14:paraId="22F03D5A" w14:textId="77777777" w:rsidTr="00B216FD">
        <w:trPr>
          <w:trHeight w:val="3284"/>
          <w:jc w:val="center"/>
        </w:trPr>
        <w:tc>
          <w:tcPr>
            <w:tcW w:w="4454" w:type="dxa"/>
          </w:tcPr>
          <w:p w14:paraId="3B113D1A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F61E97C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A470820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20F7170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7FD046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365C734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297CB17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45709D8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A21912A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4CACF19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377DFED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8D66BE1" w14:textId="77777777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4F555FB" w14:textId="795F9F43" w:rsidR="00B216FD" w:rsidRPr="00505EB6" w:rsidRDefault="00A542B2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7CC354B5" wp14:editId="79AC2C13">
                  <wp:extent cx="2834640" cy="1703705"/>
                  <wp:effectExtent l="0" t="0" r="3810" b="0"/>
                  <wp:docPr id="523109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16FD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B216FD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B216FD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B216FD" w:rsidRPr="00505EB6" w14:paraId="2614D683" w14:textId="77777777" w:rsidTr="00B216FD">
        <w:trPr>
          <w:jc w:val="center"/>
        </w:trPr>
        <w:tc>
          <w:tcPr>
            <w:tcW w:w="4454" w:type="dxa"/>
          </w:tcPr>
          <w:p w14:paraId="756E5DE3" w14:textId="775048AA" w:rsidR="00B216FD" w:rsidRPr="00505EB6" w:rsidRDefault="00B216FD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4508CD">
              <w:rPr>
                <w:rFonts w:eastAsia="SimSun"/>
                <w:sz w:val="22"/>
                <w:szCs w:val="22"/>
                <w:lang w:eastAsia="zh-CN"/>
              </w:rPr>
              <w:t>3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>.</w:t>
            </w:r>
            <w:r w:rsidR="00A542B2">
              <w:rPr>
                <w:rFonts w:eastAsia="SimSun"/>
                <w:sz w:val="22"/>
                <w:szCs w:val="22"/>
                <w:lang w:eastAsia="zh-CN"/>
              </w:rPr>
              <w:t xml:space="preserve"> 1</w:t>
            </w:r>
            <w:r w:rsidR="00F4116E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="00A542B2">
              <w:rPr>
                <w:rFonts w:eastAsia="SimSun"/>
                <w:sz w:val="22"/>
                <w:szCs w:val="22"/>
                <w:lang w:eastAsia="zh-CN"/>
              </w:rPr>
              <w:t>kHz</w:t>
            </w:r>
            <w:r w:rsidR="005C2A81">
              <w:rPr>
                <w:rFonts w:eastAsia="SimSun"/>
                <w:sz w:val="22"/>
                <w:szCs w:val="22"/>
                <w:lang w:eastAsia="zh-CN"/>
              </w:rPr>
              <w:t xml:space="preserve"> C</w:t>
            </w:r>
            <w:r w:rsidR="00A542B2">
              <w:rPr>
                <w:rFonts w:eastAsia="SimSun"/>
                <w:sz w:val="22"/>
                <w:szCs w:val="22"/>
                <w:lang w:eastAsia="zh-CN"/>
              </w:rPr>
              <w:t>enter</w:t>
            </w:r>
            <w:r w:rsidR="005C2A81">
              <w:rPr>
                <w:rFonts w:eastAsia="SimSun"/>
                <w:sz w:val="22"/>
                <w:szCs w:val="22"/>
                <w:lang w:eastAsia="zh-CN"/>
              </w:rPr>
              <w:t xml:space="preserve"> F</w:t>
            </w:r>
            <w:r w:rsidR="00A542B2">
              <w:rPr>
                <w:rFonts w:eastAsia="SimSun"/>
                <w:sz w:val="22"/>
                <w:szCs w:val="22"/>
                <w:lang w:eastAsia="zh-CN"/>
              </w:rPr>
              <w:t xml:space="preserve">requency </w:t>
            </w:r>
            <w:r w:rsidR="005C2A81">
              <w:rPr>
                <w:rFonts w:eastAsia="SimSun"/>
                <w:sz w:val="22"/>
                <w:szCs w:val="22"/>
                <w:lang w:eastAsia="zh-CN"/>
              </w:rPr>
              <w:t>F</w:t>
            </w:r>
            <w:r w:rsidR="00A542B2">
              <w:rPr>
                <w:rFonts w:eastAsia="SimSun"/>
                <w:sz w:val="22"/>
                <w:szCs w:val="22"/>
                <w:lang w:eastAsia="zh-CN"/>
              </w:rPr>
              <w:t>ilter at 25%</w:t>
            </w:r>
          </w:p>
        </w:tc>
      </w:tr>
      <w:tr w:rsidR="00B240D8" w:rsidRPr="00505EB6" w14:paraId="54035F6F" w14:textId="77777777" w:rsidTr="00B240D8">
        <w:tblPrEx>
          <w:jc w:val="left"/>
        </w:tblPrEx>
        <w:trPr>
          <w:trHeight w:val="3284"/>
        </w:trPr>
        <w:tc>
          <w:tcPr>
            <w:tcW w:w="4454" w:type="dxa"/>
          </w:tcPr>
          <w:p w14:paraId="6126B005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43BAB27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021A9E6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67F8EE8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69A3685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2A56CD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45098B7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2FF7EB1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EAC40D0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13F56B6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5EE545D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327623C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8F0413C" w14:textId="6217BA30" w:rsidR="00B240D8" w:rsidRPr="00505EB6" w:rsidRDefault="00A43E2E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2E98C96" wp14:editId="165C9AD2">
                  <wp:extent cx="2834640" cy="1703705"/>
                  <wp:effectExtent l="0" t="0" r="3810" b="0"/>
                  <wp:docPr id="18525457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B240D8" w:rsidRPr="00505EB6" w14:paraId="29DFE118" w14:textId="77777777" w:rsidTr="00B240D8">
        <w:tblPrEx>
          <w:jc w:val="left"/>
        </w:tblPrEx>
        <w:tc>
          <w:tcPr>
            <w:tcW w:w="4454" w:type="dxa"/>
          </w:tcPr>
          <w:p w14:paraId="2070FE7E" w14:textId="10DFB440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4508CD">
              <w:rPr>
                <w:rFonts w:eastAsia="SimSun"/>
                <w:sz w:val="22"/>
                <w:szCs w:val="22"/>
                <w:lang w:eastAsia="zh-CN"/>
              </w:rPr>
              <w:t>4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>.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 1</w:t>
            </w:r>
            <w:r w:rsidR="00F4116E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kHz</w:t>
            </w:r>
            <w:r w:rsidR="005C2A81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Center Frequency Filter at 50%</w:t>
            </w:r>
          </w:p>
        </w:tc>
      </w:tr>
      <w:tr w:rsidR="00B240D8" w:rsidRPr="00505EB6" w14:paraId="240547FE" w14:textId="77777777" w:rsidTr="00B240D8">
        <w:tblPrEx>
          <w:jc w:val="left"/>
        </w:tblPrEx>
        <w:trPr>
          <w:trHeight w:val="3284"/>
        </w:trPr>
        <w:tc>
          <w:tcPr>
            <w:tcW w:w="4454" w:type="dxa"/>
          </w:tcPr>
          <w:p w14:paraId="72829EFB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819EDBC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5C2042A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F2681F1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353EDB7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5D3665D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A0AD24F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C32CFFA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4619B44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F8E3354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D53FD20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A2285C6" w14:textId="77777777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972CBE7" w14:textId="4C020ED0" w:rsidR="00B240D8" w:rsidRPr="00505EB6" w:rsidRDefault="00555841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48D715CA" wp14:editId="3BCBD950">
                  <wp:extent cx="2834640" cy="1703705"/>
                  <wp:effectExtent l="0" t="0" r="3810" b="0"/>
                  <wp:docPr id="6209180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B240D8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B240D8" w:rsidRPr="00505EB6" w14:paraId="2F5AE80C" w14:textId="77777777" w:rsidTr="00B240D8">
        <w:tblPrEx>
          <w:jc w:val="left"/>
        </w:tblPrEx>
        <w:tc>
          <w:tcPr>
            <w:tcW w:w="4454" w:type="dxa"/>
          </w:tcPr>
          <w:p w14:paraId="79A7A466" w14:textId="76D6CF71" w:rsidR="00B240D8" w:rsidRPr="00505EB6" w:rsidRDefault="00B240D8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4508CD">
              <w:rPr>
                <w:rFonts w:eastAsia="SimSun"/>
                <w:sz w:val="22"/>
                <w:szCs w:val="22"/>
                <w:lang w:eastAsia="zh-CN"/>
              </w:rPr>
              <w:t>5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>.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 1</w:t>
            </w:r>
            <w:r w:rsidR="00F4116E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kHz</w:t>
            </w:r>
            <w:r w:rsidR="005C2A81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Center Frequency Filter at 75%</w:t>
            </w:r>
          </w:p>
        </w:tc>
      </w:tr>
    </w:tbl>
    <w:p w14:paraId="0BCE2428" w14:textId="77777777" w:rsidR="008E2417" w:rsidRDefault="008E2417" w:rsidP="004A155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6D206623" w14:textId="168F9A04" w:rsidR="00AF0DAE" w:rsidRDefault="00AF0DAE" w:rsidP="004A155C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Next the </w:t>
      </w:r>
      <w:r w:rsidR="00AD60AE">
        <w:rPr>
          <w:rFonts w:eastAsia="SimSun"/>
          <w:sz w:val="22"/>
          <w:szCs w:val="22"/>
          <w:lang w:eastAsia="zh-CN"/>
        </w:rPr>
        <w:t>other two filters with center frequencies designed at 250 Hz and 4 kHz were built</w:t>
      </w:r>
      <w:r w:rsidR="008E7B52">
        <w:rPr>
          <w:rFonts w:eastAsia="SimSun"/>
          <w:sz w:val="22"/>
          <w:szCs w:val="22"/>
          <w:lang w:eastAsia="zh-CN"/>
        </w:rPr>
        <w:t xml:space="preserve">. The same steps were followed as when building the 1 </w:t>
      </w:r>
      <w:r w:rsidR="008F128B">
        <w:rPr>
          <w:rFonts w:eastAsia="SimSun"/>
          <w:sz w:val="22"/>
          <w:szCs w:val="22"/>
          <w:lang w:eastAsia="zh-CN"/>
        </w:rPr>
        <w:t>kHz,</w:t>
      </w:r>
      <w:r w:rsidR="00015CA6">
        <w:rPr>
          <w:rFonts w:eastAsia="SimSun"/>
          <w:sz w:val="22"/>
          <w:szCs w:val="22"/>
          <w:lang w:eastAsia="zh-CN"/>
        </w:rPr>
        <w:t xml:space="preserve"> but </w:t>
      </w:r>
      <w:r w:rsidR="00FF6FBD">
        <w:rPr>
          <w:rFonts w:eastAsia="SimSun"/>
          <w:sz w:val="22"/>
          <w:szCs w:val="22"/>
          <w:lang w:eastAsia="zh-CN"/>
        </w:rPr>
        <w:t>the capacitor values were changed. F</w:t>
      </w:r>
      <w:r w:rsidR="00015CA6">
        <w:rPr>
          <w:rFonts w:eastAsia="SimSun"/>
          <w:sz w:val="22"/>
          <w:szCs w:val="22"/>
          <w:lang w:eastAsia="zh-CN"/>
        </w:rPr>
        <w:t xml:space="preserve">or </w:t>
      </w:r>
      <w:r w:rsidR="00FF6FBD">
        <w:rPr>
          <w:rFonts w:eastAsia="SimSun"/>
          <w:sz w:val="22"/>
          <w:szCs w:val="22"/>
          <w:lang w:eastAsia="zh-CN"/>
        </w:rPr>
        <w:t>the</w:t>
      </w:r>
      <w:r w:rsidR="00015CA6">
        <w:rPr>
          <w:rFonts w:eastAsia="SimSun"/>
          <w:sz w:val="22"/>
          <w:szCs w:val="22"/>
          <w:lang w:eastAsia="zh-CN"/>
        </w:rPr>
        <w:t xml:space="preserve"> 250 Hz center frequency C1 was set to </w:t>
      </w:r>
      <w:r w:rsidR="00560ED3">
        <w:rPr>
          <w:rFonts w:eastAsia="SimSun"/>
          <w:sz w:val="22"/>
          <w:szCs w:val="22"/>
          <w:lang w:eastAsia="zh-CN"/>
        </w:rPr>
        <w:t>0.</w:t>
      </w:r>
      <w:r w:rsidR="00560ED3" w:rsidRPr="003E32B3">
        <w:rPr>
          <w:rFonts w:eastAsia="SimSun"/>
          <w:sz w:val="22"/>
          <w:szCs w:val="22"/>
          <w:lang w:eastAsia="zh-CN"/>
        </w:rPr>
        <w:t>1μF</w:t>
      </w:r>
      <w:r w:rsidR="00E30EB9">
        <w:rPr>
          <w:rFonts w:eastAsia="SimSun"/>
          <w:sz w:val="22"/>
          <w:szCs w:val="22"/>
          <w:lang w:eastAsia="zh-CN"/>
        </w:rPr>
        <w:t xml:space="preserve"> and C2 was set to 0.</w:t>
      </w:r>
      <w:r w:rsidR="00E30EB9" w:rsidRPr="003E32B3">
        <w:rPr>
          <w:rFonts w:eastAsia="SimSun"/>
          <w:sz w:val="22"/>
          <w:szCs w:val="22"/>
          <w:lang w:eastAsia="zh-CN"/>
        </w:rPr>
        <w:t>0056μF.</w:t>
      </w:r>
      <w:r w:rsidR="00FF6FBD">
        <w:rPr>
          <w:rFonts w:eastAsia="SimSun"/>
          <w:sz w:val="22"/>
          <w:szCs w:val="22"/>
          <w:lang w:eastAsia="zh-CN"/>
        </w:rPr>
        <w:t xml:space="preserve"> For the </w:t>
      </w:r>
      <w:r w:rsidR="004553AC">
        <w:rPr>
          <w:rFonts w:eastAsia="SimSun"/>
          <w:sz w:val="22"/>
          <w:szCs w:val="22"/>
          <w:lang w:eastAsia="zh-CN"/>
        </w:rPr>
        <w:t>4</w:t>
      </w:r>
      <w:r w:rsidR="00FF6FBD">
        <w:rPr>
          <w:rFonts w:eastAsia="SimSun"/>
          <w:sz w:val="22"/>
          <w:szCs w:val="22"/>
          <w:lang w:eastAsia="zh-CN"/>
        </w:rPr>
        <w:t xml:space="preserve"> kHz center frequency C1 was set to 0.</w:t>
      </w:r>
      <w:r w:rsidR="004553AC" w:rsidRPr="003E32B3">
        <w:rPr>
          <w:rFonts w:eastAsia="SimSun"/>
          <w:sz w:val="22"/>
          <w:szCs w:val="22"/>
          <w:lang w:eastAsia="zh-CN"/>
        </w:rPr>
        <w:t>005</w:t>
      </w:r>
      <w:r w:rsidR="00FF6FBD" w:rsidRPr="003E32B3">
        <w:rPr>
          <w:rFonts w:eastAsia="SimSun"/>
          <w:sz w:val="22"/>
          <w:szCs w:val="22"/>
          <w:lang w:eastAsia="zh-CN"/>
        </w:rPr>
        <w:t>μF</w:t>
      </w:r>
      <w:r w:rsidR="00FF6FBD">
        <w:rPr>
          <w:rFonts w:eastAsia="SimSun"/>
          <w:sz w:val="22"/>
          <w:szCs w:val="22"/>
          <w:lang w:eastAsia="zh-CN"/>
        </w:rPr>
        <w:t xml:space="preserve"> and C2 was set to </w:t>
      </w:r>
      <w:r w:rsidR="004553AC" w:rsidRPr="003E32B3">
        <w:rPr>
          <w:rFonts w:eastAsia="SimSun"/>
          <w:sz w:val="22"/>
          <w:szCs w:val="22"/>
          <w:lang w:eastAsia="zh-CN"/>
        </w:rPr>
        <w:t>560p</w:t>
      </w:r>
      <w:r w:rsidR="00FF6FBD" w:rsidRPr="003E32B3">
        <w:rPr>
          <w:rFonts w:eastAsia="SimSun"/>
          <w:sz w:val="22"/>
          <w:szCs w:val="22"/>
          <w:lang w:eastAsia="zh-CN"/>
        </w:rPr>
        <w:t>F</w:t>
      </w:r>
      <w:r w:rsidR="00FF6FBD">
        <w:rPr>
          <w:rFonts w:eastAsia="SimSun"/>
          <w:sz w:val="22"/>
          <w:szCs w:val="22"/>
          <w:lang w:eastAsia="zh-CN"/>
        </w:rPr>
        <w:t>.</w:t>
      </w:r>
    </w:p>
    <w:p w14:paraId="526EFDD4" w14:textId="7A1A6877" w:rsidR="00FE5806" w:rsidRPr="00A94FB7" w:rsidRDefault="00480CD9" w:rsidP="00A94FB7">
      <w:pPr>
        <w:pStyle w:val="ListParagraph"/>
        <w:numPr>
          <w:ilvl w:val="0"/>
          <w:numId w:val="1"/>
        </w:num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A94FB7">
        <w:rPr>
          <w:rFonts w:eastAsia="SimSun"/>
          <w:sz w:val="22"/>
          <w:szCs w:val="22"/>
          <w:lang w:eastAsia="zh-CN"/>
        </w:rPr>
        <w:t>Figures</w:t>
      </w:r>
      <w:r w:rsidR="001D20C6" w:rsidRPr="00A94FB7">
        <w:rPr>
          <w:rFonts w:eastAsia="SimSun"/>
          <w:sz w:val="22"/>
          <w:szCs w:val="22"/>
          <w:lang w:eastAsia="zh-CN"/>
        </w:rPr>
        <w:t xml:space="preserve"> </w:t>
      </w:r>
      <w:r w:rsidR="001D20C6">
        <w:rPr>
          <w:rFonts w:eastAsia="SimSun"/>
          <w:sz w:val="22"/>
          <w:szCs w:val="22"/>
          <w:lang w:eastAsia="zh-CN"/>
        </w:rPr>
        <w:t>6 and 7</w:t>
      </w:r>
      <w:r w:rsidR="001D20C6" w:rsidRPr="00A94FB7">
        <w:rPr>
          <w:rFonts w:eastAsia="SimSun"/>
          <w:sz w:val="22"/>
          <w:szCs w:val="22"/>
          <w:lang w:eastAsia="zh-CN"/>
        </w:rPr>
        <w:t xml:space="preserve"> </w:t>
      </w:r>
      <w:r w:rsidR="00C0059C" w:rsidRPr="00A94FB7">
        <w:rPr>
          <w:rFonts w:eastAsia="SimSun"/>
          <w:sz w:val="22"/>
          <w:szCs w:val="22"/>
          <w:lang w:eastAsia="zh-CN"/>
        </w:rPr>
        <w:t>show</w:t>
      </w:r>
      <w:r w:rsidR="001D20C6" w:rsidRPr="00A94FB7">
        <w:rPr>
          <w:rFonts w:eastAsia="SimSun"/>
          <w:sz w:val="22"/>
          <w:szCs w:val="22"/>
          <w:lang w:eastAsia="zh-CN"/>
        </w:rPr>
        <w:t xml:space="preserve"> the input and output waveform for the filter built for a center frequency of </w:t>
      </w:r>
      <w:r w:rsidR="001D20C6">
        <w:rPr>
          <w:rFonts w:eastAsia="SimSun"/>
          <w:sz w:val="22"/>
          <w:szCs w:val="22"/>
          <w:lang w:eastAsia="zh-CN"/>
        </w:rPr>
        <w:t>250 Hz and 4</w:t>
      </w:r>
      <w:r w:rsidR="001D20C6" w:rsidRPr="00A94FB7">
        <w:rPr>
          <w:rFonts w:eastAsia="SimSun"/>
          <w:sz w:val="22"/>
          <w:szCs w:val="22"/>
          <w:lang w:eastAsia="zh-CN"/>
        </w:rPr>
        <w:t xml:space="preserve"> kHz. </w:t>
      </w:r>
      <w:r w:rsidR="00D25C8C" w:rsidRPr="00A94FB7">
        <w:rPr>
          <w:rFonts w:eastAsia="SimSun"/>
          <w:sz w:val="22"/>
          <w:szCs w:val="22"/>
          <w:lang w:eastAsia="zh-CN"/>
        </w:rPr>
        <w:t xml:space="preserve">As mentioned in question 1, the resistors that </w:t>
      </w:r>
      <w:r w:rsidR="00E66E31" w:rsidRPr="00A94FB7">
        <w:rPr>
          <w:rFonts w:eastAsia="SimSun"/>
          <w:sz w:val="22"/>
          <w:szCs w:val="22"/>
          <w:lang w:eastAsia="zh-CN"/>
        </w:rPr>
        <w:t>were</w:t>
      </w:r>
      <w:r w:rsidR="00D25C8C" w:rsidRPr="00A94FB7">
        <w:rPr>
          <w:rFonts w:eastAsia="SimSun"/>
          <w:sz w:val="22"/>
          <w:szCs w:val="22"/>
          <w:lang w:eastAsia="zh-CN"/>
        </w:rPr>
        <w:t xml:space="preserve"> used for the </w:t>
      </w:r>
      <w:r w:rsidR="006C7897" w:rsidRPr="00A94FB7">
        <w:rPr>
          <w:rFonts w:eastAsia="SimSun"/>
          <w:sz w:val="22"/>
          <w:szCs w:val="22"/>
          <w:lang w:eastAsia="zh-CN"/>
        </w:rPr>
        <w:t xml:space="preserve">first filter </w:t>
      </w:r>
      <w:r w:rsidR="0018626B" w:rsidRPr="00A94FB7">
        <w:rPr>
          <w:rFonts w:eastAsia="SimSun"/>
          <w:sz w:val="22"/>
          <w:szCs w:val="22"/>
          <w:lang w:eastAsia="zh-CN"/>
        </w:rPr>
        <w:t>were</w:t>
      </w:r>
      <w:r w:rsidR="006C7897" w:rsidRPr="00A94FB7">
        <w:rPr>
          <w:rFonts w:eastAsia="SimSun"/>
          <w:sz w:val="22"/>
          <w:szCs w:val="22"/>
          <w:lang w:eastAsia="zh-CN"/>
        </w:rPr>
        <w:t xml:space="preserve"> </w:t>
      </w:r>
      <w:r w:rsidR="00E66E31" w:rsidRPr="00A94FB7">
        <w:rPr>
          <w:rFonts w:eastAsia="SimSun"/>
          <w:sz w:val="22"/>
          <w:szCs w:val="22"/>
          <w:lang w:eastAsia="zh-CN"/>
        </w:rPr>
        <w:t xml:space="preserve">also </w:t>
      </w:r>
      <w:r w:rsidR="0018626B" w:rsidRPr="00A94FB7">
        <w:rPr>
          <w:rFonts w:eastAsia="SimSun"/>
          <w:sz w:val="22"/>
          <w:szCs w:val="22"/>
          <w:lang w:eastAsia="zh-CN"/>
        </w:rPr>
        <w:t xml:space="preserve">used for the construction of the other two filters. As for the capacitors, with the center frequency at </w:t>
      </w:r>
      <w:r w:rsidR="00251C19" w:rsidRPr="00A94FB7">
        <w:rPr>
          <w:rFonts w:eastAsia="SimSun"/>
          <w:sz w:val="22"/>
          <w:szCs w:val="22"/>
          <w:lang w:eastAsia="zh-CN"/>
        </w:rPr>
        <w:t xml:space="preserve">around </w:t>
      </w:r>
      <w:r w:rsidR="0018626B" w:rsidRPr="00A94FB7">
        <w:rPr>
          <w:rFonts w:eastAsia="SimSun"/>
          <w:sz w:val="22"/>
          <w:szCs w:val="22"/>
          <w:lang w:eastAsia="zh-CN"/>
        </w:rPr>
        <w:t>250</w:t>
      </w:r>
      <w:r w:rsidR="00FB3811" w:rsidRPr="00A94FB7">
        <w:rPr>
          <w:rFonts w:eastAsia="SimSun"/>
          <w:sz w:val="22"/>
          <w:szCs w:val="22"/>
          <w:lang w:eastAsia="zh-CN"/>
        </w:rPr>
        <w:t xml:space="preserve"> </w:t>
      </w:r>
      <w:r w:rsidR="0018626B" w:rsidRPr="00A94FB7">
        <w:rPr>
          <w:rFonts w:eastAsia="SimSun"/>
          <w:sz w:val="22"/>
          <w:szCs w:val="22"/>
          <w:lang w:eastAsia="zh-CN"/>
        </w:rPr>
        <w:t>Hz, C1</w:t>
      </w:r>
      <w:r w:rsidR="00AE4BFE" w:rsidRPr="00A94FB7">
        <w:rPr>
          <w:rFonts w:eastAsia="SimSun"/>
          <w:sz w:val="22"/>
          <w:szCs w:val="22"/>
          <w:lang w:eastAsia="zh-CN"/>
        </w:rPr>
        <w:t xml:space="preserve"> was 0.1μF</w:t>
      </w:r>
      <w:r w:rsidR="00134B34" w:rsidRPr="00A94FB7">
        <w:rPr>
          <w:rFonts w:eastAsia="SimSun"/>
          <w:sz w:val="22"/>
          <w:szCs w:val="22"/>
          <w:lang w:eastAsia="zh-CN"/>
        </w:rPr>
        <w:t xml:space="preserve"> and C2 was </w:t>
      </w:r>
      <w:r w:rsidR="00251C19" w:rsidRPr="00A94FB7">
        <w:rPr>
          <w:rFonts w:eastAsia="SimSun"/>
          <w:sz w:val="22"/>
          <w:szCs w:val="22"/>
          <w:lang w:eastAsia="zh-CN"/>
        </w:rPr>
        <w:t xml:space="preserve">0.0056μF. </w:t>
      </w:r>
      <w:r w:rsidR="00570F38" w:rsidRPr="00A94FB7">
        <w:rPr>
          <w:rFonts w:eastAsia="SimSun"/>
          <w:sz w:val="22"/>
          <w:szCs w:val="22"/>
          <w:lang w:eastAsia="zh-CN"/>
        </w:rPr>
        <w:t>To</w:t>
      </w:r>
      <w:r w:rsidR="00251C19" w:rsidRPr="00A94FB7">
        <w:rPr>
          <w:rFonts w:eastAsia="SimSun"/>
          <w:sz w:val="22"/>
          <w:szCs w:val="22"/>
          <w:lang w:eastAsia="zh-CN"/>
        </w:rPr>
        <w:t xml:space="preserve"> get a center frequency of around 4kHz, C1 was </w:t>
      </w:r>
      <w:r w:rsidR="003030D3" w:rsidRPr="00A94FB7">
        <w:rPr>
          <w:rFonts w:eastAsia="SimSun"/>
          <w:sz w:val="22"/>
          <w:szCs w:val="22"/>
          <w:lang w:eastAsia="zh-CN"/>
        </w:rPr>
        <w:t xml:space="preserve">0.0056μF and C2 was </w:t>
      </w:r>
      <w:r w:rsidR="00570F38" w:rsidRPr="00570F38">
        <w:rPr>
          <w:rFonts w:eastAsia="SimSun"/>
          <w:sz w:val="22"/>
          <w:szCs w:val="22"/>
          <w:lang w:eastAsia="zh-CN"/>
        </w:rPr>
        <w:t>560pF.</w:t>
      </w:r>
      <w:r w:rsidR="00570F38">
        <w:rPr>
          <w:rFonts w:eastAsia="SimSun"/>
          <w:sz w:val="22"/>
          <w:szCs w:val="22"/>
          <w:lang w:eastAsia="zh-CN"/>
        </w:rPr>
        <w:t xml:space="preserve"> </w:t>
      </w:r>
    </w:p>
    <w:p w14:paraId="5E395044" w14:textId="070C8C21" w:rsidR="00505EB6" w:rsidRDefault="00E00D34" w:rsidP="00FE5806">
      <w:pPr>
        <w:pStyle w:val="ListParagraph"/>
        <w:spacing w:line="240" w:lineRule="exact"/>
        <w:ind w:left="360" w:firstLine="360"/>
        <w:jc w:val="both"/>
        <w:rPr>
          <w:rFonts w:eastAsia="SimSun"/>
          <w:sz w:val="22"/>
          <w:szCs w:val="22"/>
          <w:lang w:eastAsia="zh-CN"/>
        </w:rPr>
      </w:pPr>
      <w:r w:rsidRPr="00FE5806">
        <w:rPr>
          <w:rFonts w:eastAsia="SimSun"/>
          <w:sz w:val="22"/>
          <w:szCs w:val="22"/>
          <w:lang w:eastAsia="zh-CN"/>
        </w:rPr>
        <w:t>Like</w:t>
      </w:r>
      <w:r w:rsidR="0027198E" w:rsidRPr="00FE5806">
        <w:rPr>
          <w:rFonts w:eastAsia="SimSun"/>
          <w:sz w:val="22"/>
          <w:szCs w:val="22"/>
          <w:lang w:eastAsia="zh-CN"/>
        </w:rPr>
        <w:t xml:space="preserve"> question 2, the maximum gain was determined from the measurements</w:t>
      </w:r>
      <w:r w:rsidRPr="00FE5806">
        <w:rPr>
          <w:rFonts w:eastAsia="SimSun"/>
          <w:sz w:val="22"/>
          <w:szCs w:val="22"/>
          <w:lang w:eastAsia="zh-CN"/>
        </w:rPr>
        <w:t xml:space="preserve">. The </w:t>
      </w:r>
      <w:r w:rsidR="0027198E" w:rsidRPr="00FE5806">
        <w:rPr>
          <w:rFonts w:eastAsia="SimSun"/>
          <w:sz w:val="22"/>
          <w:szCs w:val="22"/>
          <w:lang w:eastAsia="zh-CN"/>
        </w:rPr>
        <w:t>3-dB frequencies were determined through multiplying</w:t>
      </w:r>
      <w:r w:rsidRPr="00FE5806">
        <w:rPr>
          <w:rFonts w:eastAsia="SimSun"/>
          <w:sz w:val="22"/>
          <w:szCs w:val="22"/>
          <w:lang w:eastAsia="zh-CN"/>
        </w:rPr>
        <w:t xml:space="preserve"> the maximum gain by </w:t>
      </w:r>
      <m:oMath>
        <m:r>
          <w:rPr>
            <w:rFonts w:ascii="Cambria Math" w:eastAsia="SimSun" w:hAnsi="Cambria Math"/>
            <w:sz w:val="22"/>
            <w:szCs w:val="22"/>
            <w:lang w:eastAsia="zh-CN"/>
          </w:rPr>
          <m:t>1/</m:t>
        </m:r>
        <m:rad>
          <m:radPr>
            <m:degHide m:val="1"/>
            <m:ctrlPr>
              <w:rPr>
                <w:rFonts w:ascii="Cambria Math" w:eastAsia="SimSun" w:hAnsi="Cambria Math"/>
                <w:i/>
                <w:sz w:val="22"/>
                <w:szCs w:val="22"/>
                <w:lang w:eastAsia="zh-CN"/>
              </w:rPr>
            </m:ctrlPr>
          </m:radPr>
          <m:deg/>
          <m:e>
            <m:r>
              <w:rPr>
                <w:rFonts w:ascii="Cambria Math" w:eastAsia="SimSun" w:hAnsi="Cambria Math"/>
                <w:sz w:val="22"/>
                <w:szCs w:val="22"/>
                <w:lang w:eastAsia="zh-CN"/>
              </w:rPr>
              <m:t>2</m:t>
            </m:r>
          </m:e>
        </m:rad>
      </m:oMath>
      <w:r w:rsidRPr="00FE5806">
        <w:rPr>
          <w:rFonts w:eastAsia="SimSun"/>
          <w:sz w:val="22"/>
          <w:szCs w:val="22"/>
          <w:lang w:eastAsia="zh-CN"/>
        </w:rPr>
        <w:t xml:space="preserve"> to get the gain to 3-dB equivalent. Then the frequencies that aligned closest to that equivalent were determined. For the center frequency at </w:t>
      </w:r>
      <w:r w:rsidR="002D1B36" w:rsidRPr="00FE5806">
        <w:rPr>
          <w:rFonts w:eastAsia="SimSun"/>
          <w:sz w:val="22"/>
          <w:szCs w:val="22"/>
          <w:lang w:eastAsia="zh-CN"/>
        </w:rPr>
        <w:t xml:space="preserve">250 Hz, the maximum gain for 25%, 50%, and 75% </w:t>
      </w:r>
      <w:r w:rsidR="00DB0434" w:rsidRPr="00FE5806">
        <w:rPr>
          <w:rFonts w:eastAsia="SimSun"/>
          <w:sz w:val="22"/>
          <w:szCs w:val="22"/>
          <w:lang w:eastAsia="zh-CN"/>
        </w:rPr>
        <w:t xml:space="preserve">are around </w:t>
      </w:r>
      <w:r w:rsidR="00992968" w:rsidRPr="00FE5806">
        <w:rPr>
          <w:rFonts w:eastAsia="SimSun"/>
          <w:sz w:val="22"/>
          <w:szCs w:val="22"/>
          <w:lang w:eastAsia="zh-CN"/>
        </w:rPr>
        <w:t xml:space="preserve">1, 1, </w:t>
      </w:r>
      <w:r w:rsidR="00E45EB7" w:rsidRPr="00FE5806">
        <w:rPr>
          <w:rFonts w:eastAsia="SimSun"/>
          <w:sz w:val="22"/>
          <w:szCs w:val="22"/>
          <w:lang w:eastAsia="zh-CN"/>
        </w:rPr>
        <w:t>and 1.7 respectively. The 3-dB frequencies for 25%, 50%, and 75%</w:t>
      </w:r>
      <w:r w:rsidR="00644FC4" w:rsidRPr="00FE5806">
        <w:rPr>
          <w:rFonts w:eastAsia="SimSun"/>
          <w:sz w:val="22"/>
          <w:szCs w:val="22"/>
          <w:lang w:eastAsia="zh-CN"/>
        </w:rPr>
        <w:t xml:space="preserve"> are around </w:t>
      </w:r>
      <w:r w:rsidR="002249A1" w:rsidRPr="00FE5806">
        <w:rPr>
          <w:rFonts w:eastAsia="SimSun"/>
          <w:sz w:val="22"/>
          <w:szCs w:val="22"/>
          <w:lang w:eastAsia="zh-CN"/>
        </w:rPr>
        <w:t xml:space="preserve">[150, 1000 Hz], [N/A (same explanation </w:t>
      </w:r>
      <w:r w:rsidR="00EB2C29" w:rsidRPr="00FE5806">
        <w:rPr>
          <w:rFonts w:eastAsia="SimSun"/>
          <w:sz w:val="22"/>
          <w:szCs w:val="22"/>
          <w:lang w:eastAsia="zh-CN"/>
        </w:rPr>
        <w:t>from the 1000 Hz center frequency)], and [</w:t>
      </w:r>
      <w:r w:rsidR="0068597C" w:rsidRPr="00FE5806">
        <w:rPr>
          <w:rFonts w:eastAsia="SimSun"/>
          <w:sz w:val="22"/>
          <w:szCs w:val="22"/>
          <w:lang w:eastAsia="zh-CN"/>
        </w:rPr>
        <w:t xml:space="preserve">100, </w:t>
      </w:r>
      <w:r w:rsidR="005971E6" w:rsidRPr="00FE5806">
        <w:rPr>
          <w:rFonts w:eastAsia="SimSun"/>
          <w:sz w:val="22"/>
          <w:szCs w:val="22"/>
          <w:lang w:eastAsia="zh-CN"/>
        </w:rPr>
        <w:t>1000</w:t>
      </w:r>
      <w:r w:rsidR="005422B7" w:rsidRPr="00FE5806">
        <w:rPr>
          <w:rFonts w:eastAsia="SimSun"/>
          <w:sz w:val="22"/>
          <w:szCs w:val="22"/>
          <w:lang w:eastAsia="zh-CN"/>
        </w:rPr>
        <w:t xml:space="preserve"> Hz] </w:t>
      </w:r>
      <w:r w:rsidR="000151B3" w:rsidRPr="00FE5806">
        <w:rPr>
          <w:rFonts w:eastAsia="SimSun"/>
          <w:sz w:val="22"/>
          <w:szCs w:val="22"/>
          <w:lang w:eastAsia="zh-CN"/>
        </w:rPr>
        <w:t xml:space="preserve">respectively. </w:t>
      </w:r>
      <w:r w:rsidR="00AA32A3" w:rsidRPr="00FE5806">
        <w:rPr>
          <w:rFonts w:eastAsia="SimSun"/>
          <w:sz w:val="22"/>
          <w:szCs w:val="22"/>
          <w:lang w:eastAsia="zh-CN"/>
        </w:rPr>
        <w:t xml:space="preserve">The same process was done for the center frequency </w:t>
      </w:r>
      <w:r w:rsidR="00BC5EA2" w:rsidRPr="00FE5806">
        <w:rPr>
          <w:rFonts w:eastAsia="SimSun"/>
          <w:sz w:val="22"/>
          <w:szCs w:val="22"/>
          <w:lang w:eastAsia="zh-CN"/>
        </w:rPr>
        <w:t xml:space="preserve">at 4 kHz. The maximum gain at 25%, 50%, and 75% are around 1, 1, and 1.7 respectively. The 3-dB frequencies at 25%, 50%, and 75% are around [1000, 10000Hz], [N/A (same explanation from the </w:t>
      </w:r>
      <w:r w:rsidR="00BC5EA2" w:rsidRPr="00FE5806">
        <w:rPr>
          <w:rFonts w:eastAsia="SimSun"/>
          <w:sz w:val="22"/>
          <w:szCs w:val="22"/>
          <w:lang w:eastAsia="zh-CN"/>
        </w:rPr>
        <w:lastRenderedPageBreak/>
        <w:t xml:space="preserve">1000 Hz center frequency)], and [1000, 10000 Hz] respectively. </w:t>
      </w:r>
    </w:p>
    <w:p w14:paraId="4159C599" w14:textId="77777777" w:rsidR="00AF28F7" w:rsidRPr="00FE5806" w:rsidRDefault="00AF28F7" w:rsidP="00FE5806">
      <w:pPr>
        <w:pStyle w:val="ListParagraph"/>
        <w:spacing w:line="240" w:lineRule="exact"/>
        <w:ind w:left="360" w:firstLine="360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276"/>
      </w:tblGrid>
      <w:tr w:rsidR="00314C5A" w:rsidRPr="00505EB6" w14:paraId="54BC551D" w14:textId="77777777">
        <w:trPr>
          <w:trHeight w:val="2474"/>
        </w:trPr>
        <w:tc>
          <w:tcPr>
            <w:tcW w:w="2695" w:type="dxa"/>
          </w:tcPr>
          <w:p w14:paraId="242F7A1F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C6CB05B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B67CA3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3D82A11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6D2B880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CFCE24A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C81F7EB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110AD58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7D6BA92" w14:textId="7777777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3C05652" w14:textId="4CAEC167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73E7C82" wp14:editId="4EB747AF">
                  <wp:extent cx="1943100" cy="1457761"/>
                  <wp:effectExtent l="0" t="0" r="0" b="9525"/>
                  <wp:docPr id="132752561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0173" cy="1478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"https://lh7-us.googleusercontent.com/cAftkGxTLdK5Q4ESe5PIyPq3rtXwP_xSwwcYzP2PJh3WDa3M4zP2wx4z1iB0OefLw6Q3xEmGslUFvOskf8uuAlTxlRbJKyJogrPQudai4fxR8uNE8Uey09QYLcqj2c9vfvU9RbVk1k8ihr4GyFAZSIY"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314C5A" w:rsidRPr="00505EB6" w14:paraId="7E00FD8A" w14:textId="77777777">
        <w:tc>
          <w:tcPr>
            <w:tcW w:w="2695" w:type="dxa"/>
          </w:tcPr>
          <w:p w14:paraId="581A24C2" w14:textId="6C07EA02" w:rsidR="00314C5A" w:rsidRPr="00505EB6" w:rsidRDefault="00314C5A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Style w:val="normaltextrun"/>
                <w:sz w:val="22"/>
                <w:szCs w:val="22"/>
                <w:shd w:val="clear" w:color="auto" w:fill="FFFFFF"/>
              </w:rPr>
              <w:t>Figure</w:t>
            </w:r>
            <w:r w:rsidRPr="00505EB6">
              <w:rPr>
                <w:rStyle w:val="normaltextrun"/>
                <w:shd w:val="clear" w:color="auto" w:fill="FFFFFF"/>
              </w:rPr>
              <w:t xml:space="preserve"> </w:t>
            </w:r>
            <w:r w:rsidR="004508CD">
              <w:rPr>
                <w:rStyle w:val="normaltextrun"/>
                <w:shd w:val="clear" w:color="auto" w:fill="FFFFFF"/>
              </w:rPr>
              <w:t>6</w:t>
            </w:r>
            <w:r>
              <w:rPr>
                <w:rStyle w:val="normaltextrun"/>
                <w:sz w:val="22"/>
                <w:szCs w:val="22"/>
                <w:shd w:val="clear" w:color="auto" w:fill="FFFFFF"/>
              </w:rPr>
              <w:t>.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250 Hz center frequency filter circuit input signal (yellow) and output signal (blue) displayed on oscilloscope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 xml:space="preserve">. Gain was found by </w:t>
            </w:r>
            <w:proofErr w:type="spellStart"/>
            <w:r w:rsidR="00821415">
              <w:rPr>
                <w:rFonts w:eastAsia="SimSun"/>
                <w:sz w:val="22"/>
                <w:szCs w:val="22"/>
                <w:lang w:eastAsia="zh-CN"/>
              </w:rPr>
              <w:t>V</w:t>
            </w:r>
            <w:r w:rsidR="00821415" w:rsidRPr="00651F0F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out</w:t>
            </w:r>
            <w:proofErr w:type="spellEnd"/>
            <w:r w:rsidR="00821415">
              <w:rPr>
                <w:rFonts w:eastAsia="SimSun"/>
                <w:sz w:val="22"/>
                <w:szCs w:val="22"/>
                <w:lang w:eastAsia="zh-CN"/>
              </w:rPr>
              <w:t>/V</w:t>
            </w:r>
            <w:r w:rsidR="00821415" w:rsidRPr="005D6BF9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in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>.</w:t>
            </w:r>
          </w:p>
        </w:tc>
      </w:tr>
    </w:tbl>
    <w:p w14:paraId="3786B8D3" w14:textId="77777777" w:rsidR="00314C5A" w:rsidRPr="00505EB6" w:rsidRDefault="00314C5A" w:rsidP="00FE5806">
      <w:pPr>
        <w:pStyle w:val="ListParagraph"/>
        <w:spacing w:line="240" w:lineRule="exact"/>
        <w:ind w:left="360" w:firstLine="360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736"/>
      </w:tblGrid>
      <w:tr w:rsidR="006A0398" w:rsidRPr="00505EB6" w14:paraId="4210AD5B" w14:textId="77777777">
        <w:trPr>
          <w:trHeight w:val="2474"/>
        </w:trPr>
        <w:tc>
          <w:tcPr>
            <w:tcW w:w="2695" w:type="dxa"/>
          </w:tcPr>
          <w:p w14:paraId="41A40489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C4EE03F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8FDC0FC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9E12CD6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E81C471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359ED74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BF76324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CA33A6A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D04C248" w14:textId="77777777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A9E32D4" w14:textId="1BCB3C28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ECF7B62" wp14:editId="58BD48EC">
                  <wp:extent cx="2234282" cy="1449981"/>
                  <wp:effectExtent l="0" t="0" r="1270" b="0"/>
                  <wp:docPr id="124316226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655" cy="1478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"https://lh7-us.googleusercontent.com/cAftkGxTLdK5Q4ESe5PIyPq3rtXwP_xSwwcYzP2PJh3WDa3M4zP2wx4z1iB0OefLw6Q3xEmGslUFvOskf8uuAlTxlRbJKyJogrPQudai4fxR8uNE8Uey09QYLcqj2c9vfvU9RbVk1k8ihr4GyFAZSIY"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6A0398" w:rsidRPr="00505EB6" w14:paraId="24BF21F4" w14:textId="77777777">
        <w:tc>
          <w:tcPr>
            <w:tcW w:w="2695" w:type="dxa"/>
          </w:tcPr>
          <w:p w14:paraId="14D75AB2" w14:textId="26AAC4A1" w:rsidR="006A0398" w:rsidRPr="00505EB6" w:rsidRDefault="006A0398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Style w:val="normaltextrun"/>
                <w:sz w:val="22"/>
                <w:szCs w:val="22"/>
                <w:shd w:val="clear" w:color="auto" w:fill="FFFFFF"/>
              </w:rPr>
              <w:t>Figure</w:t>
            </w:r>
            <w:r w:rsidRPr="00505EB6">
              <w:rPr>
                <w:rStyle w:val="normaltextrun"/>
                <w:shd w:val="clear" w:color="auto" w:fill="FFFFFF"/>
              </w:rPr>
              <w:t xml:space="preserve"> </w:t>
            </w:r>
            <w:r w:rsidR="004508CD">
              <w:rPr>
                <w:rStyle w:val="normaltextrun"/>
                <w:shd w:val="clear" w:color="auto" w:fill="FFFFFF"/>
              </w:rPr>
              <w:t>7</w:t>
            </w:r>
            <w:r>
              <w:rPr>
                <w:rStyle w:val="normaltextrun"/>
                <w:sz w:val="22"/>
                <w:szCs w:val="22"/>
                <w:shd w:val="clear" w:color="auto" w:fill="FFFFFF"/>
              </w:rPr>
              <w:t>.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>
              <w:rPr>
                <w:rFonts w:eastAsia="SimSun"/>
                <w:sz w:val="22"/>
                <w:szCs w:val="22"/>
                <w:lang w:eastAsia="zh-CN"/>
              </w:rPr>
              <w:t>4 kHz center frequency filter circuit input signal (yellow) and output signal (blue) displayed on oscilloscope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 xml:space="preserve">. Gain was found by </w:t>
            </w:r>
            <w:proofErr w:type="spellStart"/>
            <w:r w:rsidR="00821415">
              <w:rPr>
                <w:rFonts w:eastAsia="SimSun"/>
                <w:sz w:val="22"/>
                <w:szCs w:val="22"/>
                <w:lang w:eastAsia="zh-CN"/>
              </w:rPr>
              <w:t>V</w:t>
            </w:r>
            <w:r w:rsidR="00821415" w:rsidRPr="00651F0F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out</w:t>
            </w:r>
            <w:proofErr w:type="spellEnd"/>
            <w:r w:rsidR="00821415">
              <w:rPr>
                <w:rFonts w:eastAsia="SimSun"/>
                <w:sz w:val="22"/>
                <w:szCs w:val="22"/>
                <w:lang w:eastAsia="zh-CN"/>
              </w:rPr>
              <w:t>/V</w:t>
            </w:r>
            <w:r w:rsidR="00821415" w:rsidRPr="005D6BF9">
              <w:rPr>
                <w:rFonts w:eastAsia="SimSun"/>
                <w:sz w:val="22"/>
                <w:szCs w:val="22"/>
                <w:vertAlign w:val="subscript"/>
                <w:lang w:eastAsia="zh-CN"/>
              </w:rPr>
              <w:t>in</w:t>
            </w:r>
            <w:r w:rsidR="00821415">
              <w:rPr>
                <w:rFonts w:eastAsia="SimSun"/>
                <w:sz w:val="22"/>
                <w:szCs w:val="22"/>
                <w:lang w:eastAsia="zh-CN"/>
              </w:rPr>
              <w:t>.</w:t>
            </w:r>
          </w:p>
        </w:tc>
      </w:tr>
    </w:tbl>
    <w:p w14:paraId="2518C0AA" w14:textId="77777777" w:rsidR="006A0398" w:rsidRPr="00505EB6" w:rsidRDefault="006A0398" w:rsidP="00821415">
      <w:pPr>
        <w:spacing w:line="240" w:lineRule="exact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7F01F75B" w14:textId="77777777" w:rsidTr="00821415">
        <w:tc>
          <w:tcPr>
            <w:tcW w:w="4454" w:type="dxa"/>
            <w:gridSpan w:val="2"/>
          </w:tcPr>
          <w:p w14:paraId="43F73D93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 xml:space="preserve">Center Frequency of </w:t>
            </w:r>
            <w:r w:rsidRPr="003E32B3">
              <w:rPr>
                <w:b/>
                <w:bCs/>
                <w:color w:val="000000"/>
                <w:sz w:val="22"/>
                <w:szCs w:val="22"/>
                <w:lang w:eastAsia="zh-CN"/>
              </w:rPr>
              <w:t>250</w:t>
            </w:r>
            <w:r w:rsidRPr="003E32B3">
              <w:rPr>
                <w:b/>
                <w:bCs/>
                <w:color w:val="000000"/>
                <w:sz w:val="22"/>
                <w:szCs w:val="22"/>
              </w:rPr>
              <w:t>Hz</w:t>
            </w:r>
          </w:p>
        </w:tc>
      </w:tr>
      <w:tr w:rsidR="00821415" w:rsidRPr="003E32B3" w14:paraId="0338AB76" w14:textId="77777777" w:rsidTr="00821415">
        <w:tc>
          <w:tcPr>
            <w:tcW w:w="2227" w:type="dxa"/>
          </w:tcPr>
          <w:p w14:paraId="097B5ECA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5CF02141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25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5A63071E" w14:textId="77777777" w:rsidTr="00821415">
        <w:tc>
          <w:tcPr>
            <w:tcW w:w="2227" w:type="dxa"/>
          </w:tcPr>
          <w:p w14:paraId="3016701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67D7BC63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3A2653F" w14:textId="77777777" w:rsidTr="00821415">
        <w:tc>
          <w:tcPr>
            <w:tcW w:w="2227" w:type="dxa"/>
          </w:tcPr>
          <w:p w14:paraId="2414EBF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51ADCD1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F5856AF" w14:textId="77777777" w:rsidTr="00821415">
        <w:tc>
          <w:tcPr>
            <w:tcW w:w="2227" w:type="dxa"/>
          </w:tcPr>
          <w:p w14:paraId="5812CC9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643FD196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46F813FF" w14:textId="77777777" w:rsidTr="00821415">
        <w:tc>
          <w:tcPr>
            <w:tcW w:w="2227" w:type="dxa"/>
          </w:tcPr>
          <w:p w14:paraId="7B0266B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262A7C8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0.77</w:t>
            </w:r>
          </w:p>
        </w:tc>
      </w:tr>
      <w:tr w:rsidR="00821415" w:rsidRPr="003E32B3" w14:paraId="0DB68D24" w14:textId="77777777" w:rsidTr="00821415">
        <w:tc>
          <w:tcPr>
            <w:tcW w:w="2227" w:type="dxa"/>
          </w:tcPr>
          <w:p w14:paraId="3623E60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1A3C132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0.58</w:t>
            </w:r>
          </w:p>
        </w:tc>
      </w:tr>
      <w:tr w:rsidR="00821415" w:rsidRPr="003E32B3" w14:paraId="303EC3C0" w14:textId="77777777" w:rsidTr="00821415">
        <w:tc>
          <w:tcPr>
            <w:tcW w:w="2227" w:type="dxa"/>
          </w:tcPr>
          <w:p w14:paraId="2F5161B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601F6A52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0.51</w:t>
            </w:r>
          </w:p>
        </w:tc>
      </w:tr>
      <w:tr w:rsidR="00821415" w:rsidRPr="003E32B3" w14:paraId="76553154" w14:textId="77777777" w:rsidTr="00821415">
        <w:tc>
          <w:tcPr>
            <w:tcW w:w="2227" w:type="dxa"/>
          </w:tcPr>
          <w:p w14:paraId="72E86F2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59FDBD5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0.71</w:t>
            </w:r>
          </w:p>
        </w:tc>
      </w:tr>
      <w:tr w:rsidR="00821415" w:rsidRPr="003E32B3" w14:paraId="6B10D300" w14:textId="77777777" w:rsidTr="00821415">
        <w:tc>
          <w:tcPr>
            <w:tcW w:w="2227" w:type="dxa"/>
          </w:tcPr>
          <w:p w14:paraId="3D52605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1C47017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0.89</w:t>
            </w:r>
          </w:p>
        </w:tc>
      </w:tr>
      <w:tr w:rsidR="00821415" w:rsidRPr="003E32B3" w14:paraId="7638323D" w14:textId="77777777" w:rsidTr="00821415">
        <w:tc>
          <w:tcPr>
            <w:tcW w:w="2227" w:type="dxa"/>
          </w:tcPr>
          <w:p w14:paraId="7F7BA8D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460984C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0.97</w:t>
            </w:r>
          </w:p>
        </w:tc>
      </w:tr>
      <w:tr w:rsidR="00821415" w:rsidRPr="003E32B3" w14:paraId="4DAED7A9" w14:textId="77777777" w:rsidTr="00821415">
        <w:tc>
          <w:tcPr>
            <w:tcW w:w="2227" w:type="dxa"/>
          </w:tcPr>
          <w:p w14:paraId="64EC4DD6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5872F85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3B16F8C2" w14:textId="77777777" w:rsidTr="00821415">
        <w:tc>
          <w:tcPr>
            <w:tcW w:w="2227" w:type="dxa"/>
          </w:tcPr>
          <w:p w14:paraId="479439F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1C81D00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F913C68" w14:textId="77777777" w:rsidTr="00821415">
        <w:tc>
          <w:tcPr>
            <w:tcW w:w="2227" w:type="dxa"/>
          </w:tcPr>
          <w:p w14:paraId="7B51FE3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13939393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21C718A2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5E7494C6" w14:textId="77777777" w:rsidTr="00821415">
        <w:tc>
          <w:tcPr>
            <w:tcW w:w="4454" w:type="dxa"/>
            <w:gridSpan w:val="2"/>
          </w:tcPr>
          <w:p w14:paraId="6E08B0D4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 xml:space="preserve">Center Frequency of </w:t>
            </w:r>
            <w:r w:rsidRPr="003E32B3">
              <w:rPr>
                <w:b/>
                <w:bCs/>
                <w:color w:val="000000"/>
                <w:sz w:val="22"/>
                <w:szCs w:val="22"/>
                <w:lang w:eastAsia="zh-CN"/>
              </w:rPr>
              <w:t>250</w:t>
            </w:r>
            <w:r w:rsidRPr="003E32B3">
              <w:rPr>
                <w:b/>
                <w:bCs/>
                <w:color w:val="000000"/>
                <w:sz w:val="22"/>
                <w:szCs w:val="22"/>
              </w:rPr>
              <w:t>Hz</w:t>
            </w:r>
          </w:p>
        </w:tc>
      </w:tr>
      <w:tr w:rsidR="00821415" w:rsidRPr="003E32B3" w14:paraId="21A9B1AE" w14:textId="77777777" w:rsidTr="00821415">
        <w:tc>
          <w:tcPr>
            <w:tcW w:w="2227" w:type="dxa"/>
          </w:tcPr>
          <w:p w14:paraId="397C4F2A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70F5D2ED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50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4F88278A" w14:textId="77777777" w:rsidTr="00821415">
        <w:tc>
          <w:tcPr>
            <w:tcW w:w="2227" w:type="dxa"/>
          </w:tcPr>
          <w:p w14:paraId="0612232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00DA3DF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82F11E3" w14:textId="77777777" w:rsidTr="00821415">
        <w:tc>
          <w:tcPr>
            <w:tcW w:w="2227" w:type="dxa"/>
          </w:tcPr>
          <w:p w14:paraId="3561A7C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7E6F8AD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275DB1D0" w14:textId="77777777" w:rsidTr="00821415">
        <w:tc>
          <w:tcPr>
            <w:tcW w:w="2227" w:type="dxa"/>
          </w:tcPr>
          <w:p w14:paraId="60CDDD9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54BB0FE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45C24749" w14:textId="77777777" w:rsidTr="00821415">
        <w:tc>
          <w:tcPr>
            <w:tcW w:w="2227" w:type="dxa"/>
          </w:tcPr>
          <w:p w14:paraId="507B486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2496BC4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BEC1FCD" w14:textId="77777777" w:rsidTr="00821415">
        <w:tc>
          <w:tcPr>
            <w:tcW w:w="2227" w:type="dxa"/>
          </w:tcPr>
          <w:p w14:paraId="4935A4A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29FA21B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0.96</w:t>
            </w:r>
          </w:p>
        </w:tc>
      </w:tr>
      <w:tr w:rsidR="00821415" w:rsidRPr="003E32B3" w14:paraId="0FAC1C18" w14:textId="77777777" w:rsidTr="00821415">
        <w:tc>
          <w:tcPr>
            <w:tcW w:w="2227" w:type="dxa"/>
          </w:tcPr>
          <w:p w14:paraId="2C8CEFC3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35D6E21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29C6720B" w14:textId="77777777" w:rsidTr="00821415">
        <w:tc>
          <w:tcPr>
            <w:tcW w:w="2227" w:type="dxa"/>
          </w:tcPr>
          <w:p w14:paraId="58BE7DB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1EEA9E4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37814A5F" w14:textId="77777777" w:rsidTr="00821415">
        <w:tc>
          <w:tcPr>
            <w:tcW w:w="2227" w:type="dxa"/>
          </w:tcPr>
          <w:p w14:paraId="3D11D39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6FEECED2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557AF90F" w14:textId="77777777" w:rsidTr="00821415">
        <w:tc>
          <w:tcPr>
            <w:tcW w:w="2227" w:type="dxa"/>
          </w:tcPr>
          <w:p w14:paraId="760EF08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362F73D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6BD36A75" w14:textId="77777777" w:rsidTr="00821415">
        <w:tc>
          <w:tcPr>
            <w:tcW w:w="2227" w:type="dxa"/>
          </w:tcPr>
          <w:p w14:paraId="69B19002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5BEE9B9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CB9EA3C" w14:textId="77777777" w:rsidTr="00821415">
        <w:tc>
          <w:tcPr>
            <w:tcW w:w="2227" w:type="dxa"/>
          </w:tcPr>
          <w:p w14:paraId="28A807B6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513C98A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5B772DAE" w14:textId="77777777" w:rsidTr="00821415">
        <w:tc>
          <w:tcPr>
            <w:tcW w:w="2227" w:type="dxa"/>
          </w:tcPr>
          <w:p w14:paraId="235BBAE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111E88E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2328A47C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1712F9D7" w14:textId="77777777" w:rsidTr="00821415">
        <w:tc>
          <w:tcPr>
            <w:tcW w:w="4454" w:type="dxa"/>
            <w:gridSpan w:val="2"/>
          </w:tcPr>
          <w:p w14:paraId="693AFD44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 xml:space="preserve">Center Frequency of </w:t>
            </w:r>
            <w:r w:rsidRPr="003E32B3">
              <w:rPr>
                <w:b/>
                <w:bCs/>
                <w:color w:val="000000"/>
                <w:sz w:val="22"/>
                <w:szCs w:val="22"/>
                <w:lang w:eastAsia="zh-CN"/>
              </w:rPr>
              <w:t>250</w:t>
            </w:r>
            <w:r w:rsidRPr="003E32B3">
              <w:rPr>
                <w:b/>
                <w:bCs/>
                <w:color w:val="000000"/>
                <w:sz w:val="22"/>
                <w:szCs w:val="22"/>
              </w:rPr>
              <w:t>Hz</w:t>
            </w:r>
          </w:p>
        </w:tc>
      </w:tr>
      <w:tr w:rsidR="00821415" w:rsidRPr="003E32B3" w14:paraId="6C6BE658" w14:textId="77777777" w:rsidTr="00821415">
        <w:tc>
          <w:tcPr>
            <w:tcW w:w="2227" w:type="dxa"/>
          </w:tcPr>
          <w:p w14:paraId="4E07624E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0C5322D4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75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0096ADAC" w14:textId="77777777" w:rsidTr="00821415">
        <w:tc>
          <w:tcPr>
            <w:tcW w:w="2227" w:type="dxa"/>
          </w:tcPr>
          <w:p w14:paraId="0270BB2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39C974E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4E63BEC9" w14:textId="77777777" w:rsidTr="00821415">
        <w:tc>
          <w:tcPr>
            <w:tcW w:w="2227" w:type="dxa"/>
          </w:tcPr>
          <w:p w14:paraId="2F914B3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7400665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4946CB74" w14:textId="77777777" w:rsidTr="00821415">
        <w:tc>
          <w:tcPr>
            <w:tcW w:w="2227" w:type="dxa"/>
          </w:tcPr>
          <w:p w14:paraId="639B01B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4C9D4AA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1.02</w:t>
            </w:r>
          </w:p>
        </w:tc>
      </w:tr>
      <w:tr w:rsidR="00821415" w:rsidRPr="003E32B3" w14:paraId="3BB9651F" w14:textId="77777777" w:rsidTr="00821415">
        <w:tc>
          <w:tcPr>
            <w:tcW w:w="2227" w:type="dxa"/>
          </w:tcPr>
          <w:p w14:paraId="3BF7FD9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33C8DC5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1.17</w:t>
            </w:r>
          </w:p>
        </w:tc>
      </w:tr>
      <w:tr w:rsidR="00821415" w:rsidRPr="003E32B3" w14:paraId="35D4C91A" w14:textId="77777777" w:rsidTr="00821415">
        <w:tc>
          <w:tcPr>
            <w:tcW w:w="2227" w:type="dxa"/>
          </w:tcPr>
          <w:p w14:paraId="5269319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28A0A48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1.57</w:t>
            </w:r>
          </w:p>
        </w:tc>
      </w:tr>
      <w:tr w:rsidR="00821415" w:rsidRPr="003E32B3" w14:paraId="5BB9CF34" w14:textId="77777777" w:rsidTr="00821415">
        <w:tc>
          <w:tcPr>
            <w:tcW w:w="2227" w:type="dxa"/>
          </w:tcPr>
          <w:p w14:paraId="3F33C02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3F5FDD4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1.7</w:t>
            </w:r>
          </w:p>
        </w:tc>
      </w:tr>
      <w:tr w:rsidR="00821415" w:rsidRPr="003E32B3" w14:paraId="4913E8BC" w14:textId="77777777" w:rsidTr="00821415">
        <w:tc>
          <w:tcPr>
            <w:tcW w:w="2227" w:type="dxa"/>
          </w:tcPr>
          <w:p w14:paraId="024EDDE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26A2A80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1.29</w:t>
            </w:r>
          </w:p>
        </w:tc>
      </w:tr>
      <w:tr w:rsidR="00821415" w:rsidRPr="003E32B3" w14:paraId="72136BE2" w14:textId="77777777" w:rsidTr="00821415">
        <w:tc>
          <w:tcPr>
            <w:tcW w:w="2227" w:type="dxa"/>
          </w:tcPr>
          <w:p w14:paraId="1BD451E3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3B561FE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1.07</w:t>
            </w:r>
          </w:p>
        </w:tc>
      </w:tr>
      <w:tr w:rsidR="00821415" w:rsidRPr="003E32B3" w14:paraId="2D12D08C" w14:textId="77777777" w:rsidTr="00821415">
        <w:tc>
          <w:tcPr>
            <w:tcW w:w="2227" w:type="dxa"/>
          </w:tcPr>
          <w:p w14:paraId="6E1EC46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2D623EE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4A5B5145" w14:textId="77777777" w:rsidTr="00821415">
        <w:tc>
          <w:tcPr>
            <w:tcW w:w="2227" w:type="dxa"/>
          </w:tcPr>
          <w:p w14:paraId="45D7550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70E633B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CE50345" w14:textId="77777777" w:rsidTr="00821415">
        <w:tc>
          <w:tcPr>
            <w:tcW w:w="2227" w:type="dxa"/>
          </w:tcPr>
          <w:p w14:paraId="2C4990B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1D41B5B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62DB8553" w14:textId="77777777" w:rsidTr="00821415">
        <w:tc>
          <w:tcPr>
            <w:tcW w:w="2227" w:type="dxa"/>
          </w:tcPr>
          <w:p w14:paraId="78BB6D7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4962802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1A96B897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4"/>
      </w:tblGrid>
      <w:tr w:rsidR="00821415" w:rsidRPr="003E32B3" w14:paraId="2629EF55" w14:textId="77777777" w:rsidTr="00821415">
        <w:trPr>
          <w:trHeight w:val="3284"/>
        </w:trPr>
        <w:tc>
          <w:tcPr>
            <w:tcW w:w="4454" w:type="dxa"/>
          </w:tcPr>
          <w:p w14:paraId="233440DD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6A9271E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24E72A7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69158D1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109363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971080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4F16D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52D2061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F40325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CD8C4B8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2FFA3C1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43A05F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102DEC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59DBC80" wp14:editId="252FF4B7">
                  <wp:extent cx="2834640" cy="1703705"/>
                  <wp:effectExtent l="0" t="0" r="3810" b="0"/>
                  <wp:docPr id="1235326235" name="Picture 4" descr="A graph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326235" name="Picture 4" descr="A graph with blue do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7C56F22D" w14:textId="77777777" w:rsidTr="00821415">
        <w:tc>
          <w:tcPr>
            <w:tcW w:w="4454" w:type="dxa"/>
          </w:tcPr>
          <w:p w14:paraId="31CF64B3" w14:textId="3100B07F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4508CD">
              <w:rPr>
                <w:rFonts w:eastAsia="SimSun"/>
                <w:sz w:val="22"/>
                <w:szCs w:val="22"/>
                <w:lang w:eastAsia="zh-CN"/>
              </w:rPr>
              <w:t>8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250 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25%</w:t>
            </w:r>
          </w:p>
        </w:tc>
      </w:tr>
      <w:tr w:rsidR="00821415" w:rsidRPr="003E32B3" w14:paraId="2039E1AB" w14:textId="77777777" w:rsidTr="00821415">
        <w:trPr>
          <w:trHeight w:val="3284"/>
        </w:trPr>
        <w:tc>
          <w:tcPr>
            <w:tcW w:w="4454" w:type="dxa"/>
          </w:tcPr>
          <w:p w14:paraId="2E95AFA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F810EC2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52007E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8DD4566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BBC314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DBB0E64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C23E29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7B80FD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B44C7C8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8B1163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CAE8F5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FBE5931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470A369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297CE92A" wp14:editId="0B570A39">
                  <wp:extent cx="2834640" cy="1703705"/>
                  <wp:effectExtent l="0" t="0" r="3810" b="0"/>
                  <wp:docPr id="515850294" name="Picture 5" descr="A graph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850294" name="Picture 5" descr="A graph with blue do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0F7D946E" w14:textId="77777777" w:rsidTr="00821415">
        <w:tc>
          <w:tcPr>
            <w:tcW w:w="4454" w:type="dxa"/>
          </w:tcPr>
          <w:p w14:paraId="67930D99" w14:textId="012D1C16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4508CD">
              <w:rPr>
                <w:rFonts w:eastAsia="SimSun"/>
                <w:sz w:val="22"/>
                <w:szCs w:val="22"/>
                <w:lang w:eastAsia="zh-CN"/>
              </w:rPr>
              <w:t>9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250 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50%</w:t>
            </w:r>
          </w:p>
        </w:tc>
      </w:tr>
      <w:tr w:rsidR="00821415" w:rsidRPr="003E32B3" w14:paraId="0D1479C6" w14:textId="77777777" w:rsidTr="00821415">
        <w:trPr>
          <w:trHeight w:val="3284"/>
        </w:trPr>
        <w:tc>
          <w:tcPr>
            <w:tcW w:w="4454" w:type="dxa"/>
          </w:tcPr>
          <w:p w14:paraId="5FB3FE60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7328E7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990C3D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1B63A6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6EAF10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E2CBC08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53664BC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2C3545E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A886C59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EB14FC6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34E36A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A9432DC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26FFB9D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86A6BF8" wp14:editId="16C47F5F">
                  <wp:extent cx="2834640" cy="1703705"/>
                  <wp:effectExtent l="0" t="0" r="3810" b="0"/>
                  <wp:docPr id="2147244810" name="Picture 6" descr="A graph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244810" name="Picture 6" descr="A graph with blue do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6E2DDE00" w14:textId="77777777" w:rsidTr="00821415">
        <w:tc>
          <w:tcPr>
            <w:tcW w:w="4454" w:type="dxa"/>
          </w:tcPr>
          <w:p w14:paraId="65905C32" w14:textId="5B7F9304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81415A">
              <w:rPr>
                <w:rFonts w:eastAsia="SimSun"/>
                <w:sz w:val="22"/>
                <w:szCs w:val="22"/>
                <w:lang w:eastAsia="zh-CN"/>
              </w:rPr>
              <w:t>10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250 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75%</w:t>
            </w:r>
          </w:p>
        </w:tc>
      </w:tr>
    </w:tbl>
    <w:p w14:paraId="70AA9F28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4F796DED" w14:textId="77777777" w:rsidTr="00821415">
        <w:tc>
          <w:tcPr>
            <w:tcW w:w="4454" w:type="dxa"/>
            <w:gridSpan w:val="2"/>
          </w:tcPr>
          <w:p w14:paraId="5CA8B6CB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>Center Frequency of 4000Hz</w:t>
            </w:r>
          </w:p>
        </w:tc>
      </w:tr>
      <w:tr w:rsidR="00821415" w:rsidRPr="003E32B3" w14:paraId="1D1E9984" w14:textId="77777777" w:rsidTr="00821415">
        <w:tc>
          <w:tcPr>
            <w:tcW w:w="2227" w:type="dxa"/>
          </w:tcPr>
          <w:p w14:paraId="007AF152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07889090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25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4CEDB563" w14:textId="77777777" w:rsidTr="00821415">
        <w:tc>
          <w:tcPr>
            <w:tcW w:w="2227" w:type="dxa"/>
          </w:tcPr>
          <w:p w14:paraId="39F41A9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64AC9C1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699E348F" w14:textId="77777777" w:rsidTr="00821415">
        <w:tc>
          <w:tcPr>
            <w:tcW w:w="2227" w:type="dxa"/>
          </w:tcPr>
          <w:p w14:paraId="5654814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02F0C40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1B7A395" w14:textId="77777777" w:rsidTr="00821415">
        <w:tc>
          <w:tcPr>
            <w:tcW w:w="2227" w:type="dxa"/>
          </w:tcPr>
          <w:p w14:paraId="75534C3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17A0751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B41FF32" w14:textId="77777777" w:rsidTr="00821415">
        <w:tc>
          <w:tcPr>
            <w:tcW w:w="2227" w:type="dxa"/>
          </w:tcPr>
          <w:p w14:paraId="7D0B4A8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35369D6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37207AF3" w14:textId="77777777" w:rsidTr="00821415">
        <w:tc>
          <w:tcPr>
            <w:tcW w:w="2227" w:type="dxa"/>
          </w:tcPr>
          <w:p w14:paraId="7DE7D52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41E9885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56B46574" w14:textId="77777777" w:rsidTr="00821415">
        <w:tc>
          <w:tcPr>
            <w:tcW w:w="2227" w:type="dxa"/>
          </w:tcPr>
          <w:p w14:paraId="7419941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1453321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0.91</w:t>
            </w:r>
          </w:p>
        </w:tc>
      </w:tr>
      <w:tr w:rsidR="00821415" w:rsidRPr="003E32B3" w14:paraId="2A313882" w14:textId="77777777" w:rsidTr="00821415">
        <w:tc>
          <w:tcPr>
            <w:tcW w:w="2227" w:type="dxa"/>
          </w:tcPr>
          <w:p w14:paraId="61A5049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12ADA21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0.79</w:t>
            </w:r>
          </w:p>
        </w:tc>
      </w:tr>
      <w:tr w:rsidR="00821415" w:rsidRPr="003E32B3" w14:paraId="448200E8" w14:textId="77777777" w:rsidTr="00821415">
        <w:tc>
          <w:tcPr>
            <w:tcW w:w="2227" w:type="dxa"/>
          </w:tcPr>
          <w:p w14:paraId="3D51A46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001BC5D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0.57</w:t>
            </w:r>
          </w:p>
        </w:tc>
      </w:tr>
      <w:tr w:rsidR="00821415" w:rsidRPr="003E32B3" w14:paraId="43713FC4" w14:textId="77777777" w:rsidTr="00821415">
        <w:tc>
          <w:tcPr>
            <w:tcW w:w="2227" w:type="dxa"/>
          </w:tcPr>
          <w:p w14:paraId="4A698D6A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4E62E82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0.56</w:t>
            </w:r>
          </w:p>
        </w:tc>
      </w:tr>
      <w:tr w:rsidR="00821415" w:rsidRPr="003E32B3" w14:paraId="10E15A6B" w14:textId="77777777" w:rsidTr="00821415">
        <w:tc>
          <w:tcPr>
            <w:tcW w:w="2227" w:type="dxa"/>
          </w:tcPr>
          <w:p w14:paraId="6AA817F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4DAD6AA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0.75</w:t>
            </w:r>
          </w:p>
        </w:tc>
      </w:tr>
      <w:tr w:rsidR="00821415" w:rsidRPr="003E32B3" w14:paraId="247DE23E" w14:textId="77777777" w:rsidTr="00821415">
        <w:tc>
          <w:tcPr>
            <w:tcW w:w="2227" w:type="dxa"/>
          </w:tcPr>
          <w:p w14:paraId="305674D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7FCE32C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0.91</w:t>
            </w:r>
          </w:p>
        </w:tc>
      </w:tr>
      <w:tr w:rsidR="00821415" w:rsidRPr="003E32B3" w14:paraId="4AA83642" w14:textId="77777777" w:rsidTr="00821415">
        <w:tc>
          <w:tcPr>
            <w:tcW w:w="2227" w:type="dxa"/>
          </w:tcPr>
          <w:p w14:paraId="0C5D2CF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6D936575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32366C73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1B4AC4B4" w14:textId="77777777" w:rsidTr="00821415">
        <w:tc>
          <w:tcPr>
            <w:tcW w:w="4454" w:type="dxa"/>
            <w:gridSpan w:val="2"/>
          </w:tcPr>
          <w:p w14:paraId="6CEB55E3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>Center Frequency of 4000Hz</w:t>
            </w:r>
          </w:p>
        </w:tc>
      </w:tr>
      <w:tr w:rsidR="00821415" w:rsidRPr="003E32B3" w14:paraId="751EE09C" w14:textId="77777777" w:rsidTr="00821415">
        <w:tc>
          <w:tcPr>
            <w:tcW w:w="2227" w:type="dxa"/>
          </w:tcPr>
          <w:p w14:paraId="1E68DBC6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37C3FF1E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50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035164E5" w14:textId="77777777" w:rsidTr="00821415">
        <w:tc>
          <w:tcPr>
            <w:tcW w:w="2227" w:type="dxa"/>
          </w:tcPr>
          <w:p w14:paraId="3C9BC226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3E7400D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223C8CCB" w14:textId="77777777" w:rsidTr="00821415">
        <w:tc>
          <w:tcPr>
            <w:tcW w:w="2227" w:type="dxa"/>
          </w:tcPr>
          <w:p w14:paraId="6498536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42C532D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374B821D" w14:textId="77777777" w:rsidTr="00821415">
        <w:tc>
          <w:tcPr>
            <w:tcW w:w="2227" w:type="dxa"/>
          </w:tcPr>
          <w:p w14:paraId="07F2190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6DB797E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23DFD36E" w14:textId="77777777" w:rsidTr="00821415">
        <w:tc>
          <w:tcPr>
            <w:tcW w:w="2227" w:type="dxa"/>
          </w:tcPr>
          <w:p w14:paraId="66CB5C7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22A80BF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FD661B6" w14:textId="77777777" w:rsidTr="00821415">
        <w:tc>
          <w:tcPr>
            <w:tcW w:w="2227" w:type="dxa"/>
          </w:tcPr>
          <w:p w14:paraId="5CBEEE7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23D00ED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57DF7F87" w14:textId="77777777" w:rsidTr="00821415">
        <w:tc>
          <w:tcPr>
            <w:tcW w:w="2227" w:type="dxa"/>
          </w:tcPr>
          <w:p w14:paraId="5E6F7CE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76167DA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70B1D55" w14:textId="77777777" w:rsidTr="00821415">
        <w:tc>
          <w:tcPr>
            <w:tcW w:w="2227" w:type="dxa"/>
          </w:tcPr>
          <w:p w14:paraId="342C54A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23B8791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A56054F" w14:textId="77777777" w:rsidTr="00821415">
        <w:tc>
          <w:tcPr>
            <w:tcW w:w="2227" w:type="dxa"/>
          </w:tcPr>
          <w:p w14:paraId="007130E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116CE9E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323CA2E" w14:textId="77777777" w:rsidTr="00821415">
        <w:tc>
          <w:tcPr>
            <w:tcW w:w="2227" w:type="dxa"/>
          </w:tcPr>
          <w:p w14:paraId="7116642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030C1F92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06E1765" w14:textId="77777777" w:rsidTr="00821415">
        <w:tc>
          <w:tcPr>
            <w:tcW w:w="2227" w:type="dxa"/>
          </w:tcPr>
          <w:p w14:paraId="0F100BA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759BADF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183FCFA9" w14:textId="77777777" w:rsidTr="00821415">
        <w:tc>
          <w:tcPr>
            <w:tcW w:w="2227" w:type="dxa"/>
          </w:tcPr>
          <w:p w14:paraId="4A8461B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53A5BC9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D8D408F" w14:textId="77777777" w:rsidTr="00821415">
        <w:tc>
          <w:tcPr>
            <w:tcW w:w="2227" w:type="dxa"/>
          </w:tcPr>
          <w:p w14:paraId="630E36B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3356371E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7EF26C70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3536F142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7"/>
        <w:gridCol w:w="2227"/>
      </w:tblGrid>
      <w:tr w:rsidR="00821415" w:rsidRPr="003E32B3" w14:paraId="7AB23867" w14:textId="77777777" w:rsidTr="00821415">
        <w:tc>
          <w:tcPr>
            <w:tcW w:w="4454" w:type="dxa"/>
            <w:gridSpan w:val="2"/>
          </w:tcPr>
          <w:p w14:paraId="17D25276" w14:textId="77777777" w:rsidR="00821415" w:rsidRPr="003E32B3" w:rsidRDefault="00821415" w:rsidP="00821415">
            <w:pPr>
              <w:spacing w:line="240" w:lineRule="exact"/>
              <w:jc w:val="center"/>
              <w:rPr>
                <w:color w:val="000000"/>
                <w:sz w:val="22"/>
                <w:szCs w:val="22"/>
              </w:rPr>
            </w:pPr>
            <w:r w:rsidRPr="003E32B3">
              <w:rPr>
                <w:b/>
                <w:bCs/>
                <w:color w:val="000000"/>
                <w:sz w:val="22"/>
                <w:szCs w:val="22"/>
              </w:rPr>
              <w:t>Center Frequency of 4000Hz</w:t>
            </w:r>
          </w:p>
        </w:tc>
      </w:tr>
      <w:tr w:rsidR="00821415" w:rsidRPr="003E32B3" w14:paraId="2DD629D6" w14:textId="77777777" w:rsidTr="00821415">
        <w:tc>
          <w:tcPr>
            <w:tcW w:w="2227" w:type="dxa"/>
          </w:tcPr>
          <w:p w14:paraId="222AC8D2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Frequency</w:t>
            </w:r>
          </w:p>
        </w:tc>
        <w:tc>
          <w:tcPr>
            <w:tcW w:w="2227" w:type="dxa"/>
          </w:tcPr>
          <w:p w14:paraId="5E66EE70" w14:textId="77777777" w:rsidR="00821415" w:rsidRPr="003E32B3" w:rsidRDefault="00821415" w:rsidP="00821415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Gain</w:t>
            </w:r>
            <w:r>
              <w:rPr>
                <w:color w:val="000000"/>
                <w:sz w:val="22"/>
                <w:szCs w:val="22"/>
              </w:rPr>
              <w:t xml:space="preserve"> when p</w:t>
            </w:r>
            <w:r w:rsidRPr="003E32B3">
              <w:rPr>
                <w:color w:val="000000"/>
                <w:sz w:val="22"/>
                <w:szCs w:val="22"/>
              </w:rPr>
              <w:t xml:space="preserve">otentiometer </w:t>
            </w:r>
            <w:r>
              <w:rPr>
                <w:color w:val="000000"/>
                <w:sz w:val="22"/>
                <w:szCs w:val="22"/>
              </w:rPr>
              <w:t>set to 75</w:t>
            </w:r>
            <w:r w:rsidRPr="003E32B3">
              <w:rPr>
                <w:color w:val="000000"/>
                <w:sz w:val="22"/>
                <w:szCs w:val="22"/>
              </w:rPr>
              <w:t>%</w:t>
            </w:r>
          </w:p>
        </w:tc>
      </w:tr>
      <w:tr w:rsidR="00821415" w:rsidRPr="003E32B3" w14:paraId="03A68D14" w14:textId="77777777" w:rsidTr="00821415">
        <w:tc>
          <w:tcPr>
            <w:tcW w:w="2227" w:type="dxa"/>
          </w:tcPr>
          <w:p w14:paraId="0C0FC6D8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10Hz</w:t>
            </w:r>
          </w:p>
        </w:tc>
        <w:tc>
          <w:tcPr>
            <w:tcW w:w="2227" w:type="dxa"/>
          </w:tcPr>
          <w:p w14:paraId="544C069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B85811B" w14:textId="77777777" w:rsidTr="00821415">
        <w:tc>
          <w:tcPr>
            <w:tcW w:w="2227" w:type="dxa"/>
          </w:tcPr>
          <w:p w14:paraId="277EFC2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20Hz</w:t>
            </w:r>
          </w:p>
        </w:tc>
        <w:tc>
          <w:tcPr>
            <w:tcW w:w="2227" w:type="dxa"/>
          </w:tcPr>
          <w:p w14:paraId="4D9C2D5F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B9DD84A" w14:textId="77777777" w:rsidTr="00821415">
        <w:tc>
          <w:tcPr>
            <w:tcW w:w="2227" w:type="dxa"/>
          </w:tcPr>
          <w:p w14:paraId="4BB6E2B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50Hz</w:t>
            </w:r>
          </w:p>
        </w:tc>
        <w:tc>
          <w:tcPr>
            <w:tcW w:w="2227" w:type="dxa"/>
          </w:tcPr>
          <w:p w14:paraId="422474B3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30ECC403" w14:textId="77777777" w:rsidTr="00821415">
        <w:tc>
          <w:tcPr>
            <w:tcW w:w="2227" w:type="dxa"/>
          </w:tcPr>
          <w:p w14:paraId="417F398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100Hz</w:t>
            </w:r>
          </w:p>
        </w:tc>
        <w:tc>
          <w:tcPr>
            <w:tcW w:w="2227" w:type="dxa"/>
          </w:tcPr>
          <w:p w14:paraId="48CE645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0C4D1D38" w14:textId="77777777" w:rsidTr="00821415">
        <w:tc>
          <w:tcPr>
            <w:tcW w:w="2227" w:type="dxa"/>
          </w:tcPr>
          <w:p w14:paraId="06286F7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200Hz</w:t>
            </w:r>
          </w:p>
        </w:tc>
        <w:tc>
          <w:tcPr>
            <w:tcW w:w="2227" w:type="dxa"/>
          </w:tcPr>
          <w:p w14:paraId="58493A4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A3B3423" w14:textId="77777777" w:rsidTr="00821415">
        <w:tc>
          <w:tcPr>
            <w:tcW w:w="2227" w:type="dxa"/>
          </w:tcPr>
          <w:p w14:paraId="0566B102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500Hz</w:t>
            </w:r>
          </w:p>
        </w:tc>
        <w:tc>
          <w:tcPr>
            <w:tcW w:w="2227" w:type="dxa"/>
          </w:tcPr>
          <w:p w14:paraId="4FA14E07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  <w:tr w:rsidR="00821415" w:rsidRPr="003E32B3" w14:paraId="727D8335" w14:textId="77777777" w:rsidTr="00821415">
        <w:tc>
          <w:tcPr>
            <w:tcW w:w="2227" w:type="dxa"/>
          </w:tcPr>
          <w:p w14:paraId="4C4C1B8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1000Hz</w:t>
            </w:r>
          </w:p>
        </w:tc>
        <w:tc>
          <w:tcPr>
            <w:tcW w:w="2227" w:type="dxa"/>
          </w:tcPr>
          <w:p w14:paraId="1EC7CFD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1.17</w:t>
            </w:r>
          </w:p>
        </w:tc>
      </w:tr>
      <w:tr w:rsidR="00821415" w:rsidRPr="003E32B3" w14:paraId="50ADDCB2" w14:textId="77777777" w:rsidTr="00821415">
        <w:tc>
          <w:tcPr>
            <w:tcW w:w="2227" w:type="dxa"/>
          </w:tcPr>
          <w:p w14:paraId="541F7E1D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2000Hz</w:t>
            </w:r>
          </w:p>
        </w:tc>
        <w:tc>
          <w:tcPr>
            <w:tcW w:w="2227" w:type="dxa"/>
          </w:tcPr>
          <w:p w14:paraId="57361419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1.55</w:t>
            </w:r>
          </w:p>
        </w:tc>
      </w:tr>
      <w:tr w:rsidR="00821415" w:rsidRPr="003E32B3" w14:paraId="5AC9FB9A" w14:textId="77777777" w:rsidTr="00821415">
        <w:tc>
          <w:tcPr>
            <w:tcW w:w="2227" w:type="dxa"/>
          </w:tcPr>
          <w:p w14:paraId="38F87BC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5000Hz</w:t>
            </w:r>
          </w:p>
        </w:tc>
        <w:tc>
          <w:tcPr>
            <w:tcW w:w="2227" w:type="dxa"/>
          </w:tcPr>
          <w:p w14:paraId="2FB20080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1.7</w:t>
            </w:r>
          </w:p>
        </w:tc>
      </w:tr>
      <w:tr w:rsidR="00821415" w:rsidRPr="003E32B3" w14:paraId="35AB1AD4" w14:textId="77777777" w:rsidTr="00821415">
        <w:tc>
          <w:tcPr>
            <w:tcW w:w="2227" w:type="dxa"/>
          </w:tcPr>
          <w:p w14:paraId="11C6194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10000Hz </w:t>
            </w:r>
          </w:p>
        </w:tc>
        <w:tc>
          <w:tcPr>
            <w:tcW w:w="2227" w:type="dxa"/>
          </w:tcPr>
          <w:p w14:paraId="77C402C4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1.27</w:t>
            </w:r>
          </w:p>
        </w:tc>
      </w:tr>
      <w:tr w:rsidR="00821415" w:rsidRPr="003E32B3" w14:paraId="7A4CC243" w14:textId="77777777" w:rsidTr="00821415">
        <w:tc>
          <w:tcPr>
            <w:tcW w:w="2227" w:type="dxa"/>
          </w:tcPr>
          <w:p w14:paraId="00311A26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20000Hz</w:t>
            </w:r>
          </w:p>
        </w:tc>
        <w:tc>
          <w:tcPr>
            <w:tcW w:w="2227" w:type="dxa"/>
          </w:tcPr>
          <w:p w14:paraId="76C4E331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1.04</w:t>
            </w:r>
          </w:p>
        </w:tc>
      </w:tr>
      <w:tr w:rsidR="00821415" w:rsidRPr="003E32B3" w14:paraId="57A480FE" w14:textId="77777777" w:rsidTr="00821415">
        <w:tc>
          <w:tcPr>
            <w:tcW w:w="2227" w:type="dxa"/>
          </w:tcPr>
          <w:p w14:paraId="6DC58F7B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50000Hz</w:t>
            </w:r>
          </w:p>
        </w:tc>
        <w:tc>
          <w:tcPr>
            <w:tcW w:w="2227" w:type="dxa"/>
          </w:tcPr>
          <w:p w14:paraId="4F1E475C" w14:textId="77777777" w:rsidR="00821415" w:rsidRPr="003E32B3" w:rsidRDefault="00821415" w:rsidP="00821415">
            <w:pPr>
              <w:spacing w:line="240" w:lineRule="exact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color w:val="000000"/>
                <w:sz w:val="22"/>
                <w:szCs w:val="22"/>
              </w:rPr>
              <w:t>1</w:t>
            </w:r>
          </w:p>
        </w:tc>
      </w:tr>
    </w:tbl>
    <w:p w14:paraId="5CF571AE" w14:textId="77777777" w:rsidR="00821415" w:rsidRPr="003E32B3" w:rsidRDefault="00821415" w:rsidP="00821415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4"/>
      </w:tblGrid>
      <w:tr w:rsidR="00821415" w:rsidRPr="003E32B3" w14:paraId="6AA2DE8A" w14:textId="77777777" w:rsidTr="00821415">
        <w:trPr>
          <w:trHeight w:val="3284"/>
        </w:trPr>
        <w:tc>
          <w:tcPr>
            <w:tcW w:w="4454" w:type="dxa"/>
          </w:tcPr>
          <w:p w14:paraId="4F16FF2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0470D9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E19AA6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9F693A4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38AE368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242D024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837DA3C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1BBEBA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14CB79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72D0096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47C72AE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4849B7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140B66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4FBB9E8C" wp14:editId="17FE6DBC">
                  <wp:extent cx="2834640" cy="1703705"/>
                  <wp:effectExtent l="0" t="0" r="3810" b="0"/>
                  <wp:docPr id="1657093674" name="Picture 7" descr="A graph of a frequenc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093674" name="Picture 7" descr="A graph of a frequency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0FB3DBA2" w14:textId="77777777" w:rsidTr="00821415">
        <w:tc>
          <w:tcPr>
            <w:tcW w:w="4454" w:type="dxa"/>
          </w:tcPr>
          <w:p w14:paraId="054052C4" w14:textId="1D066C6A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81415A">
              <w:rPr>
                <w:rFonts w:eastAsia="SimSun"/>
                <w:sz w:val="22"/>
                <w:szCs w:val="22"/>
                <w:lang w:eastAsia="zh-CN"/>
              </w:rPr>
              <w:t>11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4 kHz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25%</w:t>
            </w:r>
          </w:p>
        </w:tc>
      </w:tr>
      <w:tr w:rsidR="00821415" w:rsidRPr="003E32B3" w14:paraId="7AEE2D94" w14:textId="77777777" w:rsidTr="00821415">
        <w:trPr>
          <w:trHeight w:val="3284"/>
        </w:trPr>
        <w:tc>
          <w:tcPr>
            <w:tcW w:w="4454" w:type="dxa"/>
          </w:tcPr>
          <w:p w14:paraId="01FD92B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7F17D0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656182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FE9CAAA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710B992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7ABD967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6C0033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F47EA5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4F5B62B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15A49B0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FC9DC5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E1816E1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D32A4EE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7EEF7364" wp14:editId="1688C51C">
                  <wp:extent cx="2834640" cy="1703705"/>
                  <wp:effectExtent l="0" t="0" r="3810" b="0"/>
                  <wp:docPr id="93653173" name="Picture 8" descr="A graph with blue dot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53173" name="Picture 8" descr="A graph with blue dots and number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1B46F36E" w14:textId="77777777" w:rsidTr="00821415">
        <w:tc>
          <w:tcPr>
            <w:tcW w:w="4454" w:type="dxa"/>
          </w:tcPr>
          <w:p w14:paraId="1E576EEB" w14:textId="52F74E7D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81415A">
              <w:rPr>
                <w:rFonts w:eastAsia="SimSun"/>
                <w:sz w:val="22"/>
                <w:szCs w:val="22"/>
                <w:lang w:eastAsia="zh-CN"/>
              </w:rPr>
              <w:t>12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4 kHz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50%</w:t>
            </w:r>
          </w:p>
        </w:tc>
      </w:tr>
      <w:tr w:rsidR="00821415" w:rsidRPr="003E32B3" w14:paraId="6F8FEF46" w14:textId="77777777" w:rsidTr="00821415">
        <w:trPr>
          <w:trHeight w:val="3284"/>
        </w:trPr>
        <w:tc>
          <w:tcPr>
            <w:tcW w:w="4454" w:type="dxa"/>
          </w:tcPr>
          <w:p w14:paraId="0BF5966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798E12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F01DA1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519D25F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AA84AC6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549539C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9198507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31132F5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5DCE3E7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61FFB59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3FA4480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3229AB3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1958158" w14:textId="77777777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8ADA065" wp14:editId="1AD272BF">
                  <wp:extent cx="2834640" cy="1703705"/>
                  <wp:effectExtent l="0" t="0" r="3810" b="0"/>
                  <wp:docPr id="1576511317" name="Picture 9" descr="A graph with blue d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511317" name="Picture 9" descr="A graph with blue dot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3E32B3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21415" w:rsidRPr="003E32B3" w14:paraId="17BD5620" w14:textId="77777777" w:rsidTr="00821415">
        <w:tc>
          <w:tcPr>
            <w:tcW w:w="4454" w:type="dxa"/>
          </w:tcPr>
          <w:p w14:paraId="7FDB3641" w14:textId="5A077433" w:rsidR="00821415" w:rsidRPr="003E32B3" w:rsidRDefault="00821415" w:rsidP="0082141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3E32B3">
              <w:rPr>
                <w:rFonts w:eastAsia="SimSun"/>
                <w:sz w:val="22"/>
                <w:szCs w:val="22"/>
                <w:lang w:eastAsia="zh-CN"/>
              </w:rPr>
              <w:t>Figure 1</w:t>
            </w:r>
            <w:r w:rsidR="0081415A">
              <w:rPr>
                <w:rFonts w:eastAsia="SimSun"/>
                <w:sz w:val="22"/>
                <w:szCs w:val="22"/>
                <w:lang w:eastAsia="zh-CN"/>
              </w:rPr>
              <w:t>3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. 4 kHz</w:t>
            </w:r>
            <w:r w:rsidR="00962154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Pr="003E32B3">
              <w:rPr>
                <w:rFonts w:eastAsia="SimSun"/>
                <w:sz w:val="22"/>
                <w:szCs w:val="22"/>
                <w:lang w:eastAsia="zh-CN"/>
              </w:rPr>
              <w:t>Center Frequency Filter at 75%</w:t>
            </w:r>
          </w:p>
        </w:tc>
      </w:tr>
    </w:tbl>
    <w:p w14:paraId="7CD3FD27" w14:textId="77777777" w:rsidR="007B4C0C" w:rsidRPr="007B4C0C" w:rsidRDefault="007B4C0C" w:rsidP="008D30FC">
      <w:pPr>
        <w:spacing w:line="240" w:lineRule="exact"/>
        <w:jc w:val="both"/>
        <w:rPr>
          <w:rFonts w:eastAsia="SimSun"/>
          <w:sz w:val="22"/>
          <w:szCs w:val="22"/>
          <w:highlight w:val="green"/>
          <w:lang w:eastAsia="zh-CN"/>
        </w:rPr>
      </w:pPr>
    </w:p>
    <w:p w14:paraId="5CC66D3B" w14:textId="01C07011" w:rsidR="00505EB6" w:rsidRPr="00505EB6" w:rsidRDefault="008208A5" w:rsidP="00F52C19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8208A5">
        <w:rPr>
          <w:rFonts w:eastAsia="SimSun"/>
          <w:sz w:val="22"/>
          <w:szCs w:val="22"/>
          <w:lang w:eastAsia="zh-CN"/>
        </w:rPr>
        <w:t>I</w:t>
      </w:r>
      <w:r>
        <w:rPr>
          <w:rFonts w:eastAsia="SimSun"/>
          <w:sz w:val="22"/>
          <w:szCs w:val="22"/>
          <w:lang w:eastAsia="zh-CN"/>
        </w:rPr>
        <w:t xml:space="preserve">n the next part of the lab a </w:t>
      </w:r>
      <w:r w:rsidR="00D406EB">
        <w:rPr>
          <w:rFonts w:eastAsia="SimSun"/>
          <w:sz w:val="22"/>
          <w:szCs w:val="22"/>
          <w:lang w:eastAsia="zh-CN"/>
        </w:rPr>
        <w:t>whole mixing console was built</w:t>
      </w:r>
      <w:r w:rsidR="006F47C9">
        <w:rPr>
          <w:rFonts w:eastAsia="SimSun"/>
          <w:sz w:val="22"/>
          <w:szCs w:val="22"/>
          <w:lang w:eastAsia="zh-CN"/>
        </w:rPr>
        <w:t xml:space="preserve"> shown in Figure 1</w:t>
      </w:r>
      <w:r w:rsidR="00CF44D2">
        <w:rPr>
          <w:rFonts w:eastAsia="SimSun"/>
          <w:sz w:val="22"/>
          <w:szCs w:val="22"/>
          <w:lang w:eastAsia="zh-CN"/>
        </w:rPr>
        <w:t>4</w:t>
      </w:r>
      <w:r w:rsidR="006434F2">
        <w:rPr>
          <w:rFonts w:eastAsia="SimSun"/>
          <w:sz w:val="22"/>
          <w:szCs w:val="22"/>
          <w:lang w:eastAsia="zh-CN"/>
        </w:rPr>
        <w:t>.</w:t>
      </w:r>
      <w:r w:rsidR="00470F14">
        <w:rPr>
          <w:rFonts w:eastAsia="SimSun"/>
          <w:sz w:val="22"/>
          <w:szCs w:val="22"/>
          <w:lang w:eastAsia="zh-CN"/>
        </w:rPr>
        <w:t xml:space="preserve"> The </w:t>
      </w:r>
      <w:r w:rsidR="0020510C">
        <w:rPr>
          <w:rFonts w:eastAsia="SimSun"/>
          <w:sz w:val="22"/>
          <w:szCs w:val="22"/>
          <w:lang w:eastAsia="zh-CN"/>
        </w:rPr>
        <w:t xml:space="preserve">circuits that were built </w:t>
      </w:r>
      <w:r w:rsidR="00F52C19">
        <w:rPr>
          <w:rFonts w:eastAsia="SimSun"/>
          <w:sz w:val="22"/>
          <w:szCs w:val="22"/>
          <w:lang w:eastAsia="zh-CN"/>
        </w:rPr>
        <w:t xml:space="preserve">for this </w:t>
      </w:r>
      <w:r w:rsidR="0020510C">
        <w:rPr>
          <w:rFonts w:eastAsia="SimSun"/>
          <w:sz w:val="22"/>
          <w:szCs w:val="22"/>
          <w:lang w:eastAsia="zh-CN"/>
        </w:rPr>
        <w:t xml:space="preserve">were the </w:t>
      </w:r>
      <w:r w:rsidR="00B27D34">
        <w:rPr>
          <w:rFonts w:eastAsia="SimSun"/>
          <w:sz w:val="22"/>
          <w:szCs w:val="22"/>
          <w:lang w:eastAsia="zh-CN"/>
        </w:rPr>
        <w:t xml:space="preserve">summing amplifier from lab 2 shown in Figure </w:t>
      </w:r>
      <w:r w:rsidR="00444712">
        <w:rPr>
          <w:rFonts w:eastAsia="SimSun"/>
          <w:sz w:val="22"/>
          <w:szCs w:val="22"/>
          <w:lang w:eastAsia="zh-CN"/>
        </w:rPr>
        <w:t>1</w:t>
      </w:r>
      <w:r w:rsidR="00CF44D2">
        <w:rPr>
          <w:rFonts w:eastAsia="SimSun"/>
          <w:sz w:val="22"/>
          <w:szCs w:val="22"/>
          <w:lang w:eastAsia="zh-CN"/>
        </w:rPr>
        <w:t>5</w:t>
      </w:r>
      <w:r w:rsidR="009052CB" w:rsidRPr="00444712">
        <w:rPr>
          <w:rFonts w:eastAsia="SimSun"/>
          <w:sz w:val="22"/>
          <w:szCs w:val="22"/>
          <w:lang w:eastAsia="zh-CN"/>
        </w:rPr>
        <w:t xml:space="preserve"> </w:t>
      </w:r>
      <w:r w:rsidR="00444712">
        <w:rPr>
          <w:rFonts w:eastAsia="SimSun"/>
          <w:sz w:val="22"/>
          <w:szCs w:val="22"/>
          <w:lang w:eastAsia="zh-CN"/>
        </w:rPr>
        <w:t>with R1, R2, R3, and Rf all set to 100k</w:t>
      </w:r>
      <w:r w:rsidR="009C5FE8" w:rsidRPr="00505EB6">
        <w:rPr>
          <w:rFonts w:eastAsia="SimSun"/>
          <w:sz w:val="22"/>
          <w:szCs w:val="22"/>
          <w:lang w:eastAsia="zh-CN"/>
        </w:rPr>
        <w:t>Ω</w:t>
      </w:r>
      <w:r w:rsidR="00444712">
        <w:rPr>
          <w:rFonts w:eastAsia="SimSun"/>
          <w:sz w:val="22"/>
          <w:szCs w:val="22"/>
          <w:lang w:eastAsia="zh-CN"/>
        </w:rPr>
        <w:t xml:space="preserve"> potentiometers</w:t>
      </w:r>
      <w:r w:rsidR="000B4E2F">
        <w:rPr>
          <w:rFonts w:eastAsia="SimSun"/>
          <w:sz w:val="22"/>
          <w:szCs w:val="22"/>
          <w:lang w:eastAsia="zh-CN"/>
        </w:rPr>
        <w:t xml:space="preserve"> </w:t>
      </w:r>
      <w:r w:rsidR="009C5FE8">
        <w:rPr>
          <w:rFonts w:eastAsia="SimSun"/>
          <w:sz w:val="22"/>
          <w:szCs w:val="22"/>
          <w:lang w:eastAsia="zh-CN"/>
        </w:rPr>
        <w:t xml:space="preserve">and C being set to a </w:t>
      </w:r>
      <w:r w:rsidR="009C324F">
        <w:rPr>
          <w:rFonts w:eastAsia="SimSun"/>
          <w:sz w:val="22"/>
          <w:szCs w:val="22"/>
          <w:lang w:eastAsia="zh-CN"/>
        </w:rPr>
        <w:t>22pF</w:t>
      </w:r>
      <w:r w:rsidR="009C5FE8">
        <w:rPr>
          <w:rFonts w:eastAsia="SimSun"/>
          <w:sz w:val="22"/>
          <w:szCs w:val="22"/>
          <w:lang w:eastAsia="zh-CN"/>
        </w:rPr>
        <w:t xml:space="preserve"> capacitor. The </w:t>
      </w:r>
      <w:r w:rsidR="00B27D34">
        <w:rPr>
          <w:rFonts w:eastAsia="SimSun"/>
          <w:sz w:val="22"/>
          <w:szCs w:val="22"/>
          <w:lang w:eastAsia="zh-CN"/>
        </w:rPr>
        <w:t>voltage follower from lab 2</w:t>
      </w:r>
      <w:r w:rsidR="00F52C19">
        <w:rPr>
          <w:rFonts w:eastAsia="SimSun"/>
          <w:sz w:val="22"/>
          <w:szCs w:val="22"/>
          <w:lang w:eastAsia="zh-CN"/>
        </w:rPr>
        <w:t xml:space="preserve"> shown in Figure </w:t>
      </w:r>
      <w:r w:rsidR="009C5FE8">
        <w:rPr>
          <w:rFonts w:eastAsia="SimSun"/>
          <w:sz w:val="22"/>
          <w:szCs w:val="22"/>
          <w:lang w:eastAsia="zh-CN"/>
        </w:rPr>
        <w:t>1</w:t>
      </w:r>
      <w:r w:rsidR="00CF44D2">
        <w:rPr>
          <w:rFonts w:eastAsia="SimSun"/>
          <w:sz w:val="22"/>
          <w:szCs w:val="22"/>
          <w:lang w:eastAsia="zh-CN"/>
        </w:rPr>
        <w:t>6</w:t>
      </w:r>
      <w:r w:rsidR="009C5FE8">
        <w:rPr>
          <w:rFonts w:eastAsia="SimSun"/>
          <w:sz w:val="22"/>
          <w:szCs w:val="22"/>
          <w:lang w:eastAsia="zh-CN"/>
        </w:rPr>
        <w:t xml:space="preserve"> was built</w:t>
      </w:r>
      <w:r w:rsidR="006F47C9">
        <w:rPr>
          <w:rFonts w:eastAsia="SimSun"/>
          <w:sz w:val="22"/>
          <w:szCs w:val="22"/>
          <w:lang w:eastAsia="zh-CN"/>
        </w:rPr>
        <w:t>.</w:t>
      </w:r>
      <w:r w:rsidR="009C5FE8">
        <w:rPr>
          <w:rFonts w:eastAsia="SimSun"/>
          <w:sz w:val="22"/>
          <w:szCs w:val="22"/>
          <w:lang w:eastAsia="zh-CN"/>
        </w:rPr>
        <w:t xml:space="preserve"> </w:t>
      </w:r>
      <w:r w:rsidR="006F47C9">
        <w:rPr>
          <w:rFonts w:eastAsia="SimSun"/>
          <w:sz w:val="22"/>
          <w:szCs w:val="22"/>
          <w:lang w:eastAsia="zh-CN"/>
        </w:rPr>
        <w:t>The</w:t>
      </w:r>
      <w:r w:rsidR="005C6E0A">
        <w:rPr>
          <w:rFonts w:eastAsia="SimSun"/>
          <w:sz w:val="22"/>
          <w:szCs w:val="22"/>
          <w:lang w:eastAsia="zh-CN"/>
        </w:rPr>
        <w:t xml:space="preserve"> 3 filters with center frequencies 250 Hz, 1 kHz, and 4k Hz</w:t>
      </w:r>
      <w:r w:rsidR="00F52C19">
        <w:rPr>
          <w:rFonts w:eastAsia="SimSun"/>
          <w:sz w:val="22"/>
          <w:szCs w:val="22"/>
          <w:lang w:eastAsia="zh-CN"/>
        </w:rPr>
        <w:t xml:space="preserve"> shown in Figure 1</w:t>
      </w:r>
      <w:r w:rsidR="009C5FE8">
        <w:rPr>
          <w:rFonts w:eastAsia="SimSun"/>
          <w:sz w:val="22"/>
          <w:szCs w:val="22"/>
          <w:lang w:eastAsia="zh-CN"/>
        </w:rPr>
        <w:t xml:space="preserve"> with the </w:t>
      </w:r>
      <w:r w:rsidR="006F47C9">
        <w:rPr>
          <w:rFonts w:eastAsia="SimSun"/>
          <w:sz w:val="22"/>
          <w:szCs w:val="22"/>
          <w:lang w:eastAsia="zh-CN"/>
        </w:rPr>
        <w:t xml:space="preserve">respective </w:t>
      </w:r>
      <w:r w:rsidR="00F80770">
        <w:rPr>
          <w:rFonts w:eastAsia="SimSun"/>
          <w:sz w:val="22"/>
          <w:szCs w:val="22"/>
          <w:lang w:eastAsia="zh-CN"/>
        </w:rPr>
        <w:t xml:space="preserve">capacitors </w:t>
      </w:r>
      <w:r w:rsidR="006F47C9">
        <w:rPr>
          <w:rFonts w:eastAsia="SimSun"/>
          <w:sz w:val="22"/>
          <w:szCs w:val="22"/>
          <w:lang w:eastAsia="zh-CN"/>
        </w:rPr>
        <w:t>were built.</w:t>
      </w:r>
      <w:r w:rsidR="005C6E0A">
        <w:rPr>
          <w:rFonts w:eastAsia="SimSun"/>
          <w:sz w:val="22"/>
          <w:szCs w:val="22"/>
          <w:lang w:eastAsia="zh-CN"/>
        </w:rPr>
        <w:t xml:space="preserve"> </w:t>
      </w:r>
      <w:r w:rsidR="006F47C9">
        <w:rPr>
          <w:rFonts w:eastAsia="SimSun"/>
          <w:sz w:val="22"/>
          <w:szCs w:val="22"/>
          <w:lang w:eastAsia="zh-CN"/>
        </w:rPr>
        <w:t>T</w:t>
      </w:r>
      <w:r w:rsidR="006434F2">
        <w:rPr>
          <w:rFonts w:eastAsia="SimSun"/>
          <w:sz w:val="22"/>
          <w:szCs w:val="22"/>
          <w:lang w:eastAsia="zh-CN"/>
        </w:rPr>
        <w:t>he summing amplifier from lab 3</w:t>
      </w:r>
      <w:r w:rsidR="00F52C19">
        <w:rPr>
          <w:rFonts w:eastAsia="SimSun"/>
          <w:sz w:val="22"/>
          <w:szCs w:val="22"/>
          <w:lang w:eastAsia="zh-CN"/>
        </w:rPr>
        <w:t xml:space="preserve"> shown in Figure </w:t>
      </w:r>
      <w:r w:rsidR="006F47C9">
        <w:rPr>
          <w:rFonts w:eastAsia="SimSun"/>
          <w:sz w:val="22"/>
          <w:szCs w:val="22"/>
          <w:lang w:eastAsia="zh-CN"/>
        </w:rPr>
        <w:t>1</w:t>
      </w:r>
      <w:r w:rsidR="00CF44D2">
        <w:rPr>
          <w:rFonts w:eastAsia="SimSun"/>
          <w:sz w:val="22"/>
          <w:szCs w:val="22"/>
          <w:lang w:eastAsia="zh-CN"/>
        </w:rPr>
        <w:t>7</w:t>
      </w:r>
      <w:r w:rsidR="00FB2838">
        <w:rPr>
          <w:rFonts w:eastAsia="SimSun"/>
          <w:sz w:val="22"/>
          <w:szCs w:val="22"/>
          <w:lang w:eastAsia="zh-CN"/>
        </w:rPr>
        <w:t xml:space="preserve"> with R1</w:t>
      </w:r>
      <w:r w:rsidR="007F7DEA">
        <w:rPr>
          <w:rFonts w:eastAsia="SimSun"/>
          <w:sz w:val="22"/>
          <w:szCs w:val="22"/>
          <w:lang w:eastAsia="zh-CN"/>
        </w:rPr>
        <w:t>, R2, R3, and Rf all set to 100k</w:t>
      </w:r>
      <w:r w:rsidR="007F7DEA" w:rsidRPr="00505EB6">
        <w:rPr>
          <w:rFonts w:eastAsia="SimSun"/>
          <w:sz w:val="22"/>
          <w:szCs w:val="22"/>
          <w:lang w:eastAsia="zh-CN"/>
        </w:rPr>
        <w:t>Ω</w:t>
      </w:r>
      <w:r w:rsidR="007F7DEA" w:rsidRPr="00F91266">
        <w:rPr>
          <w:rFonts w:eastAsia="SimSun"/>
          <w:sz w:val="22"/>
          <w:szCs w:val="22"/>
          <w:lang w:eastAsia="zh-CN"/>
        </w:rPr>
        <w:t xml:space="preserve"> </w:t>
      </w:r>
      <w:r w:rsidR="007F7DEA">
        <w:rPr>
          <w:rFonts w:eastAsia="SimSun"/>
          <w:sz w:val="22"/>
          <w:szCs w:val="22"/>
          <w:lang w:eastAsia="zh-CN"/>
        </w:rPr>
        <w:t>potentiometers and C being set to a 0.1</w:t>
      </w:r>
      <w:r w:rsidR="009C324F" w:rsidRPr="003E32B3">
        <w:rPr>
          <w:rFonts w:eastAsia="SimSun"/>
          <w:sz w:val="22"/>
          <w:szCs w:val="22"/>
          <w:lang w:eastAsia="zh-CN"/>
        </w:rPr>
        <w:t>μF</w:t>
      </w:r>
      <w:r w:rsidR="007F7DEA">
        <w:rPr>
          <w:rFonts w:eastAsia="SimSun"/>
          <w:sz w:val="22"/>
          <w:szCs w:val="22"/>
          <w:lang w:eastAsia="zh-CN"/>
        </w:rPr>
        <w:t xml:space="preserve"> capacitor</w:t>
      </w:r>
      <w:r w:rsidR="009C324F">
        <w:rPr>
          <w:rFonts w:eastAsia="SimSun"/>
          <w:sz w:val="22"/>
          <w:szCs w:val="22"/>
          <w:lang w:eastAsia="zh-CN"/>
        </w:rPr>
        <w:t>.</w:t>
      </w:r>
    </w:p>
    <w:p w14:paraId="13879517" w14:textId="77777777" w:rsidR="00B76A39" w:rsidRPr="00505EB6" w:rsidRDefault="00B76A39" w:rsidP="00F52C19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505EB6" w:rsidRPr="00505EB6" w14:paraId="23748D6C" w14:textId="77777777" w:rsidTr="008A1E1E">
        <w:trPr>
          <w:trHeight w:val="3284"/>
        </w:trPr>
        <w:tc>
          <w:tcPr>
            <w:tcW w:w="4454" w:type="dxa"/>
          </w:tcPr>
          <w:p w14:paraId="435956B6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5605BA2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CA835AF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C2060A1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127C340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D7A4204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6439680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9F1A0DC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5B51B7F" w14:textId="25DF054C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FECAF7A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614BB14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459CD5A" w14:textId="77777777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427BC6E" w14:textId="34F6DE77" w:rsidR="00505EB6" w:rsidRPr="00505EB6" w:rsidRDefault="00071F5C" w:rsidP="008A1E1E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071F5C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7DC141E2" wp14:editId="4B3C092D">
                  <wp:extent cx="2733675" cy="2050257"/>
                  <wp:effectExtent l="0" t="0" r="0" b="7620"/>
                  <wp:docPr id="2030078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7712" cy="2083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505EB6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505EB6" w:rsidRPr="00505EB6" w14:paraId="55FE6D92" w14:textId="77777777" w:rsidTr="008A1E1E">
        <w:tc>
          <w:tcPr>
            <w:tcW w:w="4454" w:type="dxa"/>
          </w:tcPr>
          <w:p w14:paraId="49622A52" w14:textId="5D1B0685" w:rsidR="00505EB6" w:rsidRPr="00505EB6" w:rsidRDefault="00505EB6" w:rsidP="008A1E1E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CD1E09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="00A65732">
              <w:rPr>
                <w:rFonts w:eastAsia="SimSun"/>
                <w:sz w:val="22"/>
                <w:szCs w:val="22"/>
                <w:lang w:eastAsia="zh-CN"/>
              </w:rPr>
              <w:t>4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2B6033">
              <w:rPr>
                <w:rFonts w:eastAsia="SimSun"/>
                <w:sz w:val="22"/>
                <w:szCs w:val="22"/>
                <w:lang w:eastAsia="zh-CN"/>
              </w:rPr>
              <w:t>Mixing console</w:t>
            </w:r>
          </w:p>
        </w:tc>
      </w:tr>
    </w:tbl>
    <w:p w14:paraId="1CBE5574" w14:textId="77777777" w:rsidR="00505EB6" w:rsidRPr="00505EB6" w:rsidRDefault="00505EB6" w:rsidP="00505EB6">
      <w:pPr>
        <w:spacing w:line="240" w:lineRule="exact"/>
        <w:ind w:left="180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2B6033" w:rsidRPr="00505EB6" w14:paraId="357A13F9" w14:textId="77777777">
        <w:trPr>
          <w:trHeight w:val="3284"/>
        </w:trPr>
        <w:tc>
          <w:tcPr>
            <w:tcW w:w="4454" w:type="dxa"/>
          </w:tcPr>
          <w:p w14:paraId="35802EFC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19741B5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2C06D28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B287E68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B8644C2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9088C50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7FB97A1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9F4C8AB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EC2FF0B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9BF284D" w14:textId="22118628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15546854" wp14:editId="4F64D5AC">
                  <wp:extent cx="2497735" cy="1228725"/>
                  <wp:effectExtent l="0" t="0" r="0" b="0"/>
                  <wp:docPr id="6066483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777" cy="1232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2B6033" w:rsidRPr="00505EB6" w14:paraId="3947D874" w14:textId="77777777">
        <w:tc>
          <w:tcPr>
            <w:tcW w:w="4454" w:type="dxa"/>
          </w:tcPr>
          <w:p w14:paraId="275D16FE" w14:textId="35CBEB9A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CD1E09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5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B27D34">
              <w:rPr>
                <w:rFonts w:eastAsia="SimSun"/>
                <w:sz w:val="22"/>
                <w:szCs w:val="22"/>
                <w:lang w:eastAsia="zh-CN"/>
              </w:rPr>
              <w:t>Summing amplifier lab 2</w:t>
            </w:r>
          </w:p>
        </w:tc>
      </w:tr>
    </w:tbl>
    <w:p w14:paraId="629D2F11" w14:textId="77777777" w:rsidR="002B6033" w:rsidRDefault="002B6033" w:rsidP="00505EB6">
      <w:pPr>
        <w:spacing w:line="240" w:lineRule="exact"/>
        <w:ind w:left="180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2B6033" w:rsidRPr="00505EB6" w14:paraId="342AFBFB" w14:textId="77777777" w:rsidTr="00CF79DD">
        <w:trPr>
          <w:trHeight w:val="3284"/>
        </w:trPr>
        <w:tc>
          <w:tcPr>
            <w:tcW w:w="3914" w:type="dxa"/>
          </w:tcPr>
          <w:p w14:paraId="1598F37A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7C15B86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FE0F31B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3DB1AF7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7A64C7F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1D18B03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ECEDB11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B6E103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2E2EEA9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6EA7035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ADF8A09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CBF789F" w14:textId="77777777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883679F" w14:textId="16DA7F33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1601C767" wp14:editId="7DE5B627">
                  <wp:extent cx="2486025" cy="2050525"/>
                  <wp:effectExtent l="0" t="0" r="0" b="6985"/>
                  <wp:docPr id="11842427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6290" cy="2058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2B6033" w:rsidRPr="00505EB6" w14:paraId="6CA88D8D" w14:textId="77777777" w:rsidTr="00CF79DD">
        <w:tc>
          <w:tcPr>
            <w:tcW w:w="3914" w:type="dxa"/>
          </w:tcPr>
          <w:p w14:paraId="70118F04" w14:textId="69DE39C0" w:rsidR="002B6033" w:rsidRPr="00505EB6" w:rsidRDefault="002B603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CD1E09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6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81415A">
              <w:rPr>
                <w:rFonts w:eastAsia="SimSun"/>
                <w:sz w:val="22"/>
                <w:szCs w:val="22"/>
                <w:lang w:eastAsia="zh-CN"/>
              </w:rPr>
              <w:t>V</w:t>
            </w:r>
            <w:r w:rsidR="00B27D34">
              <w:rPr>
                <w:rFonts w:eastAsia="SimSun"/>
                <w:sz w:val="22"/>
                <w:szCs w:val="22"/>
                <w:lang w:eastAsia="zh-CN"/>
              </w:rPr>
              <w:t>oltage follower</w:t>
            </w:r>
          </w:p>
        </w:tc>
      </w:tr>
    </w:tbl>
    <w:p w14:paraId="389C8468" w14:textId="77777777" w:rsidR="002B6033" w:rsidRDefault="002B6033" w:rsidP="00505EB6">
      <w:pPr>
        <w:spacing w:line="240" w:lineRule="exact"/>
        <w:ind w:left="180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6F1355" w:rsidRPr="00505EB6" w14:paraId="4287D798" w14:textId="77777777">
        <w:trPr>
          <w:trHeight w:val="3284"/>
        </w:trPr>
        <w:tc>
          <w:tcPr>
            <w:tcW w:w="3914" w:type="dxa"/>
          </w:tcPr>
          <w:p w14:paraId="015783AE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563602A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06CED57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DD9F144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D096E67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DDD682A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1F2121C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EADA9F2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75D605D" w14:textId="77777777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4469326" w14:textId="5DE8C272" w:rsidR="006F1355" w:rsidRPr="00505EB6" w:rsidRDefault="004C0BE8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49485F07" wp14:editId="0A143013">
                  <wp:extent cx="2563586" cy="1495425"/>
                  <wp:effectExtent l="0" t="0" r="8255" b="0"/>
                  <wp:docPr id="126919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846" cy="1496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F1355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6F1355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6F1355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6F1355" w:rsidRPr="00505EB6" w14:paraId="31858EE5" w14:textId="77777777">
        <w:tc>
          <w:tcPr>
            <w:tcW w:w="3914" w:type="dxa"/>
          </w:tcPr>
          <w:p w14:paraId="7066C44C" w14:textId="623FFEEA" w:rsidR="006F1355" w:rsidRPr="00505EB6" w:rsidRDefault="006F135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CD1E09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7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4C0BE8">
              <w:rPr>
                <w:rFonts w:eastAsia="SimSun"/>
                <w:sz w:val="22"/>
                <w:szCs w:val="22"/>
                <w:lang w:eastAsia="zh-CN"/>
              </w:rPr>
              <w:t>Summing amplifier lab 3</w:t>
            </w:r>
          </w:p>
        </w:tc>
      </w:tr>
    </w:tbl>
    <w:p w14:paraId="7F767907" w14:textId="77777777" w:rsidR="006F1355" w:rsidRDefault="006F1355">
      <w:pPr>
        <w:pStyle w:val="ListParagraph"/>
        <w:spacing w:line="240" w:lineRule="exact"/>
        <w:ind w:left="0"/>
        <w:jc w:val="both"/>
        <w:rPr>
          <w:rFonts w:eastAsia="SimSun"/>
          <w:sz w:val="22"/>
          <w:szCs w:val="22"/>
          <w:lang w:eastAsia="zh-CN"/>
        </w:rPr>
      </w:pPr>
    </w:p>
    <w:p w14:paraId="492F2095" w14:textId="59D0369F" w:rsidR="00FB5652" w:rsidRDefault="00B8412D" w:rsidP="008A1E1E">
      <w:pPr>
        <w:pStyle w:val="ListParagraph"/>
        <w:spacing w:line="240" w:lineRule="exact"/>
        <w:ind w:left="0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A sine wave with </w:t>
      </w:r>
      <w:r w:rsidR="00D03E51">
        <w:rPr>
          <w:rFonts w:eastAsia="SimSun"/>
          <w:sz w:val="22"/>
          <w:szCs w:val="22"/>
          <w:lang w:eastAsia="zh-CN"/>
        </w:rPr>
        <w:t xml:space="preserve">frequency </w:t>
      </w:r>
      <w:r>
        <w:rPr>
          <w:rFonts w:eastAsia="SimSun"/>
          <w:sz w:val="22"/>
          <w:szCs w:val="22"/>
          <w:lang w:eastAsia="zh-CN"/>
        </w:rPr>
        <w:t xml:space="preserve">250 Hz was used with a </w:t>
      </w:r>
      <w:proofErr w:type="gramStart"/>
      <w:r w:rsidR="007648A0">
        <w:rPr>
          <w:rFonts w:eastAsia="SimSun"/>
          <w:sz w:val="22"/>
          <w:szCs w:val="22"/>
          <w:lang w:eastAsia="zh-CN"/>
        </w:rPr>
        <w:t>200 mV</w:t>
      </w:r>
      <w:proofErr w:type="gramEnd"/>
      <w:r w:rsidR="007648A0">
        <w:rPr>
          <w:rFonts w:eastAsia="SimSun"/>
          <w:sz w:val="22"/>
          <w:szCs w:val="22"/>
          <w:lang w:eastAsia="zh-CN"/>
        </w:rPr>
        <w:t xml:space="preserve"> peak to peak voltage</w:t>
      </w:r>
      <w:r w:rsidR="00790570">
        <w:rPr>
          <w:rFonts w:eastAsia="SimSun"/>
          <w:sz w:val="22"/>
          <w:szCs w:val="22"/>
          <w:lang w:eastAsia="zh-CN"/>
        </w:rPr>
        <w:t xml:space="preserve"> amplitude</w:t>
      </w:r>
      <w:r w:rsidR="00D24AAD">
        <w:rPr>
          <w:rFonts w:eastAsia="SimSun"/>
          <w:sz w:val="22"/>
          <w:szCs w:val="22"/>
          <w:lang w:eastAsia="zh-CN"/>
        </w:rPr>
        <w:t xml:space="preserve"> was used as an input to the system</w:t>
      </w:r>
      <w:r w:rsidR="002474B3">
        <w:rPr>
          <w:rFonts w:eastAsia="SimSun"/>
          <w:sz w:val="22"/>
          <w:szCs w:val="22"/>
          <w:lang w:eastAsia="zh-CN"/>
        </w:rPr>
        <w:t>.</w:t>
      </w:r>
    </w:p>
    <w:p w14:paraId="00E00197" w14:textId="01AA91BE" w:rsidR="0096475C" w:rsidRPr="0096475C" w:rsidRDefault="0096475C" w:rsidP="0096475C">
      <w:pPr>
        <w:pStyle w:val="ListParagraph"/>
        <w:numPr>
          <w:ilvl w:val="0"/>
          <w:numId w:val="1"/>
        </w:num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The </w:t>
      </w:r>
      <w:r w:rsidR="00930B09">
        <w:rPr>
          <w:rFonts w:eastAsia="SimSun"/>
          <w:sz w:val="22"/>
          <w:szCs w:val="22"/>
          <w:lang w:eastAsia="zh-CN"/>
        </w:rPr>
        <w:t xml:space="preserve">input and output waveforms for the given sine wave </w:t>
      </w:r>
      <w:r w:rsidR="00053AEE">
        <w:rPr>
          <w:rFonts w:eastAsia="SimSun"/>
          <w:sz w:val="22"/>
          <w:szCs w:val="22"/>
          <w:lang w:eastAsia="zh-CN"/>
        </w:rPr>
        <w:t>are seen in Figure 1</w:t>
      </w:r>
      <w:r w:rsidR="00CF44D2">
        <w:rPr>
          <w:rFonts w:eastAsia="SimSun"/>
          <w:sz w:val="22"/>
          <w:szCs w:val="22"/>
          <w:lang w:eastAsia="zh-CN"/>
        </w:rPr>
        <w:t>8</w:t>
      </w:r>
      <w:r w:rsidR="00666865">
        <w:rPr>
          <w:rFonts w:eastAsia="SimSun"/>
          <w:sz w:val="22"/>
          <w:szCs w:val="22"/>
          <w:lang w:eastAsia="zh-CN"/>
        </w:rPr>
        <w:t xml:space="preserve">. </w:t>
      </w:r>
      <w:r w:rsidRPr="0096475C">
        <w:rPr>
          <w:sz w:val="22"/>
          <w:szCs w:val="22"/>
          <w:highlight w:val="green"/>
          <w:bdr w:val="none" w:sz="0" w:space="0" w:color="auto" w:frame="1"/>
        </w:rPr>
        <w:t xml:space="preserve"> 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8E421D" w:rsidRPr="00A21B5B" w14:paraId="131C98DC" w14:textId="77777777">
        <w:trPr>
          <w:trHeight w:val="3284"/>
        </w:trPr>
        <w:tc>
          <w:tcPr>
            <w:tcW w:w="4454" w:type="dxa"/>
          </w:tcPr>
          <w:p w14:paraId="3F6AA0FE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8AF0145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CD09B77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9E9178C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E391E51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04CD5B5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EAF30C8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1EF530E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552173A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951EF6E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75AFCE4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8A49DED" w14:textId="77777777" w:rsidR="008E421D" w:rsidRPr="00505EB6" w:rsidRDefault="008E421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E4B8AE7" w14:textId="2688DFC7" w:rsidR="008E421D" w:rsidRPr="00A21B5B" w:rsidRDefault="00DD1FC6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A21B5B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6BFD8F49" wp14:editId="796ED3FC">
                  <wp:extent cx="2834640" cy="1657985"/>
                  <wp:effectExtent l="0" t="0" r="3810" b="0"/>
                  <wp:docPr id="1328431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43106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421D" w:rsidRPr="00A21B5B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8E421D" w:rsidRPr="00A21B5B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8E421D" w:rsidRPr="00A21B5B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8E421D" w:rsidRPr="00A21B5B" w14:paraId="4B3E8981" w14:textId="77777777">
        <w:tc>
          <w:tcPr>
            <w:tcW w:w="4454" w:type="dxa"/>
          </w:tcPr>
          <w:p w14:paraId="4B20FAB3" w14:textId="1BFBDA33" w:rsidR="008E421D" w:rsidRPr="00A21B5B" w:rsidRDefault="008E421D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A21B5B">
              <w:rPr>
                <w:rFonts w:eastAsia="SimSun"/>
                <w:sz w:val="22"/>
                <w:szCs w:val="22"/>
                <w:lang w:eastAsia="zh-CN"/>
              </w:rPr>
              <w:t>Figure 1</w:t>
            </w:r>
            <w:r w:rsidR="00357839">
              <w:rPr>
                <w:rFonts w:eastAsia="SimSun"/>
                <w:sz w:val="22"/>
                <w:szCs w:val="22"/>
                <w:lang w:eastAsia="zh-CN"/>
              </w:rPr>
              <w:t>8</w:t>
            </w:r>
            <w:r w:rsidRPr="00A21B5B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DD1FC6" w:rsidRPr="00A21B5B">
              <w:rPr>
                <w:rFonts w:eastAsia="SimSun"/>
                <w:sz w:val="22"/>
                <w:szCs w:val="22"/>
                <w:lang w:eastAsia="zh-CN"/>
              </w:rPr>
              <w:t>Input and Output Waveform</w:t>
            </w:r>
            <w:r w:rsidR="007E77B1" w:rsidRPr="00A21B5B">
              <w:rPr>
                <w:rFonts w:eastAsia="SimSun"/>
                <w:sz w:val="22"/>
                <w:szCs w:val="22"/>
                <w:lang w:eastAsia="zh-CN"/>
              </w:rPr>
              <w:t>s of the Audio M</w:t>
            </w:r>
            <w:r w:rsidR="00917583" w:rsidRPr="00A21B5B">
              <w:rPr>
                <w:rFonts w:eastAsia="SimSun"/>
                <w:sz w:val="22"/>
                <w:szCs w:val="22"/>
                <w:lang w:eastAsia="zh-CN"/>
              </w:rPr>
              <w:t>ix</w:t>
            </w:r>
            <w:r w:rsidR="00D3588D" w:rsidRPr="00A21B5B">
              <w:rPr>
                <w:rFonts w:eastAsia="SimSun"/>
                <w:sz w:val="22"/>
                <w:szCs w:val="22"/>
                <w:lang w:eastAsia="zh-CN"/>
              </w:rPr>
              <w:t xml:space="preserve">er </w:t>
            </w:r>
            <w:r w:rsidR="000B29C7" w:rsidRPr="00A21B5B">
              <w:rPr>
                <w:rFonts w:eastAsia="SimSun"/>
                <w:sz w:val="22"/>
                <w:szCs w:val="22"/>
                <w:lang w:eastAsia="zh-CN"/>
              </w:rPr>
              <w:t xml:space="preserve">with </w:t>
            </w:r>
            <w:r w:rsidR="00F7465E" w:rsidRPr="00A21B5B">
              <w:rPr>
                <w:rFonts w:eastAsia="SimSun"/>
                <w:sz w:val="22"/>
                <w:szCs w:val="22"/>
                <w:lang w:eastAsia="zh-CN"/>
              </w:rPr>
              <w:t xml:space="preserve">Frequency at 250 Hz and </w:t>
            </w:r>
            <w:r w:rsidR="00ED1494">
              <w:rPr>
                <w:rFonts w:eastAsia="SimSun"/>
                <w:sz w:val="22"/>
                <w:szCs w:val="22"/>
                <w:lang w:eastAsia="zh-CN"/>
              </w:rPr>
              <w:t>a</w:t>
            </w:r>
            <w:r w:rsidR="00F7465E" w:rsidRPr="00A21B5B">
              <w:rPr>
                <w:rFonts w:eastAsia="SimSun"/>
                <w:sz w:val="22"/>
                <w:szCs w:val="22"/>
                <w:lang w:eastAsia="zh-CN"/>
              </w:rPr>
              <w:t>mplitude at 200 mV peak-</w:t>
            </w:r>
            <w:r w:rsidR="00CD436A" w:rsidRPr="00A21B5B">
              <w:rPr>
                <w:rFonts w:eastAsia="SimSun"/>
                <w:sz w:val="22"/>
                <w:szCs w:val="22"/>
                <w:lang w:eastAsia="zh-CN"/>
              </w:rPr>
              <w:t>to-peak</w:t>
            </w:r>
          </w:p>
        </w:tc>
      </w:tr>
    </w:tbl>
    <w:p w14:paraId="73CA1315" w14:textId="1F345539" w:rsidR="00F60066" w:rsidRPr="00A21B5B" w:rsidRDefault="00F60066" w:rsidP="00F60066">
      <w:pPr>
        <w:spacing w:line="240" w:lineRule="exact"/>
        <w:jc w:val="both"/>
        <w:rPr>
          <w:sz w:val="22"/>
          <w:szCs w:val="22"/>
          <w:bdr w:val="none" w:sz="0" w:space="0" w:color="auto" w:frame="1"/>
        </w:rPr>
      </w:pPr>
    </w:p>
    <w:p w14:paraId="2ADF1152" w14:textId="0EB5E1C5" w:rsidR="00F60066" w:rsidRPr="00A21B5B" w:rsidRDefault="00F60066" w:rsidP="00F60066">
      <w:pPr>
        <w:spacing w:line="240" w:lineRule="exact"/>
        <w:jc w:val="both"/>
        <w:rPr>
          <w:sz w:val="22"/>
          <w:szCs w:val="22"/>
          <w:bdr w:val="none" w:sz="0" w:space="0" w:color="auto" w:frame="1"/>
        </w:rPr>
      </w:pPr>
      <w:r w:rsidRPr="00A21B5B">
        <w:rPr>
          <w:sz w:val="22"/>
          <w:szCs w:val="22"/>
          <w:bdr w:val="none" w:sz="0" w:space="0" w:color="auto" w:frame="1"/>
        </w:rPr>
        <w:t>The</w:t>
      </w:r>
      <w:r w:rsidR="00BA705A" w:rsidRPr="00A21B5B">
        <w:rPr>
          <w:sz w:val="22"/>
          <w:szCs w:val="22"/>
          <w:bdr w:val="none" w:sz="0" w:space="0" w:color="auto" w:frame="1"/>
        </w:rPr>
        <w:t xml:space="preserve"> potentiometers in the equalizer</w:t>
      </w:r>
      <w:r w:rsidR="007844EE" w:rsidRPr="00A21B5B">
        <w:rPr>
          <w:sz w:val="22"/>
          <w:szCs w:val="22"/>
          <w:bdr w:val="none" w:sz="0" w:space="0" w:color="auto" w:frame="1"/>
        </w:rPr>
        <w:t xml:space="preserve"> (filters and summing amplifier) were changed</w:t>
      </w:r>
      <w:r w:rsidR="00FB4984" w:rsidRPr="00A21B5B">
        <w:rPr>
          <w:sz w:val="22"/>
          <w:szCs w:val="22"/>
          <w:bdr w:val="none" w:sz="0" w:space="0" w:color="auto" w:frame="1"/>
        </w:rPr>
        <w:t xml:space="preserve"> and the output was displayed on the oscilloscope.</w:t>
      </w:r>
    </w:p>
    <w:p w14:paraId="6BEAACD7" w14:textId="36918AF3" w:rsidR="00C41A2B" w:rsidRDefault="00787691" w:rsidP="00A21B5B">
      <w:pPr>
        <w:pStyle w:val="ListParagraph"/>
        <w:numPr>
          <w:ilvl w:val="0"/>
          <w:numId w:val="1"/>
        </w:numPr>
        <w:spacing w:line="240" w:lineRule="exact"/>
        <w:jc w:val="both"/>
        <w:rPr>
          <w:sz w:val="22"/>
          <w:szCs w:val="22"/>
          <w:bdr w:val="none" w:sz="0" w:space="0" w:color="auto" w:frame="1"/>
        </w:rPr>
      </w:pPr>
      <w:r w:rsidRPr="00A21B5B">
        <w:rPr>
          <w:sz w:val="22"/>
          <w:szCs w:val="22"/>
          <w:bdr w:val="none" w:sz="0" w:space="0" w:color="auto" w:frame="1"/>
        </w:rPr>
        <w:t>With</w:t>
      </w:r>
      <w:r w:rsidR="00DC6316" w:rsidRPr="00A21B5B">
        <w:rPr>
          <w:sz w:val="22"/>
          <w:szCs w:val="22"/>
          <w:bdr w:val="none" w:sz="0" w:space="0" w:color="auto" w:frame="1"/>
        </w:rPr>
        <w:t xml:space="preserve"> the input frequency </w:t>
      </w:r>
      <w:r w:rsidRPr="00A21B5B">
        <w:rPr>
          <w:sz w:val="22"/>
          <w:szCs w:val="22"/>
          <w:bdr w:val="none" w:sz="0" w:space="0" w:color="auto" w:frame="1"/>
        </w:rPr>
        <w:t>of the sine wave at 250</w:t>
      </w:r>
      <w:r w:rsidR="00FB3811" w:rsidRPr="00A21B5B">
        <w:rPr>
          <w:sz w:val="22"/>
          <w:szCs w:val="22"/>
          <w:bdr w:val="none" w:sz="0" w:space="0" w:color="auto" w:frame="1"/>
        </w:rPr>
        <w:t xml:space="preserve"> </w:t>
      </w:r>
      <w:r w:rsidRPr="00A21B5B">
        <w:rPr>
          <w:sz w:val="22"/>
          <w:szCs w:val="22"/>
          <w:bdr w:val="none" w:sz="0" w:space="0" w:color="auto" w:frame="1"/>
        </w:rPr>
        <w:t xml:space="preserve">Hz, examining the effects of </w:t>
      </w:r>
      <w:r w:rsidR="00553736" w:rsidRPr="00A21B5B">
        <w:rPr>
          <w:sz w:val="22"/>
          <w:szCs w:val="22"/>
          <w:bdr w:val="none" w:sz="0" w:space="0" w:color="auto" w:frame="1"/>
        </w:rPr>
        <w:t>changing the potentiometers for each filter led to the conclusion that the filter with a center frequency of 250</w:t>
      </w:r>
      <w:r w:rsidR="00FB3811" w:rsidRPr="00A21B5B">
        <w:rPr>
          <w:sz w:val="22"/>
          <w:szCs w:val="22"/>
          <w:bdr w:val="none" w:sz="0" w:space="0" w:color="auto" w:frame="1"/>
        </w:rPr>
        <w:t xml:space="preserve"> </w:t>
      </w:r>
      <w:r w:rsidR="00553736" w:rsidRPr="00A21B5B">
        <w:rPr>
          <w:sz w:val="22"/>
          <w:szCs w:val="22"/>
          <w:bdr w:val="none" w:sz="0" w:space="0" w:color="auto" w:frame="1"/>
        </w:rPr>
        <w:t xml:space="preserve">Hz was the filter that affected the amplitude of the </w:t>
      </w:r>
      <w:r w:rsidR="006A40F9" w:rsidRPr="00A21B5B">
        <w:rPr>
          <w:sz w:val="22"/>
          <w:szCs w:val="22"/>
          <w:bdr w:val="none" w:sz="0" w:space="0" w:color="auto" w:frame="1"/>
        </w:rPr>
        <w:t>output</w:t>
      </w:r>
      <w:r w:rsidR="005035D4" w:rsidRPr="00A21B5B">
        <w:rPr>
          <w:sz w:val="22"/>
          <w:szCs w:val="22"/>
          <w:bdr w:val="none" w:sz="0" w:space="0" w:color="auto" w:frame="1"/>
        </w:rPr>
        <w:t xml:space="preserve"> the most. There was a </w:t>
      </w:r>
      <w:r w:rsidR="00271D5B" w:rsidRPr="00A21B5B">
        <w:rPr>
          <w:sz w:val="22"/>
          <w:szCs w:val="22"/>
          <w:bdr w:val="none" w:sz="0" w:space="0" w:color="auto" w:frame="1"/>
        </w:rPr>
        <w:t>slight</w:t>
      </w:r>
      <w:r w:rsidR="005035D4" w:rsidRPr="00A21B5B">
        <w:rPr>
          <w:sz w:val="22"/>
          <w:szCs w:val="22"/>
          <w:bdr w:val="none" w:sz="0" w:space="0" w:color="auto" w:frame="1"/>
        </w:rPr>
        <w:t xml:space="preserve"> </w:t>
      </w:r>
      <w:r w:rsidR="00171C27" w:rsidRPr="00A21B5B">
        <w:rPr>
          <w:sz w:val="22"/>
          <w:szCs w:val="22"/>
          <w:bdr w:val="none" w:sz="0" w:space="0" w:color="auto" w:frame="1"/>
        </w:rPr>
        <w:t xml:space="preserve">change that came from </w:t>
      </w:r>
      <w:r w:rsidR="00A46805" w:rsidRPr="00A21B5B">
        <w:rPr>
          <w:sz w:val="22"/>
          <w:szCs w:val="22"/>
          <w:bdr w:val="none" w:sz="0" w:space="0" w:color="auto" w:frame="1"/>
        </w:rPr>
        <w:t xml:space="preserve">changing the potentiometer for the </w:t>
      </w:r>
      <w:r w:rsidR="00051C1B" w:rsidRPr="00A21B5B">
        <w:rPr>
          <w:sz w:val="22"/>
          <w:szCs w:val="22"/>
          <w:bdr w:val="none" w:sz="0" w:space="0" w:color="auto" w:frame="1"/>
        </w:rPr>
        <w:t>filter with 1 kHz-center frequency</w:t>
      </w:r>
      <w:r w:rsidR="00B71BE3" w:rsidRPr="00A21B5B">
        <w:rPr>
          <w:sz w:val="22"/>
          <w:szCs w:val="22"/>
          <w:bdr w:val="none" w:sz="0" w:space="0" w:color="auto" w:frame="1"/>
        </w:rPr>
        <w:t xml:space="preserve">. The </w:t>
      </w:r>
      <w:r w:rsidR="00391CD5" w:rsidRPr="00A21B5B">
        <w:rPr>
          <w:sz w:val="22"/>
          <w:szCs w:val="22"/>
          <w:bdr w:val="none" w:sz="0" w:space="0" w:color="auto" w:frame="1"/>
        </w:rPr>
        <w:t xml:space="preserve">oscilloscope readings </w:t>
      </w:r>
      <w:r w:rsidR="00A21B5B" w:rsidRPr="00A21B5B">
        <w:rPr>
          <w:sz w:val="22"/>
          <w:szCs w:val="22"/>
          <w:bdr w:val="none" w:sz="0" w:space="0" w:color="auto" w:frame="1"/>
        </w:rPr>
        <w:t xml:space="preserve">for 250 Hz </w:t>
      </w:r>
      <w:r w:rsidR="00DC0579" w:rsidRPr="00A21B5B">
        <w:rPr>
          <w:sz w:val="22"/>
          <w:szCs w:val="22"/>
          <w:bdr w:val="none" w:sz="0" w:space="0" w:color="auto" w:frame="1"/>
        </w:rPr>
        <w:t>can be seen in Figure 1</w:t>
      </w:r>
      <w:r w:rsidR="00357839">
        <w:rPr>
          <w:sz w:val="22"/>
          <w:szCs w:val="22"/>
          <w:bdr w:val="none" w:sz="0" w:space="0" w:color="auto" w:frame="1"/>
        </w:rPr>
        <w:t>9</w:t>
      </w:r>
      <w:r w:rsidR="00DC0579" w:rsidRPr="00A21B5B">
        <w:rPr>
          <w:sz w:val="22"/>
          <w:szCs w:val="22"/>
          <w:bdr w:val="none" w:sz="0" w:space="0" w:color="auto" w:frame="1"/>
        </w:rPr>
        <w:t xml:space="preserve">. </w:t>
      </w:r>
    </w:p>
    <w:p w14:paraId="556D3321" w14:textId="77777777" w:rsidR="00D433BD" w:rsidRPr="00A21B5B" w:rsidRDefault="00D433BD" w:rsidP="00D433BD">
      <w:pPr>
        <w:pStyle w:val="ListParagraph"/>
        <w:spacing w:line="240" w:lineRule="exact"/>
        <w:ind w:left="360"/>
        <w:jc w:val="both"/>
        <w:rPr>
          <w:sz w:val="22"/>
          <w:szCs w:val="22"/>
          <w:bdr w:val="none" w:sz="0" w:space="0" w:color="auto" w:frame="1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D433BD" w:rsidRPr="00A21B5B" w14:paraId="1BBA5AE1" w14:textId="77777777">
        <w:trPr>
          <w:trHeight w:val="3284"/>
        </w:trPr>
        <w:tc>
          <w:tcPr>
            <w:tcW w:w="4454" w:type="dxa"/>
          </w:tcPr>
          <w:p w14:paraId="6DB46BF6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D9EB9B9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D47C3B4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52B8D89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2E17CA3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F775813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07AA919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CB5CF89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5E7C875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8022878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5D72FA7" w14:textId="77777777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B4BEC04" w14:textId="3D4EC42D" w:rsidR="00D433BD" w:rsidRPr="00A21B5B" w:rsidRDefault="00DE3666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  <w:r w:rsidRPr="00A21B5B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11C8BC4E" wp14:editId="1FC1C49F">
                  <wp:extent cx="2369380" cy="1746250"/>
                  <wp:effectExtent l="0" t="0" r="5715" b="0"/>
                  <wp:docPr id="1490844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84432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398" cy="175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A20D4" w14:textId="7A0FCC8A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A21B5B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Pr="00A21B5B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Pr="00A21B5B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D433BD" w:rsidRPr="00A21B5B" w14:paraId="62BB48EE" w14:textId="77777777">
        <w:tc>
          <w:tcPr>
            <w:tcW w:w="4454" w:type="dxa"/>
          </w:tcPr>
          <w:p w14:paraId="573D38DD" w14:textId="69348B40" w:rsidR="00D433BD" w:rsidRPr="00A21B5B" w:rsidRDefault="00D433BD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A21B5B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6C4699" w:rsidRPr="00A21B5B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9</w:t>
            </w:r>
            <w:r w:rsidRPr="00A21B5B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EE0694">
              <w:rPr>
                <w:rFonts w:eastAsia="SimSun"/>
                <w:sz w:val="22"/>
                <w:szCs w:val="22"/>
                <w:lang w:eastAsia="zh-CN"/>
              </w:rPr>
              <w:t>Audio Mixer with a</w:t>
            </w:r>
            <w:r w:rsidR="001E77B9">
              <w:rPr>
                <w:rFonts w:eastAsia="SimSun"/>
                <w:sz w:val="22"/>
                <w:szCs w:val="22"/>
                <w:lang w:eastAsia="zh-CN"/>
              </w:rPr>
              <w:t xml:space="preserve">n Input Signal at </w:t>
            </w:r>
            <w:r w:rsidRPr="00A21B5B">
              <w:rPr>
                <w:rFonts w:eastAsia="SimSun"/>
                <w:sz w:val="22"/>
                <w:szCs w:val="22"/>
                <w:lang w:eastAsia="zh-CN"/>
              </w:rPr>
              <w:t xml:space="preserve">250Hz </w:t>
            </w:r>
            <w:r w:rsidR="00C13158">
              <w:rPr>
                <w:rFonts w:eastAsia="SimSun"/>
                <w:sz w:val="22"/>
                <w:szCs w:val="22"/>
                <w:lang w:eastAsia="zh-CN"/>
              </w:rPr>
              <w:t>Frequency</w:t>
            </w:r>
          </w:p>
        </w:tc>
      </w:tr>
    </w:tbl>
    <w:p w14:paraId="5966A735" w14:textId="77777777" w:rsidR="008307CC" w:rsidRPr="00A21B5B" w:rsidRDefault="008307CC" w:rsidP="008307CC">
      <w:pPr>
        <w:spacing w:line="240" w:lineRule="exact"/>
        <w:jc w:val="both"/>
        <w:rPr>
          <w:sz w:val="22"/>
          <w:szCs w:val="22"/>
          <w:bdr w:val="none" w:sz="0" w:space="0" w:color="auto" w:frame="1"/>
        </w:rPr>
      </w:pPr>
    </w:p>
    <w:p w14:paraId="538B1016" w14:textId="3A3F60A5" w:rsidR="008307CC" w:rsidRDefault="006132FE" w:rsidP="008307CC">
      <w:pPr>
        <w:spacing w:line="240" w:lineRule="exact"/>
        <w:jc w:val="both"/>
        <w:rPr>
          <w:sz w:val="22"/>
          <w:szCs w:val="22"/>
          <w:bdr w:val="none" w:sz="0" w:space="0" w:color="auto" w:frame="1"/>
        </w:rPr>
      </w:pPr>
      <w:r w:rsidRPr="00A21B5B">
        <w:rPr>
          <w:sz w:val="22"/>
          <w:szCs w:val="22"/>
          <w:bdr w:val="none" w:sz="0" w:space="0" w:color="auto" w:frame="1"/>
        </w:rPr>
        <w:t>Next s</w:t>
      </w:r>
      <w:r w:rsidR="00186221" w:rsidRPr="00A21B5B">
        <w:rPr>
          <w:sz w:val="22"/>
          <w:szCs w:val="22"/>
          <w:bdr w:val="none" w:sz="0" w:space="0" w:color="auto" w:frame="1"/>
        </w:rPr>
        <w:t>ine waves with frequency 1 kHz and 4</w:t>
      </w:r>
      <w:r w:rsidR="00FB3811" w:rsidRPr="00A21B5B">
        <w:rPr>
          <w:sz w:val="22"/>
          <w:szCs w:val="22"/>
          <w:bdr w:val="none" w:sz="0" w:space="0" w:color="auto" w:frame="1"/>
        </w:rPr>
        <w:t xml:space="preserve"> </w:t>
      </w:r>
      <w:r w:rsidR="00186221" w:rsidRPr="00A21B5B">
        <w:rPr>
          <w:sz w:val="22"/>
          <w:szCs w:val="22"/>
          <w:bdr w:val="none" w:sz="0" w:space="0" w:color="auto" w:frame="1"/>
        </w:rPr>
        <w:t>kHz</w:t>
      </w:r>
      <w:r w:rsidR="00510316" w:rsidRPr="00A21B5B">
        <w:rPr>
          <w:sz w:val="22"/>
          <w:szCs w:val="22"/>
          <w:bdr w:val="none" w:sz="0" w:space="0" w:color="auto" w:frame="1"/>
        </w:rPr>
        <w:t xml:space="preserve"> </w:t>
      </w:r>
      <w:r w:rsidRPr="00A21B5B">
        <w:rPr>
          <w:sz w:val="22"/>
          <w:szCs w:val="22"/>
          <w:bdr w:val="none" w:sz="0" w:space="0" w:color="auto" w:frame="1"/>
        </w:rPr>
        <w:t xml:space="preserve">were used </w:t>
      </w:r>
      <w:r w:rsidR="00510316" w:rsidRPr="00A21B5B">
        <w:rPr>
          <w:sz w:val="22"/>
          <w:szCs w:val="22"/>
          <w:bdr w:val="none" w:sz="0" w:space="0" w:color="auto" w:frame="1"/>
        </w:rPr>
        <w:t xml:space="preserve">and the </w:t>
      </w:r>
      <w:r w:rsidR="00A23BC6" w:rsidRPr="00A21B5B">
        <w:rPr>
          <w:sz w:val="22"/>
          <w:szCs w:val="22"/>
          <w:bdr w:val="none" w:sz="0" w:space="0" w:color="auto" w:frame="1"/>
        </w:rPr>
        <w:t>potentiometers in the equalizer</w:t>
      </w:r>
      <w:r w:rsidR="005C0EE0" w:rsidRPr="00A21B5B">
        <w:rPr>
          <w:sz w:val="22"/>
          <w:szCs w:val="22"/>
          <w:bdr w:val="none" w:sz="0" w:space="0" w:color="auto" w:frame="1"/>
        </w:rPr>
        <w:t xml:space="preserve"> were </w:t>
      </w:r>
      <w:r w:rsidR="00482E73" w:rsidRPr="00A21B5B">
        <w:rPr>
          <w:sz w:val="22"/>
          <w:szCs w:val="22"/>
          <w:bdr w:val="none" w:sz="0" w:space="0" w:color="auto" w:frame="1"/>
        </w:rPr>
        <w:t>changed</w:t>
      </w:r>
      <w:r w:rsidR="00A23BC6" w:rsidRPr="00A21B5B">
        <w:rPr>
          <w:sz w:val="22"/>
          <w:szCs w:val="22"/>
          <w:bdr w:val="none" w:sz="0" w:space="0" w:color="auto" w:frame="1"/>
        </w:rPr>
        <w:t xml:space="preserve"> </w:t>
      </w:r>
      <w:r w:rsidR="00482E73" w:rsidRPr="00A21B5B">
        <w:rPr>
          <w:sz w:val="22"/>
          <w:szCs w:val="22"/>
          <w:bdr w:val="none" w:sz="0" w:space="0" w:color="auto" w:frame="1"/>
        </w:rPr>
        <w:t xml:space="preserve">and output displayed on the </w:t>
      </w:r>
      <w:r w:rsidR="00DA7F5F" w:rsidRPr="00A21B5B">
        <w:rPr>
          <w:sz w:val="22"/>
          <w:szCs w:val="22"/>
          <w:bdr w:val="none" w:sz="0" w:space="0" w:color="auto" w:frame="1"/>
        </w:rPr>
        <w:t>oscilloscope.</w:t>
      </w:r>
    </w:p>
    <w:p w14:paraId="38FC16FD" w14:textId="6728C786" w:rsidR="00663CB2" w:rsidRPr="00A21B5B" w:rsidRDefault="00663CB2" w:rsidP="00663CB2">
      <w:pPr>
        <w:pStyle w:val="ListParagraph"/>
        <w:numPr>
          <w:ilvl w:val="0"/>
          <w:numId w:val="1"/>
        </w:numPr>
        <w:spacing w:line="240" w:lineRule="exact"/>
        <w:jc w:val="both"/>
        <w:rPr>
          <w:sz w:val="22"/>
          <w:szCs w:val="22"/>
          <w:bdr w:val="none" w:sz="0" w:space="0" w:color="auto" w:frame="1"/>
        </w:rPr>
      </w:pPr>
      <w:r w:rsidRPr="00A21B5B">
        <w:rPr>
          <w:rFonts w:eastAsia="SimSun"/>
          <w:sz w:val="22"/>
          <w:szCs w:val="22"/>
          <w:lang w:eastAsia="zh-CN"/>
        </w:rPr>
        <w:t>For the input signal at 1 kHz, it was discovered that the 1 kHz-center frequency filter affected the amplitude of the output the most. There was some slight change when changing the potentiometer of the 250 Hz-center frequency filter but not as much. As for the input signal at 4 kHz, it was only the 4 kHz-center frequency filter that affected the amplitude of the output.</w:t>
      </w:r>
      <w:r w:rsidRPr="00A21B5B">
        <w:rPr>
          <w:sz w:val="22"/>
          <w:szCs w:val="22"/>
          <w:bdr w:val="none" w:sz="0" w:space="0" w:color="auto" w:frame="1"/>
        </w:rPr>
        <w:t xml:space="preserve"> The oscilloscope readings for 1 kHz and 4 kHz can be seen in Figures </w:t>
      </w:r>
      <w:r w:rsidR="00357839">
        <w:rPr>
          <w:sz w:val="22"/>
          <w:szCs w:val="22"/>
          <w:bdr w:val="none" w:sz="0" w:space="0" w:color="auto" w:frame="1"/>
        </w:rPr>
        <w:t>20</w:t>
      </w:r>
      <w:r w:rsidRPr="00A21B5B">
        <w:rPr>
          <w:sz w:val="22"/>
          <w:szCs w:val="22"/>
          <w:bdr w:val="none" w:sz="0" w:space="0" w:color="auto" w:frame="1"/>
        </w:rPr>
        <w:t xml:space="preserve"> and 2</w:t>
      </w:r>
      <w:r w:rsidR="00357839">
        <w:rPr>
          <w:sz w:val="22"/>
          <w:szCs w:val="22"/>
          <w:bdr w:val="none" w:sz="0" w:space="0" w:color="auto" w:frame="1"/>
        </w:rPr>
        <w:t>1</w:t>
      </w:r>
      <w:r w:rsidRPr="00A21B5B">
        <w:rPr>
          <w:sz w:val="22"/>
          <w:szCs w:val="22"/>
          <w:bdr w:val="none" w:sz="0" w:space="0" w:color="auto" w:frame="1"/>
        </w:rPr>
        <w:t xml:space="preserve"> respectively.</w:t>
      </w:r>
    </w:p>
    <w:p w14:paraId="6CAB3FC7" w14:textId="77777777" w:rsidR="00C23F93" w:rsidRPr="008C328F" w:rsidRDefault="00C23F93" w:rsidP="008C328F">
      <w:pPr>
        <w:spacing w:line="240" w:lineRule="exact"/>
        <w:jc w:val="both"/>
        <w:rPr>
          <w:sz w:val="22"/>
          <w:szCs w:val="22"/>
          <w:highlight w:val="yellow"/>
          <w:bdr w:val="none" w:sz="0" w:space="0" w:color="auto" w:frame="1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C23F93" w:rsidRPr="00505EB6" w14:paraId="4CAE31C8" w14:textId="77777777" w:rsidTr="00C23F93">
        <w:trPr>
          <w:trHeight w:val="3284"/>
        </w:trPr>
        <w:tc>
          <w:tcPr>
            <w:tcW w:w="4454" w:type="dxa"/>
          </w:tcPr>
          <w:p w14:paraId="48A2DCAE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AF8D412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98B01B2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4CCF33D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E5817FF" w14:textId="77777777" w:rsidR="008044FB" w:rsidRDefault="008044FB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5F77B94" w14:textId="77777777" w:rsidR="008044FB" w:rsidRDefault="008044FB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4CF60EE" w14:textId="77777777" w:rsidR="008044FB" w:rsidRPr="00505EB6" w:rsidRDefault="008044FB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9C4261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6AB4732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3D73FB4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3B39D80" w14:textId="1973DEB0" w:rsidR="00C23F93" w:rsidRPr="00505EB6" w:rsidRDefault="008044FB" w:rsidP="00C23F9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8044FB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0910C4F7" wp14:editId="2CCAF11C">
                  <wp:extent cx="2071620" cy="1507308"/>
                  <wp:effectExtent l="0" t="0" r="0" b="4445"/>
                  <wp:docPr id="200537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37897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393" cy="152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044FB">
              <w:rPr>
                <w:sz w:val="30"/>
                <w:szCs w:val="30"/>
                <w:bdr w:val="none" w:sz="0" w:space="0" w:color="auto" w:frame="1"/>
              </w:rPr>
              <w:t xml:space="preserve"> </w:t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C23F93" w:rsidRPr="00505EB6" w14:paraId="354F7FD7" w14:textId="77777777" w:rsidTr="00C23F93">
        <w:tc>
          <w:tcPr>
            <w:tcW w:w="4454" w:type="dxa"/>
          </w:tcPr>
          <w:p w14:paraId="51B8B047" w14:textId="571D4ECD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20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C13158">
              <w:rPr>
                <w:rFonts w:eastAsia="SimSun"/>
                <w:sz w:val="22"/>
                <w:szCs w:val="22"/>
                <w:lang w:eastAsia="zh-CN"/>
              </w:rPr>
              <w:t xml:space="preserve">Audio Mixer with an Input Signal at 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1 kHz </w:t>
            </w:r>
            <w:r w:rsidR="00C13158">
              <w:rPr>
                <w:rFonts w:eastAsia="SimSun"/>
                <w:sz w:val="22"/>
                <w:szCs w:val="22"/>
                <w:lang w:eastAsia="zh-CN"/>
              </w:rPr>
              <w:t>Frequency</w:t>
            </w:r>
          </w:p>
        </w:tc>
      </w:tr>
    </w:tbl>
    <w:p w14:paraId="15CBDB25" w14:textId="77777777" w:rsidR="00C23F93" w:rsidRDefault="00C23F93" w:rsidP="00C23F93">
      <w:pPr>
        <w:pStyle w:val="ListParagraph"/>
        <w:spacing w:line="240" w:lineRule="exact"/>
        <w:jc w:val="both"/>
        <w:rPr>
          <w:rFonts w:eastAsia="SimSun"/>
          <w:sz w:val="22"/>
          <w:szCs w:val="22"/>
          <w:highlight w:val="green"/>
          <w:lang w:eastAsia="zh-CN"/>
        </w:rPr>
      </w:pP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C23F93" w:rsidRPr="00505EB6" w14:paraId="6C24673A" w14:textId="77777777" w:rsidTr="00C23F93">
        <w:trPr>
          <w:trHeight w:val="3284"/>
        </w:trPr>
        <w:tc>
          <w:tcPr>
            <w:tcW w:w="4454" w:type="dxa"/>
          </w:tcPr>
          <w:p w14:paraId="20C4D11A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9969522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0E40627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6CCE6FA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DC5D260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9246047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38E4E80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5663BA5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E0B1D28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B6A56CF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990FD6B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A56D0E2" w14:textId="77777777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F982DDD" w14:textId="7C8EBA11" w:rsidR="00C23F93" w:rsidRPr="00505EB6" w:rsidRDefault="00D039CC" w:rsidP="00C23F9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D039CC">
              <w:rPr>
                <w:noProof/>
                <w:sz w:val="30"/>
                <w:szCs w:val="30"/>
                <w:bdr w:val="none" w:sz="0" w:space="0" w:color="auto" w:frame="1"/>
              </w:rPr>
              <w:drawing>
                <wp:inline distT="0" distB="0" distL="0" distR="0" wp14:anchorId="73839932" wp14:editId="4E72C773">
                  <wp:extent cx="2437013" cy="1751330"/>
                  <wp:effectExtent l="0" t="0" r="1905" b="1270"/>
                  <wp:docPr id="168938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38128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841" cy="1757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039CC">
              <w:rPr>
                <w:sz w:val="30"/>
                <w:szCs w:val="30"/>
                <w:bdr w:val="none" w:sz="0" w:space="0" w:color="auto" w:frame="1"/>
              </w:rPr>
              <w:t xml:space="preserve"> </w:t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C23F93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C23F93" w:rsidRPr="00505EB6" w14:paraId="4840E4D2" w14:textId="77777777" w:rsidTr="00C23F93">
        <w:tc>
          <w:tcPr>
            <w:tcW w:w="4454" w:type="dxa"/>
          </w:tcPr>
          <w:p w14:paraId="4B990425" w14:textId="046BC609" w:rsidR="00C23F93" w:rsidRPr="00505EB6" w:rsidRDefault="00C23F93" w:rsidP="00C23F93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6C4699">
              <w:rPr>
                <w:rFonts w:eastAsia="SimSun"/>
                <w:sz w:val="22"/>
                <w:szCs w:val="22"/>
                <w:lang w:eastAsia="zh-CN"/>
              </w:rPr>
              <w:t>2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1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C13158">
              <w:rPr>
                <w:rFonts w:eastAsia="SimSun"/>
                <w:sz w:val="22"/>
                <w:szCs w:val="22"/>
                <w:lang w:eastAsia="zh-CN"/>
              </w:rPr>
              <w:t xml:space="preserve">Audio Mixer with an Input Signal at 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4 kHz </w:t>
            </w:r>
            <w:r w:rsidR="00C13158">
              <w:rPr>
                <w:rFonts w:eastAsia="SimSun"/>
                <w:sz w:val="22"/>
                <w:szCs w:val="22"/>
                <w:lang w:eastAsia="zh-CN"/>
              </w:rPr>
              <w:t>Frequency</w:t>
            </w:r>
          </w:p>
        </w:tc>
      </w:tr>
    </w:tbl>
    <w:p w14:paraId="6109BB2A" w14:textId="77777777" w:rsidR="00A2709B" w:rsidRPr="00A2709B" w:rsidRDefault="00A2709B" w:rsidP="00A2709B">
      <w:pPr>
        <w:spacing w:line="240" w:lineRule="exact"/>
        <w:jc w:val="both"/>
        <w:rPr>
          <w:rFonts w:eastAsia="SimSun"/>
          <w:sz w:val="22"/>
          <w:szCs w:val="22"/>
          <w:highlight w:val="green"/>
          <w:lang w:eastAsia="zh-CN"/>
        </w:rPr>
      </w:pPr>
    </w:p>
    <w:p w14:paraId="51D15D14" w14:textId="44BC599B" w:rsidR="001B7F41" w:rsidRDefault="001B7F41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1B7F41">
        <w:rPr>
          <w:rFonts w:eastAsia="SimSun"/>
          <w:sz w:val="22"/>
          <w:szCs w:val="22"/>
          <w:lang w:eastAsia="zh-CN"/>
        </w:rPr>
        <w:t xml:space="preserve">The gain of the filter was plotted between 10 Hz and 50 kHz by setting the potentiometer to 25%, 50%, and 75%. To generate the points, the waveform generator was set to a sine wave with 200 mV peak to peak amplitude. The frequency was swept using the 1-2-5 sequence starting from 10 Hz up to 50 kHz. The gain of the circuit was measured by </w:t>
      </w:r>
      <w:proofErr w:type="spellStart"/>
      <w:r w:rsidRPr="001B7F41">
        <w:rPr>
          <w:rFonts w:eastAsia="SimSun"/>
          <w:sz w:val="22"/>
          <w:szCs w:val="22"/>
          <w:lang w:eastAsia="zh-CN"/>
        </w:rPr>
        <w:t>V</w:t>
      </w:r>
      <w:r w:rsidR="00EE0694">
        <w:rPr>
          <w:rFonts w:eastAsia="SimSun"/>
          <w:sz w:val="22"/>
          <w:szCs w:val="22"/>
          <w:vertAlign w:val="subscript"/>
          <w:lang w:eastAsia="zh-CN"/>
        </w:rPr>
        <w:t>out</w:t>
      </w:r>
      <w:proofErr w:type="spellEnd"/>
      <w:r w:rsidRPr="001B7F41">
        <w:rPr>
          <w:rFonts w:eastAsia="SimSun"/>
          <w:sz w:val="22"/>
          <w:szCs w:val="22"/>
          <w:lang w:eastAsia="zh-CN"/>
        </w:rPr>
        <w:t>/V</w:t>
      </w:r>
      <w:r w:rsidR="00EE0694">
        <w:rPr>
          <w:rFonts w:eastAsia="SimSun"/>
          <w:sz w:val="22"/>
          <w:szCs w:val="22"/>
          <w:vertAlign w:val="subscript"/>
          <w:lang w:eastAsia="zh-CN"/>
        </w:rPr>
        <w:t>in</w:t>
      </w:r>
      <w:r w:rsidRPr="001B7F41">
        <w:rPr>
          <w:rFonts w:eastAsia="SimSun"/>
          <w:sz w:val="22"/>
          <w:szCs w:val="22"/>
          <w:lang w:eastAsia="zh-CN"/>
        </w:rPr>
        <w:t>.</w:t>
      </w:r>
    </w:p>
    <w:p w14:paraId="08C97A3C" w14:textId="67DD4BB7" w:rsidR="002B6002" w:rsidRPr="006674FB" w:rsidRDefault="003D1175" w:rsidP="006674FB">
      <w:pPr>
        <w:pStyle w:val="ListParagraph"/>
        <w:numPr>
          <w:ilvl w:val="0"/>
          <w:numId w:val="1"/>
        </w:num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6674FB">
        <w:rPr>
          <w:rFonts w:eastAsia="SimSun"/>
          <w:sz w:val="22"/>
          <w:szCs w:val="22"/>
          <w:lang w:eastAsia="zh-CN"/>
        </w:rPr>
        <w:t>After plotting the measurements for the gain of the audio mixer</w:t>
      </w:r>
      <w:r w:rsidR="005D57A7" w:rsidRPr="006674FB">
        <w:rPr>
          <w:rFonts w:eastAsia="SimSun"/>
          <w:sz w:val="22"/>
          <w:szCs w:val="22"/>
          <w:lang w:eastAsia="zh-CN"/>
        </w:rPr>
        <w:t xml:space="preserve"> which can be seen in Figure </w:t>
      </w:r>
      <w:r w:rsidR="00413FD3">
        <w:rPr>
          <w:rFonts w:eastAsia="SimSun"/>
          <w:sz w:val="22"/>
          <w:szCs w:val="22"/>
          <w:lang w:eastAsia="zh-CN"/>
        </w:rPr>
        <w:t>22</w:t>
      </w:r>
      <w:r w:rsidRPr="006674FB">
        <w:rPr>
          <w:rFonts w:eastAsia="SimSun"/>
          <w:sz w:val="22"/>
          <w:szCs w:val="22"/>
          <w:lang w:eastAsia="zh-CN"/>
        </w:rPr>
        <w:t xml:space="preserve">, there is only one big </w:t>
      </w:r>
      <w:r w:rsidR="005255F9">
        <w:rPr>
          <w:rFonts w:eastAsia="SimSun"/>
          <w:sz w:val="22"/>
          <w:szCs w:val="22"/>
          <w:lang w:eastAsia="zh-CN"/>
        </w:rPr>
        <w:t xml:space="preserve">band-pass </w:t>
      </w:r>
      <w:r w:rsidR="0071147C" w:rsidRPr="006674FB">
        <w:rPr>
          <w:rFonts w:eastAsia="SimSun"/>
          <w:sz w:val="22"/>
          <w:szCs w:val="22"/>
          <w:lang w:eastAsia="zh-CN"/>
        </w:rPr>
        <w:t xml:space="preserve">when all the filters have their R5 potentiometers operating at </w:t>
      </w:r>
      <w:r w:rsidR="000B3DE9">
        <w:rPr>
          <w:rFonts w:eastAsia="SimSun"/>
          <w:sz w:val="22"/>
          <w:szCs w:val="22"/>
          <w:lang w:eastAsia="zh-CN"/>
        </w:rPr>
        <w:t>100k</w:t>
      </w:r>
      <w:r w:rsidR="000B3DE9" w:rsidRPr="00505EB6">
        <w:rPr>
          <w:rFonts w:eastAsia="SimSun"/>
          <w:sz w:val="22"/>
          <w:szCs w:val="22"/>
          <w:lang w:eastAsia="zh-CN"/>
        </w:rPr>
        <w:t>Ω</w:t>
      </w:r>
      <w:r w:rsidR="0071147C" w:rsidRPr="006674FB">
        <w:rPr>
          <w:rFonts w:eastAsia="SimSun"/>
          <w:sz w:val="22"/>
          <w:szCs w:val="22"/>
          <w:lang w:eastAsia="zh-CN"/>
        </w:rPr>
        <w:t xml:space="preserve">. </w:t>
      </w:r>
    </w:p>
    <w:p w14:paraId="1018B660" w14:textId="77777777" w:rsidR="009959C8" w:rsidRDefault="009959C8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4"/>
      </w:tblGrid>
      <w:tr w:rsidR="00F509D1" w:rsidRPr="00505EB6" w14:paraId="3D5A83A4" w14:textId="77777777">
        <w:trPr>
          <w:trHeight w:val="3284"/>
        </w:trPr>
        <w:tc>
          <w:tcPr>
            <w:tcW w:w="4454" w:type="dxa"/>
          </w:tcPr>
          <w:p w14:paraId="172C228A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335B82A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EE6E74C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B43FF63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AA95C53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E478A16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9892EBB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ED29360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F6CA2BD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5AC16D6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5F4D1FC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C28538A" w14:textId="77777777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5219A84D" w14:textId="50DD7CB6" w:rsidR="00F509D1" w:rsidRPr="00505EB6" w:rsidRDefault="00EB2E75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>
              <w:rPr>
                <w:rFonts w:ascii="Arial" w:hAnsi="Arial" w:cs="Arial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7388AAB7" wp14:editId="3A02DC83">
                  <wp:extent cx="2834640" cy="1703705"/>
                  <wp:effectExtent l="0" t="0" r="3810" b="0"/>
                  <wp:docPr id="143394550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70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509D1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F509D1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F509D1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F509D1" w:rsidRPr="00505EB6" w14:paraId="3F134C6B" w14:textId="77777777">
        <w:tc>
          <w:tcPr>
            <w:tcW w:w="4454" w:type="dxa"/>
          </w:tcPr>
          <w:p w14:paraId="5478F31C" w14:textId="4606C385" w:rsidR="00F509D1" w:rsidRPr="00505EB6" w:rsidRDefault="00F509D1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69103D">
              <w:rPr>
                <w:rFonts w:eastAsia="SimSun"/>
                <w:sz w:val="22"/>
                <w:szCs w:val="22"/>
                <w:lang w:eastAsia="zh-CN"/>
              </w:rPr>
              <w:t>2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2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>.</w:t>
            </w:r>
            <w:r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  <w:r w:rsidR="005D57A7">
              <w:rPr>
                <w:rFonts w:eastAsia="SimSun"/>
                <w:sz w:val="22"/>
                <w:szCs w:val="22"/>
                <w:lang w:eastAsia="zh-CN"/>
              </w:rPr>
              <w:t>Audio Mixer Gain with Filter</w:t>
            </w:r>
            <w:r w:rsidR="00760A19">
              <w:rPr>
                <w:rFonts w:eastAsia="SimSun"/>
                <w:sz w:val="22"/>
                <w:szCs w:val="22"/>
                <w:lang w:eastAsia="zh-CN"/>
              </w:rPr>
              <w:t xml:space="preserve">s’ Potentiometers Set to 100% Resistance </w:t>
            </w:r>
          </w:p>
        </w:tc>
      </w:tr>
    </w:tbl>
    <w:p w14:paraId="0D76872B" w14:textId="77777777" w:rsidR="00F509D1" w:rsidRDefault="00F509D1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79A29D85" w14:textId="6CD67988" w:rsidR="001B7F41" w:rsidRPr="009959C8" w:rsidRDefault="009959C8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>For the lab test</w:t>
      </w:r>
      <w:r w:rsidR="001A267D" w:rsidRPr="001A267D">
        <w:rPr>
          <w:rFonts w:eastAsia="SimSun"/>
          <w:sz w:val="22"/>
          <w:szCs w:val="22"/>
          <w:lang w:eastAsia="zh-CN"/>
        </w:rPr>
        <w:t>, three</w:t>
      </w:r>
      <w:r w:rsidR="00312C2A">
        <w:rPr>
          <w:rFonts w:eastAsia="SimSun"/>
          <w:sz w:val="22"/>
          <w:szCs w:val="22"/>
          <w:lang w:eastAsia="zh-CN"/>
        </w:rPr>
        <w:t xml:space="preserve"> different audio </w:t>
      </w:r>
      <w:r w:rsidR="001A267D" w:rsidRPr="001A267D">
        <w:rPr>
          <w:rFonts w:eastAsia="SimSun"/>
          <w:sz w:val="22"/>
          <w:szCs w:val="22"/>
          <w:lang w:eastAsia="zh-CN"/>
        </w:rPr>
        <w:t>signals were</w:t>
      </w:r>
      <w:r w:rsidR="00312C2A">
        <w:rPr>
          <w:rFonts w:eastAsia="SimSun"/>
          <w:sz w:val="22"/>
          <w:szCs w:val="22"/>
          <w:lang w:eastAsia="zh-CN"/>
        </w:rPr>
        <w:t xml:space="preserve"> connected </w:t>
      </w:r>
      <w:r w:rsidR="009A0802">
        <w:rPr>
          <w:rFonts w:eastAsia="SimSun"/>
          <w:sz w:val="22"/>
          <w:szCs w:val="22"/>
          <w:lang w:eastAsia="zh-CN"/>
        </w:rPr>
        <w:t xml:space="preserve">from the </w:t>
      </w:r>
      <w:r w:rsidR="001A267D" w:rsidRPr="001A267D">
        <w:rPr>
          <w:rFonts w:eastAsia="SimSun"/>
          <w:sz w:val="22"/>
          <w:szCs w:val="22"/>
          <w:lang w:eastAsia="zh-CN"/>
        </w:rPr>
        <w:t xml:space="preserve">laptop's </w:t>
      </w:r>
      <w:r w:rsidR="009A0802">
        <w:rPr>
          <w:rFonts w:eastAsia="SimSun"/>
          <w:sz w:val="22"/>
          <w:szCs w:val="22"/>
          <w:lang w:eastAsia="zh-CN"/>
        </w:rPr>
        <w:t xml:space="preserve">headphone jacks </w:t>
      </w:r>
      <w:r w:rsidR="00312C2A">
        <w:rPr>
          <w:rFonts w:eastAsia="SimSun"/>
          <w:sz w:val="22"/>
          <w:szCs w:val="22"/>
          <w:lang w:eastAsia="zh-CN"/>
        </w:rPr>
        <w:t>to each input of the mixing console.</w:t>
      </w:r>
      <w:r w:rsidR="00C44A3B">
        <w:rPr>
          <w:rFonts w:eastAsia="SimSun"/>
          <w:sz w:val="22"/>
          <w:szCs w:val="22"/>
          <w:lang w:eastAsia="zh-CN"/>
        </w:rPr>
        <w:t xml:space="preserve"> The circuit </w:t>
      </w:r>
      <w:r w:rsidR="00436269">
        <w:rPr>
          <w:rFonts w:eastAsia="SimSun"/>
          <w:sz w:val="22"/>
          <w:szCs w:val="22"/>
          <w:lang w:eastAsia="zh-CN"/>
        </w:rPr>
        <w:t>performed</w:t>
      </w:r>
      <w:r w:rsidR="00C44A3B">
        <w:rPr>
          <w:rFonts w:eastAsia="SimSun"/>
          <w:sz w:val="22"/>
          <w:szCs w:val="22"/>
          <w:lang w:eastAsia="zh-CN"/>
        </w:rPr>
        <w:t xml:space="preserve"> as expected with the equalizer being able to control the filter of different frequencies and </w:t>
      </w:r>
      <w:r w:rsidR="00BC7FFC">
        <w:rPr>
          <w:rFonts w:eastAsia="SimSun"/>
          <w:sz w:val="22"/>
          <w:szCs w:val="22"/>
          <w:lang w:eastAsia="zh-CN"/>
        </w:rPr>
        <w:t>potentiometers</w:t>
      </w:r>
      <w:r w:rsidR="006438EA">
        <w:rPr>
          <w:rFonts w:eastAsia="SimSun"/>
          <w:sz w:val="22"/>
          <w:szCs w:val="22"/>
          <w:lang w:eastAsia="zh-CN"/>
        </w:rPr>
        <w:t xml:space="preserve"> of the summing </w:t>
      </w:r>
      <w:r w:rsidR="00BC7FFC">
        <w:rPr>
          <w:rFonts w:eastAsia="SimSun"/>
          <w:sz w:val="22"/>
          <w:szCs w:val="22"/>
          <w:lang w:eastAsia="zh-CN"/>
        </w:rPr>
        <w:t>amplifier</w:t>
      </w:r>
      <w:r w:rsidR="006438EA">
        <w:rPr>
          <w:rFonts w:eastAsia="SimSun"/>
          <w:sz w:val="22"/>
          <w:szCs w:val="22"/>
          <w:lang w:eastAsia="zh-CN"/>
        </w:rPr>
        <w:t xml:space="preserve"> </w:t>
      </w:r>
      <w:r w:rsidR="006438EA">
        <w:rPr>
          <w:rFonts w:eastAsia="SimSun"/>
          <w:sz w:val="22"/>
          <w:szCs w:val="22"/>
          <w:lang w:eastAsia="zh-CN"/>
        </w:rPr>
        <w:t xml:space="preserve">controlling the volume of each individual </w:t>
      </w:r>
      <w:r w:rsidR="00BC7FFC">
        <w:rPr>
          <w:rFonts w:eastAsia="SimSun"/>
          <w:sz w:val="22"/>
          <w:szCs w:val="22"/>
          <w:lang w:eastAsia="zh-CN"/>
        </w:rPr>
        <w:t>signal</w:t>
      </w:r>
      <w:r w:rsidR="006438EA">
        <w:rPr>
          <w:rFonts w:eastAsia="SimSun"/>
          <w:sz w:val="22"/>
          <w:szCs w:val="22"/>
          <w:lang w:eastAsia="zh-CN"/>
        </w:rPr>
        <w:t xml:space="preserve"> and the overall </w:t>
      </w:r>
      <w:r w:rsidR="00BC7FFC">
        <w:rPr>
          <w:rFonts w:eastAsia="SimSun"/>
          <w:sz w:val="22"/>
          <w:szCs w:val="22"/>
          <w:lang w:eastAsia="zh-CN"/>
        </w:rPr>
        <w:t>signal.</w:t>
      </w:r>
    </w:p>
    <w:p w14:paraId="233CCE4E" w14:textId="77777777" w:rsidR="00BC7FFC" w:rsidRDefault="00BC7FFC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56EBDFED" w14:textId="0366F9ED" w:rsidR="00BC7FFC" w:rsidRDefault="008D2449" w:rsidP="00040859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040859">
        <w:rPr>
          <w:rFonts w:eastAsia="SimSun"/>
          <w:b/>
          <w:bCs/>
          <w:sz w:val="22"/>
          <w:szCs w:val="22"/>
          <w:lang w:eastAsia="zh-CN"/>
        </w:rPr>
        <w:t>E</w:t>
      </w:r>
      <w:r w:rsidR="00040859" w:rsidRPr="00040859">
        <w:rPr>
          <w:rFonts w:eastAsia="SimSun"/>
          <w:b/>
          <w:bCs/>
          <w:sz w:val="22"/>
          <w:szCs w:val="22"/>
          <w:lang w:eastAsia="zh-CN"/>
        </w:rPr>
        <w:t>xtra Credit</w:t>
      </w:r>
      <w:r w:rsidR="00040859">
        <w:rPr>
          <w:rFonts w:eastAsia="SimSun"/>
          <w:b/>
          <w:bCs/>
          <w:sz w:val="22"/>
          <w:szCs w:val="22"/>
          <w:lang w:eastAsia="zh-CN"/>
        </w:rPr>
        <w:t xml:space="preserve"> (E)</w:t>
      </w:r>
      <w:r w:rsidRPr="00040859">
        <w:rPr>
          <w:rFonts w:eastAsia="SimSun"/>
          <w:b/>
          <w:bCs/>
          <w:sz w:val="22"/>
          <w:szCs w:val="22"/>
          <w:lang w:eastAsia="zh-CN"/>
        </w:rPr>
        <w:t>.</w:t>
      </w:r>
      <w:r>
        <w:rPr>
          <w:rFonts w:eastAsia="SimSun"/>
          <w:sz w:val="22"/>
          <w:szCs w:val="22"/>
          <w:lang w:eastAsia="zh-CN"/>
        </w:rPr>
        <w:t xml:space="preserve"> </w:t>
      </w:r>
      <w:r w:rsidR="00C8761E">
        <w:rPr>
          <w:rFonts w:eastAsia="SimSun"/>
          <w:sz w:val="22"/>
          <w:szCs w:val="22"/>
          <w:lang w:eastAsia="zh-CN"/>
        </w:rPr>
        <w:t>In the extra credit portion of the lab</w:t>
      </w:r>
      <w:r w:rsidR="000A3E13">
        <w:rPr>
          <w:rFonts w:eastAsia="SimSun"/>
          <w:sz w:val="22"/>
          <w:szCs w:val="22"/>
          <w:lang w:eastAsia="zh-CN"/>
        </w:rPr>
        <w:t xml:space="preserve"> the microphone circuit in Lab 3 was already previously built</w:t>
      </w:r>
      <w:r w:rsidR="00C03390">
        <w:rPr>
          <w:rFonts w:eastAsia="SimSun"/>
          <w:sz w:val="22"/>
          <w:szCs w:val="22"/>
          <w:lang w:eastAsia="zh-CN"/>
        </w:rPr>
        <w:t xml:space="preserve"> and extra credit was received. </w:t>
      </w:r>
    </w:p>
    <w:p w14:paraId="694D3F60" w14:textId="4263881E" w:rsidR="00C03390" w:rsidRDefault="006718D6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The whole audio mixer system was built in </w:t>
      </w:r>
      <w:r w:rsidR="000B3DE9">
        <w:rPr>
          <w:rFonts w:eastAsia="SimSun"/>
          <w:sz w:val="22"/>
          <w:szCs w:val="22"/>
          <w:lang w:eastAsia="zh-CN"/>
        </w:rPr>
        <w:t>SPICE</w:t>
      </w:r>
      <w:r w:rsidR="00154570">
        <w:rPr>
          <w:rFonts w:eastAsia="SimSun"/>
          <w:sz w:val="22"/>
          <w:szCs w:val="22"/>
          <w:lang w:eastAsia="zh-CN"/>
        </w:rPr>
        <w:t xml:space="preserve"> and the AC analysis of the transfer function of the whole system was simulated.</w:t>
      </w:r>
    </w:p>
    <w:p w14:paraId="7D3D7EB0" w14:textId="58E0C28F" w:rsidR="009B37A3" w:rsidRDefault="009B37A3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  <w:r w:rsidRPr="00040859">
        <w:rPr>
          <w:rFonts w:eastAsia="SimSun"/>
          <w:b/>
          <w:bCs/>
          <w:sz w:val="22"/>
          <w:szCs w:val="22"/>
          <w:lang w:eastAsia="zh-CN"/>
        </w:rPr>
        <w:t>Question E:</w:t>
      </w:r>
      <w:r>
        <w:rPr>
          <w:rFonts w:eastAsia="SimSun"/>
          <w:sz w:val="22"/>
          <w:szCs w:val="22"/>
          <w:lang w:eastAsia="zh-CN"/>
        </w:rPr>
        <w:t xml:space="preserve"> </w:t>
      </w:r>
      <w:r w:rsidR="007B3E18">
        <w:rPr>
          <w:rFonts w:eastAsia="SimSun"/>
          <w:sz w:val="22"/>
          <w:szCs w:val="22"/>
          <w:lang w:eastAsia="zh-CN"/>
        </w:rPr>
        <w:t>The transfer function</w:t>
      </w:r>
      <w:r w:rsidR="00EE4569" w:rsidRPr="00EE4569">
        <w:rPr>
          <w:rFonts w:eastAsia="SimSun"/>
          <w:sz w:val="22"/>
          <w:szCs w:val="22"/>
          <w:lang w:eastAsia="zh-CN"/>
        </w:rPr>
        <w:t xml:space="preserve"> </w:t>
      </w:r>
      <w:r w:rsidR="00EE4569">
        <w:rPr>
          <w:rFonts w:eastAsia="SimSun"/>
          <w:sz w:val="22"/>
          <w:szCs w:val="22"/>
          <w:lang w:eastAsia="zh-CN"/>
        </w:rPr>
        <w:t>with only one input track</w:t>
      </w:r>
      <w:r w:rsidR="00840B96">
        <w:rPr>
          <w:rFonts w:eastAsia="SimSun"/>
          <w:sz w:val="22"/>
          <w:szCs w:val="22"/>
          <w:lang w:eastAsia="zh-CN"/>
        </w:rPr>
        <w:t xml:space="preserve"> shown in Figure </w:t>
      </w:r>
      <w:r w:rsidR="00B674DC">
        <w:rPr>
          <w:rFonts w:eastAsia="SimSun"/>
          <w:sz w:val="22"/>
          <w:szCs w:val="22"/>
          <w:lang w:eastAsia="zh-CN"/>
        </w:rPr>
        <w:t>2</w:t>
      </w:r>
      <w:r w:rsidR="00413FD3">
        <w:rPr>
          <w:rFonts w:eastAsia="SimSun"/>
          <w:sz w:val="22"/>
          <w:szCs w:val="22"/>
          <w:lang w:eastAsia="zh-CN"/>
        </w:rPr>
        <w:t>3</w:t>
      </w:r>
      <w:r w:rsidR="00EE4569">
        <w:rPr>
          <w:rFonts w:eastAsia="SimSun"/>
          <w:sz w:val="22"/>
          <w:szCs w:val="22"/>
          <w:lang w:eastAsia="zh-CN"/>
        </w:rPr>
        <w:t xml:space="preserve"> </w:t>
      </w:r>
      <w:r w:rsidR="0079542B">
        <w:rPr>
          <w:rFonts w:eastAsia="SimSun"/>
          <w:sz w:val="22"/>
          <w:szCs w:val="22"/>
          <w:lang w:eastAsia="zh-CN"/>
        </w:rPr>
        <w:t xml:space="preserve">looks like </w:t>
      </w:r>
      <w:r w:rsidR="00EB21A6">
        <w:rPr>
          <w:rFonts w:eastAsia="SimSun"/>
          <w:sz w:val="22"/>
          <w:szCs w:val="22"/>
          <w:lang w:eastAsia="zh-CN"/>
        </w:rPr>
        <w:t xml:space="preserve">a combination </w:t>
      </w:r>
      <w:r w:rsidR="00A12A79">
        <w:rPr>
          <w:rFonts w:eastAsia="SimSun"/>
          <w:sz w:val="22"/>
          <w:szCs w:val="22"/>
          <w:lang w:eastAsia="zh-CN"/>
        </w:rPr>
        <w:t xml:space="preserve">of two </w:t>
      </w:r>
      <w:r w:rsidR="004F046E">
        <w:rPr>
          <w:rFonts w:eastAsia="SimSun"/>
          <w:sz w:val="22"/>
          <w:szCs w:val="22"/>
          <w:lang w:eastAsia="zh-CN"/>
        </w:rPr>
        <w:t>band-pass</w:t>
      </w:r>
      <w:r w:rsidR="00A12A79">
        <w:rPr>
          <w:rFonts w:eastAsia="SimSun"/>
          <w:sz w:val="22"/>
          <w:szCs w:val="22"/>
          <w:lang w:eastAsia="zh-CN"/>
        </w:rPr>
        <w:t xml:space="preserve"> and one </w:t>
      </w:r>
      <w:r w:rsidR="004F046E">
        <w:rPr>
          <w:rFonts w:eastAsia="SimSun"/>
          <w:sz w:val="22"/>
          <w:szCs w:val="22"/>
          <w:lang w:eastAsia="zh-CN"/>
        </w:rPr>
        <w:t>band-stop</w:t>
      </w:r>
      <w:r w:rsidR="00554999">
        <w:rPr>
          <w:rFonts w:eastAsia="SimSun"/>
          <w:sz w:val="22"/>
          <w:szCs w:val="22"/>
          <w:lang w:eastAsia="zh-CN"/>
        </w:rPr>
        <w:t xml:space="preserve"> filter. </w:t>
      </w:r>
      <w:r w:rsidR="00F31F73">
        <w:rPr>
          <w:rFonts w:eastAsia="SimSun"/>
          <w:sz w:val="22"/>
          <w:szCs w:val="22"/>
          <w:lang w:eastAsia="zh-CN"/>
        </w:rPr>
        <w:t xml:space="preserve">The summing amplifiers </w:t>
      </w:r>
      <w:r w:rsidR="00681949">
        <w:rPr>
          <w:rFonts w:eastAsia="SimSun"/>
          <w:sz w:val="22"/>
          <w:szCs w:val="22"/>
          <w:lang w:eastAsia="zh-CN"/>
        </w:rPr>
        <w:t xml:space="preserve">that connected to the input </w:t>
      </w:r>
      <w:r w:rsidR="00C54677">
        <w:rPr>
          <w:rFonts w:eastAsia="SimSun"/>
          <w:sz w:val="22"/>
          <w:szCs w:val="22"/>
          <w:lang w:eastAsia="zh-CN"/>
        </w:rPr>
        <w:t>signals</w:t>
      </w:r>
      <w:r w:rsidR="00681949">
        <w:rPr>
          <w:rFonts w:eastAsia="SimSun"/>
          <w:sz w:val="22"/>
          <w:szCs w:val="22"/>
          <w:lang w:eastAsia="zh-CN"/>
        </w:rPr>
        <w:t xml:space="preserve"> and </w:t>
      </w:r>
      <w:r w:rsidR="006E3FF4">
        <w:rPr>
          <w:rFonts w:eastAsia="SimSun"/>
          <w:sz w:val="22"/>
          <w:szCs w:val="22"/>
          <w:lang w:eastAsia="zh-CN"/>
        </w:rPr>
        <w:t>were</w:t>
      </w:r>
      <w:r w:rsidR="00573A39">
        <w:rPr>
          <w:rFonts w:eastAsia="SimSun"/>
          <w:sz w:val="22"/>
          <w:szCs w:val="22"/>
          <w:lang w:eastAsia="zh-CN"/>
        </w:rPr>
        <w:t xml:space="preserve"> part of the equalizer system </w:t>
      </w:r>
      <w:r w:rsidR="00FA1C26">
        <w:rPr>
          <w:rFonts w:eastAsia="SimSun"/>
          <w:sz w:val="22"/>
          <w:szCs w:val="22"/>
          <w:lang w:eastAsia="zh-CN"/>
        </w:rPr>
        <w:t xml:space="preserve">were responsible for combining the three </w:t>
      </w:r>
      <w:r w:rsidR="00CA0154">
        <w:rPr>
          <w:rFonts w:eastAsia="SimSun"/>
          <w:sz w:val="22"/>
          <w:szCs w:val="22"/>
          <w:lang w:eastAsia="zh-CN"/>
        </w:rPr>
        <w:t xml:space="preserve">signals coming into it and outputting one signal in return. </w:t>
      </w:r>
      <w:r w:rsidR="00C55004">
        <w:rPr>
          <w:rFonts w:eastAsia="SimSun"/>
          <w:sz w:val="22"/>
          <w:szCs w:val="22"/>
          <w:lang w:eastAsia="zh-CN"/>
        </w:rPr>
        <w:t>The summing amplifier</w:t>
      </w:r>
      <w:r w:rsidR="00EA179A">
        <w:rPr>
          <w:rFonts w:eastAsia="SimSun"/>
          <w:sz w:val="22"/>
          <w:szCs w:val="22"/>
          <w:lang w:eastAsia="zh-CN"/>
        </w:rPr>
        <w:t>s both also were able to adjust the amplitude for its specific input channel.</w:t>
      </w:r>
      <w:r w:rsidR="00CA0154">
        <w:rPr>
          <w:rFonts w:eastAsia="SimSun"/>
          <w:sz w:val="22"/>
          <w:szCs w:val="22"/>
          <w:lang w:eastAsia="zh-CN"/>
        </w:rPr>
        <w:t xml:space="preserve"> </w:t>
      </w:r>
      <w:r w:rsidR="008B5C30">
        <w:rPr>
          <w:rFonts w:eastAsia="SimSun"/>
          <w:sz w:val="22"/>
          <w:szCs w:val="22"/>
          <w:lang w:eastAsia="zh-CN"/>
        </w:rPr>
        <w:t xml:space="preserve">The voltage follower that was part of the equalizer system was responsible for </w:t>
      </w:r>
      <w:r w:rsidR="0033086E">
        <w:rPr>
          <w:rFonts w:eastAsia="SimSun"/>
          <w:sz w:val="22"/>
          <w:szCs w:val="22"/>
          <w:lang w:eastAsia="zh-CN"/>
        </w:rPr>
        <w:t xml:space="preserve">taking the output </w:t>
      </w:r>
      <w:r w:rsidR="00E664A3">
        <w:rPr>
          <w:rFonts w:eastAsia="SimSun"/>
          <w:sz w:val="22"/>
          <w:szCs w:val="22"/>
          <w:lang w:eastAsia="zh-CN"/>
        </w:rPr>
        <w:t>voltage</w:t>
      </w:r>
      <w:r w:rsidR="0033086E">
        <w:rPr>
          <w:rFonts w:eastAsia="SimSun"/>
          <w:sz w:val="22"/>
          <w:szCs w:val="22"/>
          <w:lang w:eastAsia="zh-CN"/>
        </w:rPr>
        <w:t xml:space="preserve"> from the </w:t>
      </w:r>
      <w:r w:rsidR="00B80B84">
        <w:rPr>
          <w:rFonts w:eastAsia="SimSun"/>
          <w:sz w:val="22"/>
          <w:szCs w:val="22"/>
          <w:lang w:eastAsia="zh-CN"/>
        </w:rPr>
        <w:t xml:space="preserve">summing amplifier </w:t>
      </w:r>
      <w:r w:rsidR="00E86D40">
        <w:rPr>
          <w:rFonts w:eastAsia="SimSun"/>
          <w:sz w:val="22"/>
          <w:szCs w:val="22"/>
          <w:lang w:eastAsia="zh-CN"/>
        </w:rPr>
        <w:t xml:space="preserve">from lab 2 </w:t>
      </w:r>
      <w:r w:rsidR="0033086E">
        <w:rPr>
          <w:rFonts w:eastAsia="SimSun"/>
          <w:sz w:val="22"/>
          <w:szCs w:val="22"/>
          <w:lang w:eastAsia="zh-CN"/>
        </w:rPr>
        <w:t xml:space="preserve">and </w:t>
      </w:r>
      <w:r w:rsidR="00E664A3">
        <w:rPr>
          <w:rFonts w:eastAsia="SimSun"/>
          <w:sz w:val="22"/>
          <w:szCs w:val="22"/>
          <w:lang w:eastAsia="zh-CN"/>
        </w:rPr>
        <w:t xml:space="preserve">providing it as an </w:t>
      </w:r>
      <w:r w:rsidR="002734DB">
        <w:rPr>
          <w:rFonts w:eastAsia="SimSun"/>
          <w:sz w:val="22"/>
          <w:szCs w:val="22"/>
          <w:lang w:eastAsia="zh-CN"/>
        </w:rPr>
        <w:t xml:space="preserve">ideal </w:t>
      </w:r>
      <w:r w:rsidR="00E664A3">
        <w:rPr>
          <w:rFonts w:eastAsia="SimSun"/>
          <w:sz w:val="22"/>
          <w:szCs w:val="22"/>
          <w:lang w:eastAsia="zh-CN"/>
        </w:rPr>
        <w:t>input voltage into the filters</w:t>
      </w:r>
      <w:r w:rsidR="0022488D">
        <w:rPr>
          <w:rFonts w:eastAsia="SimSun"/>
          <w:sz w:val="22"/>
          <w:szCs w:val="22"/>
          <w:lang w:eastAsia="zh-CN"/>
        </w:rPr>
        <w:t xml:space="preserve">. Lastly, the three filters that are part of the equalizer system </w:t>
      </w:r>
      <w:r w:rsidR="00040859">
        <w:rPr>
          <w:rFonts w:eastAsia="SimSun"/>
          <w:sz w:val="22"/>
          <w:szCs w:val="22"/>
          <w:lang w:eastAsia="zh-CN"/>
        </w:rPr>
        <w:t>are</w:t>
      </w:r>
      <w:r w:rsidR="0022488D">
        <w:rPr>
          <w:rFonts w:eastAsia="SimSun"/>
          <w:sz w:val="22"/>
          <w:szCs w:val="22"/>
          <w:lang w:eastAsia="zh-CN"/>
        </w:rPr>
        <w:t xml:space="preserve"> responsible for </w:t>
      </w:r>
      <w:r w:rsidR="009C07A7">
        <w:rPr>
          <w:rFonts w:eastAsia="SimSun"/>
          <w:sz w:val="22"/>
          <w:szCs w:val="22"/>
          <w:lang w:eastAsia="zh-CN"/>
        </w:rPr>
        <w:t>amplify</w:t>
      </w:r>
      <w:r w:rsidR="009B392D">
        <w:rPr>
          <w:rFonts w:eastAsia="SimSun"/>
          <w:sz w:val="22"/>
          <w:szCs w:val="22"/>
          <w:lang w:eastAsia="zh-CN"/>
        </w:rPr>
        <w:t>ing and attenuating</w:t>
      </w:r>
      <w:r w:rsidR="00995C24">
        <w:rPr>
          <w:rFonts w:eastAsia="SimSun"/>
          <w:sz w:val="22"/>
          <w:szCs w:val="22"/>
          <w:lang w:eastAsia="zh-CN"/>
        </w:rPr>
        <w:t xml:space="preserve"> the amplitudes</w:t>
      </w:r>
      <w:r w:rsidR="00040859">
        <w:rPr>
          <w:rFonts w:eastAsia="SimSun"/>
          <w:sz w:val="22"/>
          <w:szCs w:val="22"/>
          <w:lang w:eastAsia="zh-CN"/>
        </w:rPr>
        <w:t xml:space="preserve"> of</w:t>
      </w:r>
      <w:r w:rsidR="004246A3">
        <w:rPr>
          <w:rFonts w:eastAsia="SimSun"/>
          <w:sz w:val="22"/>
          <w:szCs w:val="22"/>
          <w:lang w:eastAsia="zh-CN"/>
        </w:rPr>
        <w:t xml:space="preserve"> the output signal</w:t>
      </w:r>
      <w:r w:rsidR="00995C24">
        <w:rPr>
          <w:rFonts w:eastAsia="SimSun"/>
          <w:sz w:val="22"/>
          <w:szCs w:val="22"/>
          <w:lang w:eastAsia="zh-CN"/>
        </w:rPr>
        <w:t xml:space="preserve"> at</w:t>
      </w:r>
      <w:r w:rsidR="009B392D">
        <w:rPr>
          <w:rFonts w:eastAsia="SimSun"/>
          <w:sz w:val="22"/>
          <w:szCs w:val="22"/>
          <w:lang w:eastAsia="zh-CN"/>
        </w:rPr>
        <w:t xml:space="preserve"> certain frequency ranges. </w:t>
      </w:r>
    </w:p>
    <w:tbl>
      <w:tblPr>
        <w:tblStyle w:val="TableGrid"/>
        <w:tblW w:w="0" w:type="auto"/>
        <w:tblInd w:w="540" w:type="dxa"/>
        <w:tblLook w:val="04A0" w:firstRow="1" w:lastRow="0" w:firstColumn="1" w:lastColumn="0" w:noHBand="0" w:noVBand="1"/>
      </w:tblPr>
      <w:tblGrid>
        <w:gridCol w:w="3914"/>
      </w:tblGrid>
      <w:tr w:rsidR="004D4411" w:rsidRPr="00505EB6" w14:paraId="1AD49A10" w14:textId="77777777">
        <w:trPr>
          <w:trHeight w:val="3284"/>
        </w:trPr>
        <w:tc>
          <w:tcPr>
            <w:tcW w:w="4454" w:type="dxa"/>
          </w:tcPr>
          <w:p w14:paraId="3324A2D0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1F86C1CF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FC5D72D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3DC9CEF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317D5085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4A00A57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4A3E5837" w14:textId="77777777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0DB796A1" w14:textId="77777777" w:rsidR="0069103D" w:rsidRDefault="0069103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2631F4A4" w14:textId="77777777" w:rsidR="0069103D" w:rsidRDefault="0069103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6B46A0D5" w14:textId="77777777" w:rsidR="0069103D" w:rsidRDefault="0069103D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</w:p>
          <w:p w14:paraId="7041793A" w14:textId="6582F039" w:rsidR="004D4411" w:rsidRPr="00A3792B" w:rsidRDefault="009E7717">
            <w:pPr>
              <w:pStyle w:val="ListParagraph"/>
              <w:spacing w:line="240" w:lineRule="exact"/>
              <w:ind w:left="0"/>
              <w:jc w:val="both"/>
              <w:rPr>
                <w:sz w:val="30"/>
                <w:szCs w:val="30"/>
                <w:bdr w:val="none" w:sz="0" w:space="0" w:color="auto" w:frame="1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516F2F0" wp14:editId="52F072C4">
                  <wp:extent cx="2371090" cy="1240155"/>
                  <wp:effectExtent l="0" t="0" r="0" b="0"/>
                  <wp:docPr id="144857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57779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9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D4411" w:rsidRPr="00505EB6">
              <w:rPr>
                <w:sz w:val="30"/>
                <w:szCs w:val="30"/>
                <w:bdr w:val="none" w:sz="0" w:space="0" w:color="auto" w:frame="1"/>
              </w:rPr>
              <w:fldChar w:fldCharType="begin"/>
            </w:r>
            <w:r w:rsidR="004D4411" w:rsidRPr="00505EB6">
              <w:rPr>
                <w:sz w:val="30"/>
                <w:szCs w:val="30"/>
                <w:bdr w:val="none" w:sz="0" w:space="0" w:color="auto" w:frame="1"/>
              </w:rPr>
              <w:instrText xml:space="preserve"> INCLUDEPICTURE "https://lh7-us.googleusercontent.com/naUnVRIDlXfatRTA4wxP_fzd-VaA1SvIu-ylOg6hpVnfZaIPxMPhfFFzmz8ta3xJ3w2fZJZTjWWUGUiUwCqiXG_syLXUbrVFFBbk8rcJCX2BOTIHsmLUp-q1JoFYglq76J4fjWDSa4FBpvpAy9DEpXE" \* MERGEFORMATINET </w:instrText>
            </w:r>
            <w:r w:rsidR="00000000">
              <w:rPr>
                <w:sz w:val="30"/>
                <w:szCs w:val="30"/>
                <w:bdr w:val="none" w:sz="0" w:space="0" w:color="auto" w:frame="1"/>
              </w:rPr>
              <w:fldChar w:fldCharType="separate"/>
            </w:r>
            <w:r w:rsidR="004D4411" w:rsidRPr="00505EB6">
              <w:rPr>
                <w:sz w:val="30"/>
                <w:szCs w:val="30"/>
                <w:bdr w:val="none" w:sz="0" w:space="0" w:color="auto" w:frame="1"/>
              </w:rPr>
              <w:fldChar w:fldCharType="end"/>
            </w:r>
          </w:p>
        </w:tc>
      </w:tr>
      <w:tr w:rsidR="004D4411" w:rsidRPr="00505EB6" w14:paraId="1AF15BA9" w14:textId="77777777">
        <w:tc>
          <w:tcPr>
            <w:tcW w:w="4454" w:type="dxa"/>
          </w:tcPr>
          <w:p w14:paraId="6927122E" w14:textId="49A9B670" w:rsidR="004D4411" w:rsidRPr="00505EB6" w:rsidRDefault="004D4411">
            <w:pPr>
              <w:pStyle w:val="ListParagraph"/>
              <w:spacing w:line="240" w:lineRule="exact"/>
              <w:ind w:left="0"/>
              <w:jc w:val="both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Figure </w:t>
            </w:r>
            <w:r w:rsidR="0069103D">
              <w:rPr>
                <w:rFonts w:eastAsia="SimSun"/>
                <w:sz w:val="22"/>
                <w:szCs w:val="22"/>
                <w:lang w:eastAsia="zh-CN"/>
              </w:rPr>
              <w:t>2</w:t>
            </w:r>
            <w:r w:rsidR="00CF44D2">
              <w:rPr>
                <w:rFonts w:eastAsia="SimSun"/>
                <w:sz w:val="22"/>
                <w:szCs w:val="22"/>
                <w:lang w:eastAsia="zh-CN"/>
              </w:rPr>
              <w:t>3</w:t>
            </w: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. </w:t>
            </w:r>
            <w:r w:rsidR="009E7717">
              <w:rPr>
                <w:rFonts w:eastAsia="SimSun"/>
                <w:sz w:val="22"/>
                <w:szCs w:val="22"/>
                <w:lang w:eastAsia="zh-CN"/>
              </w:rPr>
              <w:t>AC analysis SPICE of the mix</w:t>
            </w:r>
            <w:r w:rsidR="007107BF">
              <w:rPr>
                <w:rFonts w:eastAsia="SimSun"/>
                <w:sz w:val="22"/>
                <w:szCs w:val="22"/>
                <w:lang w:eastAsia="zh-CN"/>
              </w:rPr>
              <w:t>ing console</w:t>
            </w:r>
            <w:r w:rsidR="001E6DE5">
              <w:rPr>
                <w:rFonts w:eastAsia="SimSun"/>
                <w:sz w:val="22"/>
                <w:szCs w:val="22"/>
                <w:lang w:eastAsia="zh-CN"/>
              </w:rPr>
              <w:t xml:space="preserve"> with </w:t>
            </w:r>
            <w:r w:rsidR="004549D4">
              <w:rPr>
                <w:rFonts w:eastAsia="SimSun"/>
                <w:sz w:val="22"/>
                <w:szCs w:val="22"/>
                <w:lang w:eastAsia="zh-CN"/>
              </w:rPr>
              <w:t>one input signal.</w:t>
            </w:r>
            <w:r w:rsidR="009457DF">
              <w:rPr>
                <w:rFonts w:eastAsia="SimSun"/>
                <w:sz w:val="22"/>
                <w:szCs w:val="22"/>
                <w:lang w:eastAsia="zh-CN"/>
              </w:rPr>
              <w:t xml:space="preserve"> </w:t>
            </w:r>
          </w:p>
        </w:tc>
      </w:tr>
    </w:tbl>
    <w:p w14:paraId="6E928896" w14:textId="77777777" w:rsidR="00882798" w:rsidRDefault="00882798" w:rsidP="001B7F41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3BA26614" w14:textId="77777777" w:rsidR="00505EB6" w:rsidRPr="00505EB6" w:rsidRDefault="00505EB6" w:rsidP="00505EB6">
      <w:pPr>
        <w:pStyle w:val="Heading3"/>
        <w:ind w:left="180"/>
        <w:rPr>
          <w:rFonts w:cs="Times New Roman"/>
          <w:color w:val="auto"/>
        </w:rPr>
      </w:pPr>
      <w:r w:rsidRPr="00505EB6">
        <w:rPr>
          <w:rFonts w:cs="Times New Roman"/>
          <w:color w:val="auto"/>
        </w:rPr>
        <w:t>I</w:t>
      </w:r>
      <w:r w:rsidRPr="00505EB6">
        <w:rPr>
          <w:rFonts w:cs="Times New Roman"/>
          <w:b/>
          <w:caps/>
          <w:color w:val="auto"/>
        </w:rPr>
        <w:fldChar w:fldCharType="begin"/>
      </w:r>
      <w:r w:rsidRPr="00505EB6">
        <w:rPr>
          <w:rFonts w:cs="Times New Roman"/>
          <w:color w:val="auto"/>
        </w:rPr>
        <w:instrText xml:space="preserve"> = 5 \* ROMAN </w:instrText>
      </w:r>
      <w:r w:rsidRPr="00505EB6">
        <w:rPr>
          <w:rFonts w:cs="Times New Roman"/>
          <w:b/>
          <w:caps/>
          <w:color w:val="auto"/>
        </w:rPr>
        <w:fldChar w:fldCharType="separate"/>
      </w:r>
      <w:r w:rsidRPr="00505EB6">
        <w:rPr>
          <w:rFonts w:cs="Times New Roman"/>
          <w:color w:val="auto"/>
        </w:rPr>
        <w:t>V</w:t>
      </w:r>
      <w:r w:rsidRPr="00505EB6">
        <w:rPr>
          <w:rFonts w:cs="Times New Roman"/>
          <w:b/>
          <w:caps/>
          <w:color w:val="auto"/>
        </w:rPr>
        <w:fldChar w:fldCharType="end"/>
      </w:r>
      <w:r w:rsidRPr="00505EB6">
        <w:rPr>
          <w:rFonts w:cs="Times New Roman"/>
          <w:color w:val="auto"/>
        </w:rPr>
        <w:t>. Conclusions</w:t>
      </w:r>
    </w:p>
    <w:p w14:paraId="734AAD07" w14:textId="61AEFB1C" w:rsidR="00D93009" w:rsidRDefault="00D93009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>This laboratory demonstrate</w:t>
      </w:r>
      <w:r w:rsidR="006A5FC1">
        <w:rPr>
          <w:rFonts w:eastAsia="SimSun"/>
          <w:sz w:val="22"/>
          <w:szCs w:val="22"/>
          <w:lang w:eastAsia="zh-CN"/>
        </w:rPr>
        <w:t xml:space="preserve">d the </w:t>
      </w:r>
      <w:r w:rsidR="00CA25F2">
        <w:rPr>
          <w:rFonts w:eastAsia="SimSun"/>
          <w:sz w:val="22"/>
          <w:szCs w:val="22"/>
          <w:lang w:eastAsia="zh-CN"/>
        </w:rPr>
        <w:t>full applications of filter designs</w:t>
      </w:r>
      <w:r w:rsidR="00E73698">
        <w:rPr>
          <w:rFonts w:eastAsia="SimSun"/>
          <w:sz w:val="22"/>
          <w:szCs w:val="22"/>
          <w:lang w:eastAsia="zh-CN"/>
        </w:rPr>
        <w:t xml:space="preserve"> and previous </w:t>
      </w:r>
      <w:r w:rsidR="003D27B9">
        <w:rPr>
          <w:rFonts w:eastAsia="SimSun"/>
          <w:sz w:val="22"/>
          <w:szCs w:val="22"/>
          <w:lang w:eastAsia="zh-CN"/>
        </w:rPr>
        <w:t>circuit components</w:t>
      </w:r>
      <w:r w:rsidR="00CA25F2">
        <w:rPr>
          <w:rFonts w:eastAsia="SimSun"/>
          <w:sz w:val="22"/>
          <w:szCs w:val="22"/>
          <w:lang w:eastAsia="zh-CN"/>
        </w:rPr>
        <w:t xml:space="preserve"> </w:t>
      </w:r>
      <w:r w:rsidR="00E73698">
        <w:rPr>
          <w:rFonts w:eastAsia="SimSun"/>
          <w:sz w:val="22"/>
          <w:szCs w:val="22"/>
          <w:lang w:eastAsia="zh-CN"/>
        </w:rPr>
        <w:t xml:space="preserve">in audio signal processing, specifically within the context of the building an audio mixer. </w:t>
      </w:r>
      <w:r w:rsidR="003D27B9">
        <w:rPr>
          <w:rFonts w:eastAsia="SimSun"/>
          <w:sz w:val="22"/>
          <w:szCs w:val="22"/>
          <w:lang w:eastAsia="zh-CN"/>
        </w:rPr>
        <w:t xml:space="preserve">The experiments </w:t>
      </w:r>
      <w:r w:rsidR="0025615E">
        <w:rPr>
          <w:rFonts w:eastAsia="SimSun"/>
          <w:sz w:val="22"/>
          <w:szCs w:val="22"/>
          <w:lang w:eastAsia="zh-CN"/>
        </w:rPr>
        <w:t xml:space="preserve">allowed </w:t>
      </w:r>
      <w:r w:rsidR="000601C1">
        <w:rPr>
          <w:rFonts w:eastAsia="SimSun"/>
          <w:sz w:val="22"/>
          <w:szCs w:val="22"/>
          <w:lang w:eastAsia="zh-CN"/>
        </w:rPr>
        <w:t>for a deep</w:t>
      </w:r>
      <w:r w:rsidR="00150F10">
        <w:rPr>
          <w:rFonts w:eastAsia="SimSun"/>
          <w:sz w:val="22"/>
          <w:szCs w:val="22"/>
          <w:lang w:eastAsia="zh-CN"/>
        </w:rPr>
        <w:t>er understanding of</w:t>
      </w:r>
      <w:r w:rsidR="00ED79EB">
        <w:rPr>
          <w:rFonts w:eastAsia="SimSun"/>
          <w:sz w:val="22"/>
          <w:szCs w:val="22"/>
          <w:lang w:eastAsia="zh-CN"/>
        </w:rPr>
        <w:t xml:space="preserve"> </w:t>
      </w:r>
      <w:r w:rsidR="005137A1">
        <w:rPr>
          <w:rFonts w:eastAsia="SimSun"/>
          <w:sz w:val="22"/>
          <w:szCs w:val="22"/>
          <w:lang w:eastAsia="zh-CN"/>
        </w:rPr>
        <w:t>filter</w:t>
      </w:r>
      <w:r w:rsidR="00842245">
        <w:rPr>
          <w:rFonts w:eastAsia="SimSun"/>
          <w:sz w:val="22"/>
          <w:szCs w:val="22"/>
          <w:lang w:eastAsia="zh-CN"/>
        </w:rPr>
        <w:t xml:space="preserve"> designs</w:t>
      </w:r>
      <w:r w:rsidR="0037437A">
        <w:rPr>
          <w:rFonts w:eastAsia="SimSun"/>
          <w:sz w:val="22"/>
          <w:szCs w:val="22"/>
          <w:lang w:eastAsia="zh-CN"/>
        </w:rPr>
        <w:t xml:space="preserve"> and more specifically </w:t>
      </w:r>
      <w:r w:rsidR="008B7D84">
        <w:rPr>
          <w:rFonts w:eastAsia="SimSun"/>
          <w:sz w:val="22"/>
          <w:szCs w:val="22"/>
          <w:lang w:eastAsia="zh-CN"/>
        </w:rPr>
        <w:t>how they can be</w:t>
      </w:r>
      <w:r w:rsidR="00C23F13">
        <w:rPr>
          <w:rFonts w:eastAsia="SimSun"/>
          <w:sz w:val="22"/>
          <w:szCs w:val="22"/>
          <w:lang w:eastAsia="zh-CN"/>
        </w:rPr>
        <w:t xml:space="preserve"> applied </w:t>
      </w:r>
      <w:r w:rsidR="009460E5">
        <w:rPr>
          <w:rFonts w:eastAsia="SimSun"/>
          <w:sz w:val="22"/>
          <w:szCs w:val="22"/>
          <w:lang w:eastAsia="zh-CN"/>
        </w:rPr>
        <w:t>to the construction of the entire audio mixer system</w:t>
      </w:r>
      <w:r w:rsidR="00645B4A">
        <w:rPr>
          <w:rFonts w:eastAsia="SimSun"/>
          <w:sz w:val="22"/>
          <w:szCs w:val="22"/>
          <w:lang w:eastAsia="zh-CN"/>
        </w:rPr>
        <w:t xml:space="preserve">. Key </w:t>
      </w:r>
      <w:r w:rsidR="00645B4A">
        <w:rPr>
          <w:rFonts w:eastAsia="SimSun"/>
          <w:sz w:val="22"/>
          <w:szCs w:val="22"/>
          <w:lang w:eastAsia="zh-CN"/>
        </w:rPr>
        <w:lastRenderedPageBreak/>
        <w:t xml:space="preserve">findings from the lab include </w:t>
      </w:r>
      <w:r w:rsidR="003D24C2">
        <w:rPr>
          <w:rFonts w:eastAsia="SimSun"/>
          <w:sz w:val="22"/>
          <w:szCs w:val="22"/>
          <w:lang w:eastAsia="zh-CN"/>
        </w:rPr>
        <w:t>selecting key capacitors</w:t>
      </w:r>
      <w:r w:rsidR="00300521">
        <w:rPr>
          <w:rFonts w:eastAsia="SimSun"/>
          <w:sz w:val="22"/>
          <w:szCs w:val="22"/>
          <w:lang w:eastAsia="zh-CN"/>
        </w:rPr>
        <w:t>/resistors</w:t>
      </w:r>
      <w:r w:rsidR="003D24C2">
        <w:rPr>
          <w:rFonts w:eastAsia="SimSun"/>
          <w:sz w:val="22"/>
          <w:szCs w:val="22"/>
          <w:lang w:eastAsia="zh-CN"/>
        </w:rPr>
        <w:t xml:space="preserve"> and </w:t>
      </w:r>
      <w:r w:rsidR="0007503F">
        <w:rPr>
          <w:rFonts w:eastAsia="SimSun"/>
          <w:sz w:val="22"/>
          <w:szCs w:val="22"/>
          <w:lang w:eastAsia="zh-CN"/>
        </w:rPr>
        <w:t xml:space="preserve">ensuring </w:t>
      </w:r>
      <w:r w:rsidR="009F1943">
        <w:rPr>
          <w:rFonts w:eastAsia="SimSun"/>
          <w:sz w:val="22"/>
          <w:szCs w:val="22"/>
          <w:lang w:eastAsia="zh-CN"/>
        </w:rPr>
        <w:t xml:space="preserve">correct placement of those capacitors had a great impact on the center frequency </w:t>
      </w:r>
      <w:r w:rsidR="00262DEF">
        <w:rPr>
          <w:rFonts w:eastAsia="SimSun"/>
          <w:sz w:val="22"/>
          <w:szCs w:val="22"/>
          <w:lang w:eastAsia="zh-CN"/>
        </w:rPr>
        <w:t xml:space="preserve">and </w:t>
      </w:r>
      <w:r w:rsidR="008B7D84">
        <w:rPr>
          <w:rFonts w:eastAsia="SimSun"/>
          <w:sz w:val="22"/>
          <w:szCs w:val="22"/>
          <w:lang w:eastAsia="zh-CN"/>
        </w:rPr>
        <w:t>behavior of a specific filter</w:t>
      </w:r>
      <w:r w:rsidR="00300521">
        <w:rPr>
          <w:rFonts w:eastAsia="SimSun"/>
          <w:sz w:val="22"/>
          <w:szCs w:val="22"/>
          <w:lang w:eastAsia="zh-CN"/>
        </w:rPr>
        <w:t xml:space="preserve">. These distinct selections </w:t>
      </w:r>
      <w:r w:rsidR="001047FB">
        <w:rPr>
          <w:rFonts w:eastAsia="SimSun"/>
          <w:sz w:val="22"/>
          <w:szCs w:val="22"/>
          <w:lang w:eastAsia="zh-CN"/>
        </w:rPr>
        <w:t xml:space="preserve">and </w:t>
      </w:r>
      <w:r w:rsidR="009C3FF8">
        <w:rPr>
          <w:rFonts w:eastAsia="SimSun"/>
          <w:sz w:val="22"/>
          <w:szCs w:val="22"/>
          <w:lang w:eastAsia="zh-CN"/>
        </w:rPr>
        <w:t xml:space="preserve">adjustment of the </w:t>
      </w:r>
      <w:r w:rsidR="008C1AF5">
        <w:rPr>
          <w:rFonts w:eastAsia="SimSun"/>
          <w:sz w:val="22"/>
          <w:szCs w:val="22"/>
          <w:lang w:eastAsia="zh-CN"/>
        </w:rPr>
        <w:t>operating</w:t>
      </w:r>
      <w:r w:rsidR="001047FB">
        <w:rPr>
          <w:rFonts w:eastAsia="SimSun"/>
          <w:sz w:val="22"/>
          <w:szCs w:val="22"/>
          <w:lang w:eastAsia="zh-CN"/>
        </w:rPr>
        <w:t xml:space="preserve"> </w:t>
      </w:r>
      <w:r w:rsidR="007D2731">
        <w:rPr>
          <w:rFonts w:eastAsia="SimSun"/>
          <w:sz w:val="22"/>
          <w:szCs w:val="22"/>
          <w:lang w:eastAsia="zh-CN"/>
        </w:rPr>
        <w:t xml:space="preserve">ability of a </w:t>
      </w:r>
      <w:r w:rsidR="0064442F">
        <w:rPr>
          <w:rFonts w:eastAsia="SimSun"/>
          <w:sz w:val="22"/>
          <w:szCs w:val="22"/>
          <w:lang w:eastAsia="zh-CN"/>
        </w:rPr>
        <w:t xml:space="preserve">given </w:t>
      </w:r>
      <w:r w:rsidR="007D2731">
        <w:rPr>
          <w:rFonts w:eastAsia="SimSun"/>
          <w:sz w:val="22"/>
          <w:szCs w:val="22"/>
          <w:lang w:eastAsia="zh-CN"/>
        </w:rPr>
        <w:t xml:space="preserve">filter </w:t>
      </w:r>
      <w:r w:rsidR="007B2626">
        <w:rPr>
          <w:rFonts w:eastAsia="SimSun"/>
          <w:sz w:val="22"/>
          <w:szCs w:val="22"/>
          <w:lang w:eastAsia="zh-CN"/>
        </w:rPr>
        <w:t>(potentiometer)</w:t>
      </w:r>
      <w:r w:rsidR="007D2731">
        <w:rPr>
          <w:rFonts w:eastAsia="SimSun"/>
          <w:sz w:val="22"/>
          <w:szCs w:val="22"/>
          <w:lang w:eastAsia="zh-CN"/>
        </w:rPr>
        <w:t xml:space="preserve"> </w:t>
      </w:r>
      <w:r w:rsidR="001047FB">
        <w:rPr>
          <w:rFonts w:eastAsia="SimSun"/>
          <w:sz w:val="22"/>
          <w:szCs w:val="22"/>
          <w:lang w:eastAsia="zh-CN"/>
        </w:rPr>
        <w:t xml:space="preserve">confirmed the theoretical predictions about </w:t>
      </w:r>
      <w:r w:rsidR="0064442F">
        <w:rPr>
          <w:rFonts w:eastAsia="SimSun"/>
          <w:sz w:val="22"/>
          <w:szCs w:val="22"/>
          <w:lang w:eastAsia="zh-CN"/>
        </w:rPr>
        <w:t xml:space="preserve">filter behavior. </w:t>
      </w:r>
    </w:p>
    <w:p w14:paraId="41691396" w14:textId="40F6087B" w:rsidR="00EF49DE" w:rsidRDefault="00EF49DE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Adjusting the </w:t>
      </w:r>
      <w:r w:rsidR="00C11621">
        <w:rPr>
          <w:rFonts w:eastAsia="SimSun"/>
          <w:sz w:val="22"/>
          <w:szCs w:val="22"/>
          <w:lang w:eastAsia="zh-CN"/>
        </w:rPr>
        <w:t xml:space="preserve">operating ability of the filter (potentiometer) </w:t>
      </w:r>
      <w:r w:rsidR="00517400">
        <w:rPr>
          <w:rFonts w:eastAsia="SimSun"/>
          <w:sz w:val="22"/>
          <w:szCs w:val="22"/>
          <w:lang w:eastAsia="zh-CN"/>
        </w:rPr>
        <w:t xml:space="preserve">also </w:t>
      </w:r>
      <w:r w:rsidR="008F635D">
        <w:rPr>
          <w:rFonts w:eastAsia="SimSun"/>
          <w:sz w:val="22"/>
          <w:szCs w:val="22"/>
          <w:lang w:eastAsia="zh-CN"/>
        </w:rPr>
        <w:t xml:space="preserve">modified the </w:t>
      </w:r>
      <w:r w:rsidR="009E07D2">
        <w:rPr>
          <w:rFonts w:eastAsia="SimSun"/>
          <w:sz w:val="22"/>
          <w:szCs w:val="22"/>
          <w:lang w:eastAsia="zh-CN"/>
        </w:rPr>
        <w:t xml:space="preserve">amplitude of </w:t>
      </w:r>
      <w:r w:rsidR="007C045A">
        <w:rPr>
          <w:rFonts w:eastAsia="SimSun"/>
          <w:sz w:val="22"/>
          <w:szCs w:val="22"/>
          <w:lang w:eastAsia="zh-CN"/>
        </w:rPr>
        <w:t xml:space="preserve">input signals at various frequencies. Each filter </w:t>
      </w:r>
      <w:r w:rsidR="007B2626">
        <w:rPr>
          <w:rFonts w:eastAsia="SimSun"/>
          <w:sz w:val="22"/>
          <w:szCs w:val="22"/>
          <w:lang w:eastAsia="zh-CN"/>
        </w:rPr>
        <w:t>had its own effectiveness in altering the output signal</w:t>
      </w:r>
      <w:r w:rsidR="00EE0ED2">
        <w:rPr>
          <w:rFonts w:eastAsia="SimSun"/>
          <w:sz w:val="22"/>
          <w:szCs w:val="22"/>
          <w:lang w:eastAsia="zh-CN"/>
        </w:rPr>
        <w:t xml:space="preserve"> </w:t>
      </w:r>
      <w:r w:rsidR="00A22E22">
        <w:rPr>
          <w:rFonts w:eastAsia="SimSun"/>
          <w:sz w:val="22"/>
          <w:szCs w:val="22"/>
          <w:lang w:eastAsia="zh-CN"/>
        </w:rPr>
        <w:t xml:space="preserve">depending on what the input frequency is. This illustrates the tunability of these filters through these simple adjustments. </w:t>
      </w:r>
    </w:p>
    <w:p w14:paraId="36849EE3" w14:textId="16150A06" w:rsidR="002411C2" w:rsidRDefault="002411C2" w:rsidP="00505EB6">
      <w:pPr>
        <w:spacing w:line="240" w:lineRule="exact"/>
        <w:ind w:firstLine="180"/>
        <w:jc w:val="both"/>
        <w:rPr>
          <w:rFonts w:eastAsia="SimSun"/>
          <w:sz w:val="22"/>
          <w:szCs w:val="22"/>
          <w:lang w:eastAsia="zh-CN"/>
        </w:rPr>
      </w:pPr>
      <w:r>
        <w:rPr>
          <w:rFonts w:eastAsia="SimSun"/>
          <w:sz w:val="22"/>
          <w:szCs w:val="22"/>
          <w:lang w:eastAsia="zh-CN"/>
        </w:rPr>
        <w:t xml:space="preserve">Through these experiments, </w:t>
      </w:r>
      <w:r w:rsidR="00CF6938">
        <w:rPr>
          <w:rFonts w:eastAsia="SimSun"/>
          <w:sz w:val="22"/>
          <w:szCs w:val="22"/>
          <w:lang w:eastAsia="zh-CN"/>
        </w:rPr>
        <w:t xml:space="preserve">the students were able to observe more specific behaviors and characteristics </w:t>
      </w:r>
      <w:r w:rsidR="0091144C">
        <w:rPr>
          <w:rFonts w:eastAsia="SimSun"/>
          <w:sz w:val="22"/>
          <w:szCs w:val="22"/>
          <w:lang w:eastAsia="zh-CN"/>
        </w:rPr>
        <w:t>of filters in elect</w:t>
      </w:r>
      <w:r w:rsidR="00CA067D">
        <w:rPr>
          <w:rFonts w:eastAsia="SimSun"/>
          <w:sz w:val="22"/>
          <w:szCs w:val="22"/>
          <w:lang w:eastAsia="zh-CN"/>
        </w:rPr>
        <w:t>ronic circuits</w:t>
      </w:r>
      <w:r w:rsidR="002F5B21">
        <w:rPr>
          <w:rFonts w:eastAsia="SimSun"/>
          <w:sz w:val="22"/>
          <w:szCs w:val="22"/>
          <w:lang w:eastAsia="zh-CN"/>
        </w:rPr>
        <w:t xml:space="preserve">. </w:t>
      </w:r>
      <w:r w:rsidR="0079132C">
        <w:rPr>
          <w:rFonts w:eastAsia="SimSun"/>
          <w:sz w:val="22"/>
          <w:szCs w:val="22"/>
          <w:lang w:eastAsia="zh-CN"/>
        </w:rPr>
        <w:t xml:space="preserve">It provided valuable insight into the last steps in constructing </w:t>
      </w:r>
      <w:r w:rsidR="007628A7">
        <w:rPr>
          <w:rFonts w:eastAsia="SimSun"/>
          <w:sz w:val="22"/>
          <w:szCs w:val="22"/>
          <w:lang w:eastAsia="zh-CN"/>
        </w:rPr>
        <w:t>the</w:t>
      </w:r>
      <w:r w:rsidR="00CC3F9B">
        <w:rPr>
          <w:rFonts w:eastAsia="SimSun"/>
          <w:sz w:val="22"/>
          <w:szCs w:val="22"/>
          <w:lang w:eastAsia="zh-CN"/>
        </w:rPr>
        <w:t xml:space="preserve"> final audio</w:t>
      </w:r>
      <w:r w:rsidR="0079132C">
        <w:rPr>
          <w:rFonts w:eastAsia="SimSun"/>
          <w:sz w:val="22"/>
          <w:szCs w:val="22"/>
          <w:lang w:eastAsia="zh-CN"/>
        </w:rPr>
        <w:t xml:space="preserve"> mixer</w:t>
      </w:r>
      <w:r w:rsidR="007628A7">
        <w:rPr>
          <w:rFonts w:eastAsia="SimSun"/>
          <w:sz w:val="22"/>
          <w:szCs w:val="22"/>
          <w:lang w:eastAsia="zh-CN"/>
        </w:rPr>
        <w:t xml:space="preserve"> and </w:t>
      </w:r>
      <w:r w:rsidR="005D5465">
        <w:rPr>
          <w:rFonts w:eastAsia="SimSun"/>
          <w:sz w:val="22"/>
          <w:szCs w:val="22"/>
          <w:lang w:eastAsia="zh-CN"/>
        </w:rPr>
        <w:t xml:space="preserve">for future </w:t>
      </w:r>
      <w:r w:rsidR="003A6223">
        <w:rPr>
          <w:rFonts w:eastAsia="SimSun"/>
          <w:sz w:val="22"/>
          <w:szCs w:val="22"/>
          <w:lang w:eastAsia="zh-CN"/>
        </w:rPr>
        <w:t>projects.</w:t>
      </w:r>
      <w:r w:rsidR="0079132C">
        <w:rPr>
          <w:rFonts w:eastAsia="SimSun"/>
          <w:sz w:val="22"/>
          <w:szCs w:val="22"/>
          <w:lang w:eastAsia="zh-CN"/>
        </w:rPr>
        <w:t xml:space="preserve"> </w:t>
      </w:r>
    </w:p>
    <w:p w14:paraId="4A9E38D0" w14:textId="77777777" w:rsidR="00505EB6" w:rsidRPr="00505EB6" w:rsidRDefault="00505EB6" w:rsidP="00505EB6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08A654D4" w14:textId="77777777" w:rsidR="00E40959" w:rsidRDefault="00E40959" w:rsidP="00505EB6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7E0B3A0C" w14:textId="77777777" w:rsidR="00E40959" w:rsidRDefault="00E40959" w:rsidP="00505EB6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2702DC5B" w14:textId="77777777" w:rsidR="00E40959" w:rsidRPr="00505EB6" w:rsidRDefault="00E40959" w:rsidP="00505EB6">
      <w:pPr>
        <w:spacing w:line="240" w:lineRule="exact"/>
        <w:jc w:val="both"/>
        <w:rPr>
          <w:rFonts w:eastAsia="SimSun"/>
          <w:sz w:val="22"/>
          <w:szCs w:val="22"/>
          <w:lang w:eastAsia="zh-CN"/>
        </w:rPr>
      </w:pPr>
    </w:p>
    <w:p w14:paraId="32F6706F" w14:textId="77777777" w:rsidR="00505EB6" w:rsidRPr="00505EB6" w:rsidRDefault="00505EB6" w:rsidP="00505EB6">
      <w:pPr>
        <w:spacing w:line="240" w:lineRule="exact"/>
        <w:ind w:firstLine="180"/>
        <w:jc w:val="center"/>
        <w:rPr>
          <w:rFonts w:eastAsia="SimSun"/>
          <w:sz w:val="22"/>
          <w:szCs w:val="22"/>
          <w:lang w:eastAsia="zh-CN"/>
        </w:rPr>
      </w:pPr>
      <w:r w:rsidRPr="00505EB6">
        <w:rPr>
          <w:rFonts w:eastAsia="SimSun"/>
          <w:sz w:val="22"/>
          <w:szCs w:val="22"/>
          <w:lang w:eastAsia="zh-CN"/>
        </w:rPr>
        <w:t>Team Roles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0"/>
        <w:gridCol w:w="1944"/>
      </w:tblGrid>
      <w:tr w:rsidR="00505EB6" w:rsidRPr="00505EB6" w14:paraId="63921A1D" w14:textId="77777777" w:rsidTr="008A1E1E">
        <w:tc>
          <w:tcPr>
            <w:tcW w:w="2520" w:type="dxa"/>
            <w:tcBorders>
              <w:top w:val="single" w:sz="12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344293E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Activity</w:t>
            </w:r>
          </w:p>
        </w:tc>
        <w:tc>
          <w:tcPr>
            <w:tcW w:w="1944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8EEFDF9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Student(s) Name</w:t>
            </w:r>
          </w:p>
        </w:tc>
      </w:tr>
      <w:tr w:rsidR="00505EB6" w:rsidRPr="00505EB6" w14:paraId="0ADF7E8A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00B082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Prelab: Circuit Analysis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0807398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, Travis </w:t>
            </w:r>
          </w:p>
        </w:tc>
      </w:tr>
      <w:tr w:rsidR="00505EB6" w:rsidRPr="00505EB6" w14:paraId="59E7629D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B063266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Prelab: Simulations and Graphs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77C84AB8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36F93CD8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CBEFEEC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Prelab: Questions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6466E10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6438D353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2A00CED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Lab: Circuit Construction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11CAD80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214C0489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101075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Lab: Data Collection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4A545BA1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311AFD57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56B576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Lab: Data Analysis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257C6AD4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3A9477D7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75C087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Report: Procedure 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0767F7A7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36D2B4B3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C65975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Report: Analysis and Graphs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062BBFE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  <w:tr w:rsidR="00505EB6" w:rsidRPr="00505EB6" w14:paraId="2DF0DEA0" w14:textId="77777777" w:rsidTr="008A1E1E">
        <w:tc>
          <w:tcPr>
            <w:tcW w:w="2520" w:type="dxa"/>
            <w:tcBorders>
              <w:top w:val="single" w:sz="4" w:space="0" w:color="auto"/>
              <w:left w:val="nil"/>
              <w:bottom w:val="single" w:sz="12" w:space="0" w:color="auto"/>
              <w:right w:val="single" w:sz="4" w:space="0" w:color="auto"/>
            </w:tcBorders>
          </w:tcPr>
          <w:p w14:paraId="4C6AFE0F" w14:textId="77777777" w:rsidR="00505EB6" w:rsidRPr="00505EB6" w:rsidRDefault="00505EB6" w:rsidP="008A1E1E">
            <w:pPr>
              <w:spacing w:line="240" w:lineRule="exact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>Report: Questions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nil"/>
            </w:tcBorders>
          </w:tcPr>
          <w:p w14:paraId="3FA166C8" w14:textId="77777777" w:rsidR="00505EB6" w:rsidRPr="00505EB6" w:rsidRDefault="00505EB6" w:rsidP="008A1E1E">
            <w:pPr>
              <w:spacing w:line="240" w:lineRule="exact"/>
              <w:jc w:val="center"/>
              <w:rPr>
                <w:rFonts w:eastAsia="SimSun"/>
                <w:sz w:val="22"/>
                <w:szCs w:val="22"/>
                <w:lang w:eastAsia="zh-CN"/>
              </w:rPr>
            </w:pPr>
            <w:r w:rsidRPr="00505EB6">
              <w:rPr>
                <w:rFonts w:eastAsia="SimSun"/>
                <w:sz w:val="22"/>
                <w:szCs w:val="22"/>
                <w:lang w:eastAsia="zh-CN"/>
              </w:rPr>
              <w:t xml:space="preserve">Ethan, </w:t>
            </w:r>
            <w:proofErr w:type="spellStart"/>
            <w:r w:rsidRPr="00505EB6">
              <w:rPr>
                <w:rFonts w:eastAsia="SimSun"/>
                <w:sz w:val="22"/>
                <w:szCs w:val="22"/>
                <w:lang w:eastAsia="zh-CN"/>
              </w:rPr>
              <w:t>Juhan</w:t>
            </w:r>
            <w:proofErr w:type="spellEnd"/>
            <w:r w:rsidRPr="00505EB6">
              <w:rPr>
                <w:rFonts w:eastAsia="SimSun"/>
                <w:sz w:val="22"/>
                <w:szCs w:val="22"/>
                <w:lang w:eastAsia="zh-CN"/>
              </w:rPr>
              <w:t>, Travis</w:t>
            </w:r>
          </w:p>
        </w:tc>
      </w:tr>
    </w:tbl>
    <w:p w14:paraId="0C995D0C" w14:textId="77777777" w:rsidR="00505EB6" w:rsidRPr="00505EB6" w:rsidRDefault="00505EB6" w:rsidP="00505EB6">
      <w:pPr>
        <w:tabs>
          <w:tab w:val="left" w:pos="3383"/>
        </w:tabs>
        <w:rPr>
          <w:sz w:val="22"/>
          <w:szCs w:val="22"/>
        </w:rPr>
      </w:pPr>
    </w:p>
    <w:p w14:paraId="68B5C884" w14:textId="77777777" w:rsidR="00C27A0C" w:rsidRPr="00505EB6" w:rsidRDefault="00C27A0C">
      <w:pPr>
        <w:rPr>
          <w:lang w:eastAsia="zh-CN"/>
        </w:rPr>
      </w:pPr>
    </w:p>
    <w:sectPr w:rsidR="00C27A0C" w:rsidRPr="00505EB6" w:rsidSect="00505EB6">
      <w:type w:val="continuous"/>
      <w:pgSz w:w="12240" w:h="15840" w:code="1"/>
      <w:pgMar w:top="1440" w:right="1440" w:bottom="1440" w:left="1440" w:header="720" w:footer="720" w:gutter="0"/>
      <w:cols w:num="2" w:space="43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15E564" w14:textId="77777777" w:rsidR="00726438" w:rsidRDefault="00726438">
      <w:r>
        <w:separator/>
      </w:r>
    </w:p>
  </w:endnote>
  <w:endnote w:type="continuationSeparator" w:id="0">
    <w:p w14:paraId="11C867B3" w14:textId="77777777" w:rsidR="00726438" w:rsidRDefault="00726438">
      <w:r>
        <w:continuationSeparator/>
      </w:r>
    </w:p>
  </w:endnote>
  <w:endnote w:type="continuationNotice" w:id="1">
    <w:p w14:paraId="1CB1F1C9" w14:textId="77777777" w:rsidR="00726438" w:rsidRDefault="0072643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0884436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F179C6" w14:textId="77777777" w:rsidR="00505EB6" w:rsidRDefault="00505EB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D95A53" w14:textId="77777777" w:rsidR="00505EB6" w:rsidRDefault="00505E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549C52" w14:textId="77777777" w:rsidR="00726438" w:rsidRDefault="00726438">
      <w:r>
        <w:separator/>
      </w:r>
    </w:p>
  </w:footnote>
  <w:footnote w:type="continuationSeparator" w:id="0">
    <w:p w14:paraId="3D46604E" w14:textId="77777777" w:rsidR="00726438" w:rsidRDefault="00726438">
      <w:r>
        <w:continuationSeparator/>
      </w:r>
    </w:p>
  </w:footnote>
  <w:footnote w:type="continuationNotice" w:id="1">
    <w:p w14:paraId="45005B88" w14:textId="77777777" w:rsidR="00726438" w:rsidRDefault="0072643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FC8071" w14:textId="77777777" w:rsidR="00505EB6" w:rsidRDefault="00505EB6" w:rsidP="008A1E1E">
    <w:pPr>
      <w:pStyle w:val="Header"/>
      <w:tabs>
        <w:tab w:val="clear" w:pos="4320"/>
        <w:tab w:val="clear" w:pos="8640"/>
        <w:tab w:val="center" w:pos="4968"/>
        <w:tab w:val="right" w:pos="993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E6AB8"/>
    <w:multiLevelType w:val="hybridMultilevel"/>
    <w:tmpl w:val="37E6E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A6375"/>
    <w:multiLevelType w:val="hybridMultilevel"/>
    <w:tmpl w:val="4370809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9C15A8"/>
    <w:multiLevelType w:val="hybridMultilevel"/>
    <w:tmpl w:val="E554601E"/>
    <w:lvl w:ilvl="0" w:tplc="83946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70" w:hanging="360"/>
      </w:pPr>
    </w:lvl>
    <w:lvl w:ilvl="2" w:tplc="0409001B" w:tentative="1">
      <w:start w:val="1"/>
      <w:numFmt w:val="lowerRoman"/>
      <w:lvlText w:val="%3."/>
      <w:lvlJc w:val="right"/>
      <w:pPr>
        <w:ind w:left="990" w:hanging="180"/>
      </w:pPr>
    </w:lvl>
    <w:lvl w:ilvl="3" w:tplc="0409000F" w:tentative="1">
      <w:start w:val="1"/>
      <w:numFmt w:val="decimal"/>
      <w:lvlText w:val="%4."/>
      <w:lvlJc w:val="left"/>
      <w:pPr>
        <w:ind w:left="1710" w:hanging="360"/>
      </w:pPr>
    </w:lvl>
    <w:lvl w:ilvl="4" w:tplc="04090019" w:tentative="1">
      <w:start w:val="1"/>
      <w:numFmt w:val="lowerLetter"/>
      <w:lvlText w:val="%5."/>
      <w:lvlJc w:val="left"/>
      <w:pPr>
        <w:ind w:left="2430" w:hanging="360"/>
      </w:pPr>
    </w:lvl>
    <w:lvl w:ilvl="5" w:tplc="0409001B" w:tentative="1">
      <w:start w:val="1"/>
      <w:numFmt w:val="lowerRoman"/>
      <w:lvlText w:val="%6."/>
      <w:lvlJc w:val="right"/>
      <w:pPr>
        <w:ind w:left="3150" w:hanging="180"/>
      </w:pPr>
    </w:lvl>
    <w:lvl w:ilvl="6" w:tplc="0409000F" w:tentative="1">
      <w:start w:val="1"/>
      <w:numFmt w:val="decimal"/>
      <w:lvlText w:val="%7."/>
      <w:lvlJc w:val="left"/>
      <w:pPr>
        <w:ind w:left="3870" w:hanging="360"/>
      </w:pPr>
    </w:lvl>
    <w:lvl w:ilvl="7" w:tplc="04090019" w:tentative="1">
      <w:start w:val="1"/>
      <w:numFmt w:val="lowerLetter"/>
      <w:lvlText w:val="%8."/>
      <w:lvlJc w:val="left"/>
      <w:pPr>
        <w:ind w:left="4590" w:hanging="360"/>
      </w:pPr>
    </w:lvl>
    <w:lvl w:ilvl="8" w:tplc="0409001B" w:tentative="1">
      <w:start w:val="1"/>
      <w:numFmt w:val="lowerRoman"/>
      <w:lvlText w:val="%9."/>
      <w:lvlJc w:val="right"/>
      <w:pPr>
        <w:ind w:left="5310" w:hanging="180"/>
      </w:pPr>
    </w:lvl>
  </w:abstractNum>
  <w:num w:numId="1" w16cid:durableId="1970551896">
    <w:abstractNumId w:val="2"/>
  </w:num>
  <w:num w:numId="2" w16cid:durableId="1494637284">
    <w:abstractNumId w:val="0"/>
  </w:num>
  <w:num w:numId="3" w16cid:durableId="20590888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EB6"/>
    <w:rsid w:val="00005C6E"/>
    <w:rsid w:val="000069FF"/>
    <w:rsid w:val="0000789F"/>
    <w:rsid w:val="00010247"/>
    <w:rsid w:val="00011BAE"/>
    <w:rsid w:val="00011D51"/>
    <w:rsid w:val="00012B06"/>
    <w:rsid w:val="000151B3"/>
    <w:rsid w:val="00015CA6"/>
    <w:rsid w:val="00017FA8"/>
    <w:rsid w:val="000241E6"/>
    <w:rsid w:val="00024BF6"/>
    <w:rsid w:val="00025335"/>
    <w:rsid w:val="000271EF"/>
    <w:rsid w:val="00036DB8"/>
    <w:rsid w:val="00040859"/>
    <w:rsid w:val="00041810"/>
    <w:rsid w:val="0004183F"/>
    <w:rsid w:val="00042D6B"/>
    <w:rsid w:val="00045824"/>
    <w:rsid w:val="00051C1B"/>
    <w:rsid w:val="00053AEE"/>
    <w:rsid w:val="00056746"/>
    <w:rsid w:val="000576C5"/>
    <w:rsid w:val="00057815"/>
    <w:rsid w:val="000601C1"/>
    <w:rsid w:val="00060764"/>
    <w:rsid w:val="00066130"/>
    <w:rsid w:val="000674EE"/>
    <w:rsid w:val="00071D5C"/>
    <w:rsid w:val="00071F5C"/>
    <w:rsid w:val="00072463"/>
    <w:rsid w:val="00072BC1"/>
    <w:rsid w:val="00072F23"/>
    <w:rsid w:val="0007470F"/>
    <w:rsid w:val="00074BB0"/>
    <w:rsid w:val="0007503F"/>
    <w:rsid w:val="0007722C"/>
    <w:rsid w:val="00077C77"/>
    <w:rsid w:val="000817D9"/>
    <w:rsid w:val="00081D98"/>
    <w:rsid w:val="00082F4B"/>
    <w:rsid w:val="0008590A"/>
    <w:rsid w:val="00085ED4"/>
    <w:rsid w:val="00085F99"/>
    <w:rsid w:val="00086820"/>
    <w:rsid w:val="00087F13"/>
    <w:rsid w:val="00091915"/>
    <w:rsid w:val="00097943"/>
    <w:rsid w:val="000A0C42"/>
    <w:rsid w:val="000A0E33"/>
    <w:rsid w:val="000A3E13"/>
    <w:rsid w:val="000A41F7"/>
    <w:rsid w:val="000A7015"/>
    <w:rsid w:val="000B0F26"/>
    <w:rsid w:val="000B29C7"/>
    <w:rsid w:val="000B2EAD"/>
    <w:rsid w:val="000B3504"/>
    <w:rsid w:val="000B3DE9"/>
    <w:rsid w:val="000B4C71"/>
    <w:rsid w:val="000B4E2F"/>
    <w:rsid w:val="000B5943"/>
    <w:rsid w:val="000B5E0C"/>
    <w:rsid w:val="000B5FA5"/>
    <w:rsid w:val="000B6A70"/>
    <w:rsid w:val="000B76C8"/>
    <w:rsid w:val="000B7946"/>
    <w:rsid w:val="000C375C"/>
    <w:rsid w:val="000C6802"/>
    <w:rsid w:val="000C789F"/>
    <w:rsid w:val="000D0313"/>
    <w:rsid w:val="000D0487"/>
    <w:rsid w:val="000D0C3E"/>
    <w:rsid w:val="000D2880"/>
    <w:rsid w:val="000D2BE1"/>
    <w:rsid w:val="000D342E"/>
    <w:rsid w:val="000D6A0F"/>
    <w:rsid w:val="000E0308"/>
    <w:rsid w:val="000E0A3A"/>
    <w:rsid w:val="000E593E"/>
    <w:rsid w:val="000E6F06"/>
    <w:rsid w:val="000F0FA6"/>
    <w:rsid w:val="000F21F0"/>
    <w:rsid w:val="000F4204"/>
    <w:rsid w:val="000F504F"/>
    <w:rsid w:val="00101708"/>
    <w:rsid w:val="00104004"/>
    <w:rsid w:val="001047FB"/>
    <w:rsid w:val="001067E9"/>
    <w:rsid w:val="00107749"/>
    <w:rsid w:val="001102C9"/>
    <w:rsid w:val="00110678"/>
    <w:rsid w:val="0011310F"/>
    <w:rsid w:val="00114CD3"/>
    <w:rsid w:val="00116451"/>
    <w:rsid w:val="0012143A"/>
    <w:rsid w:val="00121D81"/>
    <w:rsid w:val="00123476"/>
    <w:rsid w:val="00126D27"/>
    <w:rsid w:val="00132B80"/>
    <w:rsid w:val="001335EF"/>
    <w:rsid w:val="00133A6E"/>
    <w:rsid w:val="00134B34"/>
    <w:rsid w:val="00136E54"/>
    <w:rsid w:val="00142AE8"/>
    <w:rsid w:val="001433CA"/>
    <w:rsid w:val="0014492D"/>
    <w:rsid w:val="001464A4"/>
    <w:rsid w:val="00150F10"/>
    <w:rsid w:val="00151253"/>
    <w:rsid w:val="00153329"/>
    <w:rsid w:val="001544C0"/>
    <w:rsid w:val="00154570"/>
    <w:rsid w:val="00154EE4"/>
    <w:rsid w:val="00154EFF"/>
    <w:rsid w:val="00154F8C"/>
    <w:rsid w:val="001559CC"/>
    <w:rsid w:val="001571D2"/>
    <w:rsid w:val="00171C27"/>
    <w:rsid w:val="00171F78"/>
    <w:rsid w:val="001720C4"/>
    <w:rsid w:val="00173C72"/>
    <w:rsid w:val="00173DF9"/>
    <w:rsid w:val="0017489E"/>
    <w:rsid w:val="00175986"/>
    <w:rsid w:val="00175997"/>
    <w:rsid w:val="001820B4"/>
    <w:rsid w:val="00182236"/>
    <w:rsid w:val="00182C51"/>
    <w:rsid w:val="001831D7"/>
    <w:rsid w:val="00183A62"/>
    <w:rsid w:val="00186221"/>
    <w:rsid w:val="0018626B"/>
    <w:rsid w:val="00187C75"/>
    <w:rsid w:val="00190C0F"/>
    <w:rsid w:val="00197E67"/>
    <w:rsid w:val="001A0AA4"/>
    <w:rsid w:val="001A2107"/>
    <w:rsid w:val="001A267D"/>
    <w:rsid w:val="001A5B0B"/>
    <w:rsid w:val="001B0C36"/>
    <w:rsid w:val="001B1A28"/>
    <w:rsid w:val="001B1C49"/>
    <w:rsid w:val="001B309D"/>
    <w:rsid w:val="001B41DC"/>
    <w:rsid w:val="001B4CDD"/>
    <w:rsid w:val="001B6C9F"/>
    <w:rsid w:val="001B7F41"/>
    <w:rsid w:val="001C1A0C"/>
    <w:rsid w:val="001C1D91"/>
    <w:rsid w:val="001C4F18"/>
    <w:rsid w:val="001C59F7"/>
    <w:rsid w:val="001C6066"/>
    <w:rsid w:val="001C65BA"/>
    <w:rsid w:val="001C74D2"/>
    <w:rsid w:val="001C767E"/>
    <w:rsid w:val="001C7766"/>
    <w:rsid w:val="001D0AF9"/>
    <w:rsid w:val="001D20C6"/>
    <w:rsid w:val="001D3262"/>
    <w:rsid w:val="001D42C3"/>
    <w:rsid w:val="001D504F"/>
    <w:rsid w:val="001D6F0D"/>
    <w:rsid w:val="001D7CDE"/>
    <w:rsid w:val="001E135C"/>
    <w:rsid w:val="001E68A9"/>
    <w:rsid w:val="001E6DE5"/>
    <w:rsid w:val="001E77B9"/>
    <w:rsid w:val="001F299F"/>
    <w:rsid w:val="001F32EE"/>
    <w:rsid w:val="001F457F"/>
    <w:rsid w:val="001F633E"/>
    <w:rsid w:val="001F746D"/>
    <w:rsid w:val="00200058"/>
    <w:rsid w:val="00202F4D"/>
    <w:rsid w:val="0020510C"/>
    <w:rsid w:val="00205AF3"/>
    <w:rsid w:val="00207999"/>
    <w:rsid w:val="002112FD"/>
    <w:rsid w:val="0022451A"/>
    <w:rsid w:val="0022488D"/>
    <w:rsid w:val="002249A1"/>
    <w:rsid w:val="00226473"/>
    <w:rsid w:val="002264E9"/>
    <w:rsid w:val="00226ACE"/>
    <w:rsid w:val="0022707C"/>
    <w:rsid w:val="0022720C"/>
    <w:rsid w:val="00227E1F"/>
    <w:rsid w:val="00230E89"/>
    <w:rsid w:val="00232810"/>
    <w:rsid w:val="002328B4"/>
    <w:rsid w:val="0023341E"/>
    <w:rsid w:val="002335AE"/>
    <w:rsid w:val="0023445C"/>
    <w:rsid w:val="0023494E"/>
    <w:rsid w:val="00235CFE"/>
    <w:rsid w:val="002411C2"/>
    <w:rsid w:val="00242A9A"/>
    <w:rsid w:val="00243E13"/>
    <w:rsid w:val="00246333"/>
    <w:rsid w:val="0024693F"/>
    <w:rsid w:val="002474B3"/>
    <w:rsid w:val="00251C19"/>
    <w:rsid w:val="00252CF5"/>
    <w:rsid w:val="00254C7C"/>
    <w:rsid w:val="00254EFA"/>
    <w:rsid w:val="00254F0E"/>
    <w:rsid w:val="0025557A"/>
    <w:rsid w:val="002557B0"/>
    <w:rsid w:val="0025615E"/>
    <w:rsid w:val="00261C2E"/>
    <w:rsid w:val="00261EF5"/>
    <w:rsid w:val="00262968"/>
    <w:rsid w:val="00262B39"/>
    <w:rsid w:val="00262DEF"/>
    <w:rsid w:val="0026382C"/>
    <w:rsid w:val="0026783A"/>
    <w:rsid w:val="00270932"/>
    <w:rsid w:val="0027198E"/>
    <w:rsid w:val="00271D5B"/>
    <w:rsid w:val="00273070"/>
    <w:rsid w:val="00273366"/>
    <w:rsid w:val="002734DB"/>
    <w:rsid w:val="00273831"/>
    <w:rsid w:val="0027414C"/>
    <w:rsid w:val="00274583"/>
    <w:rsid w:val="00276E9D"/>
    <w:rsid w:val="0028108B"/>
    <w:rsid w:val="002810AE"/>
    <w:rsid w:val="00283DD7"/>
    <w:rsid w:val="00283ED8"/>
    <w:rsid w:val="00285935"/>
    <w:rsid w:val="00287C94"/>
    <w:rsid w:val="00287D4C"/>
    <w:rsid w:val="0029056E"/>
    <w:rsid w:val="00291D74"/>
    <w:rsid w:val="00292D71"/>
    <w:rsid w:val="0029444E"/>
    <w:rsid w:val="00294F52"/>
    <w:rsid w:val="0029514F"/>
    <w:rsid w:val="00297CCE"/>
    <w:rsid w:val="002A0D7F"/>
    <w:rsid w:val="002A6172"/>
    <w:rsid w:val="002B4603"/>
    <w:rsid w:val="002B5ADB"/>
    <w:rsid w:val="002B6002"/>
    <w:rsid w:val="002B6033"/>
    <w:rsid w:val="002B61F5"/>
    <w:rsid w:val="002C0781"/>
    <w:rsid w:val="002C1C3C"/>
    <w:rsid w:val="002C63C8"/>
    <w:rsid w:val="002D1B36"/>
    <w:rsid w:val="002D60C3"/>
    <w:rsid w:val="002D6D4A"/>
    <w:rsid w:val="002D6FF3"/>
    <w:rsid w:val="002D7AFF"/>
    <w:rsid w:val="002E5906"/>
    <w:rsid w:val="002E612D"/>
    <w:rsid w:val="002E6C6C"/>
    <w:rsid w:val="002F198E"/>
    <w:rsid w:val="002F5AA3"/>
    <w:rsid w:val="002F5B21"/>
    <w:rsid w:val="00300521"/>
    <w:rsid w:val="00301C65"/>
    <w:rsid w:val="003030D3"/>
    <w:rsid w:val="00307F76"/>
    <w:rsid w:val="00311ABD"/>
    <w:rsid w:val="003122D4"/>
    <w:rsid w:val="00312C2A"/>
    <w:rsid w:val="00314C5A"/>
    <w:rsid w:val="00315A9B"/>
    <w:rsid w:val="00316679"/>
    <w:rsid w:val="003170F5"/>
    <w:rsid w:val="0032189E"/>
    <w:rsid w:val="00322D63"/>
    <w:rsid w:val="003243D7"/>
    <w:rsid w:val="003269E8"/>
    <w:rsid w:val="0033086E"/>
    <w:rsid w:val="00331682"/>
    <w:rsid w:val="00331DCC"/>
    <w:rsid w:val="003326E7"/>
    <w:rsid w:val="00333331"/>
    <w:rsid w:val="00335B2B"/>
    <w:rsid w:val="003416F2"/>
    <w:rsid w:val="00342082"/>
    <w:rsid w:val="00344BF4"/>
    <w:rsid w:val="003500F7"/>
    <w:rsid w:val="00351510"/>
    <w:rsid w:val="00354821"/>
    <w:rsid w:val="00355A59"/>
    <w:rsid w:val="003569CC"/>
    <w:rsid w:val="00356EE7"/>
    <w:rsid w:val="00357839"/>
    <w:rsid w:val="003603B4"/>
    <w:rsid w:val="003624A6"/>
    <w:rsid w:val="003629BE"/>
    <w:rsid w:val="00362D81"/>
    <w:rsid w:val="003630FE"/>
    <w:rsid w:val="00366882"/>
    <w:rsid w:val="00367E8F"/>
    <w:rsid w:val="0037437A"/>
    <w:rsid w:val="00375269"/>
    <w:rsid w:val="0037547B"/>
    <w:rsid w:val="00376939"/>
    <w:rsid w:val="00381235"/>
    <w:rsid w:val="003817E7"/>
    <w:rsid w:val="00382A5C"/>
    <w:rsid w:val="00383341"/>
    <w:rsid w:val="00383383"/>
    <w:rsid w:val="00384A22"/>
    <w:rsid w:val="00390A32"/>
    <w:rsid w:val="0039139F"/>
    <w:rsid w:val="00391CD5"/>
    <w:rsid w:val="003934B2"/>
    <w:rsid w:val="003A374C"/>
    <w:rsid w:val="003A4164"/>
    <w:rsid w:val="003A495F"/>
    <w:rsid w:val="003A6223"/>
    <w:rsid w:val="003A679D"/>
    <w:rsid w:val="003A6940"/>
    <w:rsid w:val="003A6E0F"/>
    <w:rsid w:val="003A76DD"/>
    <w:rsid w:val="003A7711"/>
    <w:rsid w:val="003B4E98"/>
    <w:rsid w:val="003B6283"/>
    <w:rsid w:val="003B6A34"/>
    <w:rsid w:val="003B74A0"/>
    <w:rsid w:val="003B7974"/>
    <w:rsid w:val="003C298B"/>
    <w:rsid w:val="003C409D"/>
    <w:rsid w:val="003C4DFB"/>
    <w:rsid w:val="003C6250"/>
    <w:rsid w:val="003C6983"/>
    <w:rsid w:val="003D1175"/>
    <w:rsid w:val="003D216F"/>
    <w:rsid w:val="003D24C2"/>
    <w:rsid w:val="003D27B9"/>
    <w:rsid w:val="003D51AB"/>
    <w:rsid w:val="003D6DA4"/>
    <w:rsid w:val="003E161C"/>
    <w:rsid w:val="003E214C"/>
    <w:rsid w:val="003E2DFE"/>
    <w:rsid w:val="003E2F27"/>
    <w:rsid w:val="003E32B3"/>
    <w:rsid w:val="003E3C4A"/>
    <w:rsid w:val="003E6972"/>
    <w:rsid w:val="003E7CCA"/>
    <w:rsid w:val="003F0067"/>
    <w:rsid w:val="003F224C"/>
    <w:rsid w:val="003F2E5D"/>
    <w:rsid w:val="003F7A3C"/>
    <w:rsid w:val="004044E3"/>
    <w:rsid w:val="0040456B"/>
    <w:rsid w:val="00404F1F"/>
    <w:rsid w:val="00413FD3"/>
    <w:rsid w:val="00414CE4"/>
    <w:rsid w:val="00414D09"/>
    <w:rsid w:val="00415352"/>
    <w:rsid w:val="00415AA9"/>
    <w:rsid w:val="004160D1"/>
    <w:rsid w:val="00417A23"/>
    <w:rsid w:val="00417D24"/>
    <w:rsid w:val="004227DD"/>
    <w:rsid w:val="00423680"/>
    <w:rsid w:val="004246A3"/>
    <w:rsid w:val="00427662"/>
    <w:rsid w:val="00430494"/>
    <w:rsid w:val="00432BA4"/>
    <w:rsid w:val="0043410B"/>
    <w:rsid w:val="004351B8"/>
    <w:rsid w:val="00435808"/>
    <w:rsid w:val="00435D7E"/>
    <w:rsid w:val="00436269"/>
    <w:rsid w:val="00436C08"/>
    <w:rsid w:val="004402D6"/>
    <w:rsid w:val="004431D6"/>
    <w:rsid w:val="00444712"/>
    <w:rsid w:val="00445D4D"/>
    <w:rsid w:val="004508CD"/>
    <w:rsid w:val="00452036"/>
    <w:rsid w:val="00452A52"/>
    <w:rsid w:val="004549D4"/>
    <w:rsid w:val="004553AC"/>
    <w:rsid w:val="00455C75"/>
    <w:rsid w:val="004565F0"/>
    <w:rsid w:val="00456E9F"/>
    <w:rsid w:val="00460C76"/>
    <w:rsid w:val="0046229A"/>
    <w:rsid w:val="00462830"/>
    <w:rsid w:val="00463814"/>
    <w:rsid w:val="0046424B"/>
    <w:rsid w:val="00470502"/>
    <w:rsid w:val="004708F0"/>
    <w:rsid w:val="00470F14"/>
    <w:rsid w:val="004711D9"/>
    <w:rsid w:val="00471EC5"/>
    <w:rsid w:val="00473F2E"/>
    <w:rsid w:val="00475ADD"/>
    <w:rsid w:val="00480CD9"/>
    <w:rsid w:val="004827DC"/>
    <w:rsid w:val="00482E73"/>
    <w:rsid w:val="00484212"/>
    <w:rsid w:val="004859E6"/>
    <w:rsid w:val="00485FAF"/>
    <w:rsid w:val="00486EDA"/>
    <w:rsid w:val="004901C1"/>
    <w:rsid w:val="00491485"/>
    <w:rsid w:val="0049269A"/>
    <w:rsid w:val="004934CF"/>
    <w:rsid w:val="00493606"/>
    <w:rsid w:val="004A155C"/>
    <w:rsid w:val="004A22CD"/>
    <w:rsid w:val="004A2765"/>
    <w:rsid w:val="004A7915"/>
    <w:rsid w:val="004B1167"/>
    <w:rsid w:val="004B2A75"/>
    <w:rsid w:val="004B64E2"/>
    <w:rsid w:val="004B662C"/>
    <w:rsid w:val="004B741F"/>
    <w:rsid w:val="004C0BE8"/>
    <w:rsid w:val="004C2B83"/>
    <w:rsid w:val="004C4963"/>
    <w:rsid w:val="004C6123"/>
    <w:rsid w:val="004C63E4"/>
    <w:rsid w:val="004D16E2"/>
    <w:rsid w:val="004D4411"/>
    <w:rsid w:val="004D5785"/>
    <w:rsid w:val="004D6DD1"/>
    <w:rsid w:val="004E05C7"/>
    <w:rsid w:val="004E0C3E"/>
    <w:rsid w:val="004E4791"/>
    <w:rsid w:val="004E5C16"/>
    <w:rsid w:val="004E6A5D"/>
    <w:rsid w:val="004F046E"/>
    <w:rsid w:val="004F28EF"/>
    <w:rsid w:val="004F508D"/>
    <w:rsid w:val="004F50A9"/>
    <w:rsid w:val="004F7629"/>
    <w:rsid w:val="00500001"/>
    <w:rsid w:val="00501E9E"/>
    <w:rsid w:val="005035D4"/>
    <w:rsid w:val="00503C69"/>
    <w:rsid w:val="005046E5"/>
    <w:rsid w:val="0050493C"/>
    <w:rsid w:val="00505280"/>
    <w:rsid w:val="00505EB6"/>
    <w:rsid w:val="005067E2"/>
    <w:rsid w:val="00506EF6"/>
    <w:rsid w:val="00510316"/>
    <w:rsid w:val="00511EC1"/>
    <w:rsid w:val="005137A1"/>
    <w:rsid w:val="00516140"/>
    <w:rsid w:val="00516180"/>
    <w:rsid w:val="00516BC7"/>
    <w:rsid w:val="00517400"/>
    <w:rsid w:val="00517B1E"/>
    <w:rsid w:val="00520E08"/>
    <w:rsid w:val="00522C13"/>
    <w:rsid w:val="0052455E"/>
    <w:rsid w:val="005248EE"/>
    <w:rsid w:val="00524CC1"/>
    <w:rsid w:val="00524F89"/>
    <w:rsid w:val="005255F9"/>
    <w:rsid w:val="005332A6"/>
    <w:rsid w:val="00533E2E"/>
    <w:rsid w:val="005378E0"/>
    <w:rsid w:val="005422B7"/>
    <w:rsid w:val="00542709"/>
    <w:rsid w:val="00545A76"/>
    <w:rsid w:val="00547CE3"/>
    <w:rsid w:val="00553256"/>
    <w:rsid w:val="00553736"/>
    <w:rsid w:val="00554999"/>
    <w:rsid w:val="00555841"/>
    <w:rsid w:val="00555E72"/>
    <w:rsid w:val="00560BE1"/>
    <w:rsid w:val="00560ED3"/>
    <w:rsid w:val="005625B8"/>
    <w:rsid w:val="00563117"/>
    <w:rsid w:val="005641D1"/>
    <w:rsid w:val="00570F38"/>
    <w:rsid w:val="00573A39"/>
    <w:rsid w:val="00576E44"/>
    <w:rsid w:val="00577E97"/>
    <w:rsid w:val="0058229F"/>
    <w:rsid w:val="00583110"/>
    <w:rsid w:val="00586709"/>
    <w:rsid w:val="005900A8"/>
    <w:rsid w:val="005905BC"/>
    <w:rsid w:val="0059105E"/>
    <w:rsid w:val="00591E5C"/>
    <w:rsid w:val="005971E6"/>
    <w:rsid w:val="005A1A79"/>
    <w:rsid w:val="005A518A"/>
    <w:rsid w:val="005A58A1"/>
    <w:rsid w:val="005A6147"/>
    <w:rsid w:val="005A6EBB"/>
    <w:rsid w:val="005A75C6"/>
    <w:rsid w:val="005B14D9"/>
    <w:rsid w:val="005B2C27"/>
    <w:rsid w:val="005B2F25"/>
    <w:rsid w:val="005B481A"/>
    <w:rsid w:val="005C0E94"/>
    <w:rsid w:val="005C0EE0"/>
    <w:rsid w:val="005C2A81"/>
    <w:rsid w:val="005C2E45"/>
    <w:rsid w:val="005C58F7"/>
    <w:rsid w:val="005C6E0A"/>
    <w:rsid w:val="005C7949"/>
    <w:rsid w:val="005D10A4"/>
    <w:rsid w:val="005D251C"/>
    <w:rsid w:val="005D2637"/>
    <w:rsid w:val="005D337D"/>
    <w:rsid w:val="005D3F96"/>
    <w:rsid w:val="005D431C"/>
    <w:rsid w:val="005D4630"/>
    <w:rsid w:val="005D5465"/>
    <w:rsid w:val="005D57A7"/>
    <w:rsid w:val="005D6BF9"/>
    <w:rsid w:val="005D6FFC"/>
    <w:rsid w:val="005D7827"/>
    <w:rsid w:val="005E0DAA"/>
    <w:rsid w:val="005E4761"/>
    <w:rsid w:val="005E793E"/>
    <w:rsid w:val="005F134B"/>
    <w:rsid w:val="005F161F"/>
    <w:rsid w:val="005F1FF5"/>
    <w:rsid w:val="005F39E4"/>
    <w:rsid w:val="005F5ADB"/>
    <w:rsid w:val="00602C82"/>
    <w:rsid w:val="006034C7"/>
    <w:rsid w:val="006049DB"/>
    <w:rsid w:val="0060586A"/>
    <w:rsid w:val="0060648E"/>
    <w:rsid w:val="00610355"/>
    <w:rsid w:val="006108F2"/>
    <w:rsid w:val="0061112A"/>
    <w:rsid w:val="00612EFB"/>
    <w:rsid w:val="006132FE"/>
    <w:rsid w:val="006134BD"/>
    <w:rsid w:val="00613D9B"/>
    <w:rsid w:val="0061477A"/>
    <w:rsid w:val="00625922"/>
    <w:rsid w:val="00625B0F"/>
    <w:rsid w:val="0063028D"/>
    <w:rsid w:val="00632C2C"/>
    <w:rsid w:val="006334BF"/>
    <w:rsid w:val="006337B9"/>
    <w:rsid w:val="00636BC8"/>
    <w:rsid w:val="00640AB9"/>
    <w:rsid w:val="00641DEC"/>
    <w:rsid w:val="006434F2"/>
    <w:rsid w:val="006438EA"/>
    <w:rsid w:val="00643FDB"/>
    <w:rsid w:val="0064442F"/>
    <w:rsid w:val="00644FC4"/>
    <w:rsid w:val="006452A5"/>
    <w:rsid w:val="00645536"/>
    <w:rsid w:val="006455E7"/>
    <w:rsid w:val="00645B4A"/>
    <w:rsid w:val="0064699F"/>
    <w:rsid w:val="00647433"/>
    <w:rsid w:val="00651F0F"/>
    <w:rsid w:val="00654B41"/>
    <w:rsid w:val="006572DC"/>
    <w:rsid w:val="0065758F"/>
    <w:rsid w:val="00657AF2"/>
    <w:rsid w:val="0066045D"/>
    <w:rsid w:val="00660BA5"/>
    <w:rsid w:val="006615D7"/>
    <w:rsid w:val="00662479"/>
    <w:rsid w:val="00663CB2"/>
    <w:rsid w:val="006642AF"/>
    <w:rsid w:val="0066532A"/>
    <w:rsid w:val="00666865"/>
    <w:rsid w:val="006674FB"/>
    <w:rsid w:val="006718D6"/>
    <w:rsid w:val="00671FC3"/>
    <w:rsid w:val="00673171"/>
    <w:rsid w:val="00680712"/>
    <w:rsid w:val="006818D6"/>
    <w:rsid w:val="00681949"/>
    <w:rsid w:val="00681DFC"/>
    <w:rsid w:val="00682642"/>
    <w:rsid w:val="00682F06"/>
    <w:rsid w:val="006837F1"/>
    <w:rsid w:val="0068597C"/>
    <w:rsid w:val="00687B2A"/>
    <w:rsid w:val="0069103D"/>
    <w:rsid w:val="00691FB2"/>
    <w:rsid w:val="00693B28"/>
    <w:rsid w:val="00694667"/>
    <w:rsid w:val="00694858"/>
    <w:rsid w:val="00694F76"/>
    <w:rsid w:val="00695B28"/>
    <w:rsid w:val="006A0398"/>
    <w:rsid w:val="006A40F9"/>
    <w:rsid w:val="006A4121"/>
    <w:rsid w:val="006A592B"/>
    <w:rsid w:val="006A5FC1"/>
    <w:rsid w:val="006A7132"/>
    <w:rsid w:val="006B021D"/>
    <w:rsid w:val="006B17C4"/>
    <w:rsid w:val="006B3B21"/>
    <w:rsid w:val="006B4D2B"/>
    <w:rsid w:val="006B7381"/>
    <w:rsid w:val="006B79C4"/>
    <w:rsid w:val="006C1F2D"/>
    <w:rsid w:val="006C1F9F"/>
    <w:rsid w:val="006C2C1E"/>
    <w:rsid w:val="006C312B"/>
    <w:rsid w:val="006C3600"/>
    <w:rsid w:val="006C4699"/>
    <w:rsid w:val="006C6529"/>
    <w:rsid w:val="006C6913"/>
    <w:rsid w:val="006C7187"/>
    <w:rsid w:val="006C7897"/>
    <w:rsid w:val="006D16B5"/>
    <w:rsid w:val="006E3B89"/>
    <w:rsid w:val="006E3DEA"/>
    <w:rsid w:val="006E3FF4"/>
    <w:rsid w:val="006E4194"/>
    <w:rsid w:val="006F1355"/>
    <w:rsid w:val="006F47C9"/>
    <w:rsid w:val="006F581B"/>
    <w:rsid w:val="006F7F40"/>
    <w:rsid w:val="0070052E"/>
    <w:rsid w:val="007062A8"/>
    <w:rsid w:val="00707AA7"/>
    <w:rsid w:val="007107BF"/>
    <w:rsid w:val="007113BA"/>
    <w:rsid w:val="0071147C"/>
    <w:rsid w:val="00711BA5"/>
    <w:rsid w:val="0071343C"/>
    <w:rsid w:val="00713A64"/>
    <w:rsid w:val="00713CC8"/>
    <w:rsid w:val="007144CD"/>
    <w:rsid w:val="0071571E"/>
    <w:rsid w:val="00715CC2"/>
    <w:rsid w:val="00717A77"/>
    <w:rsid w:val="00717D2E"/>
    <w:rsid w:val="00720BC7"/>
    <w:rsid w:val="00723094"/>
    <w:rsid w:val="00723449"/>
    <w:rsid w:val="00726438"/>
    <w:rsid w:val="00726F76"/>
    <w:rsid w:val="00730368"/>
    <w:rsid w:val="0073056A"/>
    <w:rsid w:val="00730D70"/>
    <w:rsid w:val="00731458"/>
    <w:rsid w:val="00734DDB"/>
    <w:rsid w:val="007403E7"/>
    <w:rsid w:val="00741B63"/>
    <w:rsid w:val="00743339"/>
    <w:rsid w:val="007440D2"/>
    <w:rsid w:val="0074555C"/>
    <w:rsid w:val="007505BA"/>
    <w:rsid w:val="0075580D"/>
    <w:rsid w:val="007558D7"/>
    <w:rsid w:val="00756970"/>
    <w:rsid w:val="007569D9"/>
    <w:rsid w:val="007600E3"/>
    <w:rsid w:val="00760A19"/>
    <w:rsid w:val="00761D58"/>
    <w:rsid w:val="007628A7"/>
    <w:rsid w:val="00762A28"/>
    <w:rsid w:val="00763ABF"/>
    <w:rsid w:val="007648A0"/>
    <w:rsid w:val="007732E2"/>
    <w:rsid w:val="00773D2E"/>
    <w:rsid w:val="00774863"/>
    <w:rsid w:val="00775582"/>
    <w:rsid w:val="007767CA"/>
    <w:rsid w:val="00776C97"/>
    <w:rsid w:val="00776DD6"/>
    <w:rsid w:val="00777217"/>
    <w:rsid w:val="00777365"/>
    <w:rsid w:val="00780BAB"/>
    <w:rsid w:val="00782EBD"/>
    <w:rsid w:val="00783511"/>
    <w:rsid w:val="00783783"/>
    <w:rsid w:val="007844EE"/>
    <w:rsid w:val="007852B7"/>
    <w:rsid w:val="00787691"/>
    <w:rsid w:val="007879EC"/>
    <w:rsid w:val="00790570"/>
    <w:rsid w:val="0079132C"/>
    <w:rsid w:val="00791DD4"/>
    <w:rsid w:val="007948D0"/>
    <w:rsid w:val="00794F24"/>
    <w:rsid w:val="0079542B"/>
    <w:rsid w:val="00797C90"/>
    <w:rsid w:val="007A339E"/>
    <w:rsid w:val="007A6759"/>
    <w:rsid w:val="007B2626"/>
    <w:rsid w:val="007B3A08"/>
    <w:rsid w:val="007B3E18"/>
    <w:rsid w:val="007B4252"/>
    <w:rsid w:val="007B4C0C"/>
    <w:rsid w:val="007B50C5"/>
    <w:rsid w:val="007B7C4E"/>
    <w:rsid w:val="007C045A"/>
    <w:rsid w:val="007C07FE"/>
    <w:rsid w:val="007C2F64"/>
    <w:rsid w:val="007C3252"/>
    <w:rsid w:val="007C5CDE"/>
    <w:rsid w:val="007C66FF"/>
    <w:rsid w:val="007C736D"/>
    <w:rsid w:val="007C7D03"/>
    <w:rsid w:val="007D2731"/>
    <w:rsid w:val="007D3090"/>
    <w:rsid w:val="007D617E"/>
    <w:rsid w:val="007E0736"/>
    <w:rsid w:val="007E77B1"/>
    <w:rsid w:val="007F0D6A"/>
    <w:rsid w:val="007F11B8"/>
    <w:rsid w:val="007F6FC9"/>
    <w:rsid w:val="007F7DEA"/>
    <w:rsid w:val="008040F5"/>
    <w:rsid w:val="00804409"/>
    <w:rsid w:val="008044FB"/>
    <w:rsid w:val="00805357"/>
    <w:rsid w:val="00805550"/>
    <w:rsid w:val="00812FDE"/>
    <w:rsid w:val="0081305C"/>
    <w:rsid w:val="0081415A"/>
    <w:rsid w:val="0081533E"/>
    <w:rsid w:val="00817933"/>
    <w:rsid w:val="008208A5"/>
    <w:rsid w:val="00821415"/>
    <w:rsid w:val="00822313"/>
    <w:rsid w:val="00822CE4"/>
    <w:rsid w:val="008230E3"/>
    <w:rsid w:val="008246B1"/>
    <w:rsid w:val="00827E4E"/>
    <w:rsid w:val="008307CC"/>
    <w:rsid w:val="00833838"/>
    <w:rsid w:val="00835002"/>
    <w:rsid w:val="0083604A"/>
    <w:rsid w:val="00840B96"/>
    <w:rsid w:val="00842245"/>
    <w:rsid w:val="00846CD5"/>
    <w:rsid w:val="00852A0A"/>
    <w:rsid w:val="00854BA4"/>
    <w:rsid w:val="00854D8E"/>
    <w:rsid w:val="00855914"/>
    <w:rsid w:val="00856F75"/>
    <w:rsid w:val="00857A44"/>
    <w:rsid w:val="00860408"/>
    <w:rsid w:val="008627E7"/>
    <w:rsid w:val="0086450B"/>
    <w:rsid w:val="00865313"/>
    <w:rsid w:val="00876294"/>
    <w:rsid w:val="008765D6"/>
    <w:rsid w:val="00880698"/>
    <w:rsid w:val="00882169"/>
    <w:rsid w:val="008826F5"/>
    <w:rsid w:val="00882798"/>
    <w:rsid w:val="008849EA"/>
    <w:rsid w:val="008849F7"/>
    <w:rsid w:val="00884D76"/>
    <w:rsid w:val="0089177D"/>
    <w:rsid w:val="00891C64"/>
    <w:rsid w:val="008951C5"/>
    <w:rsid w:val="00895E31"/>
    <w:rsid w:val="00896260"/>
    <w:rsid w:val="00897044"/>
    <w:rsid w:val="00897A12"/>
    <w:rsid w:val="008A1E1E"/>
    <w:rsid w:val="008A26BA"/>
    <w:rsid w:val="008A3407"/>
    <w:rsid w:val="008A6164"/>
    <w:rsid w:val="008A63C9"/>
    <w:rsid w:val="008A7B0F"/>
    <w:rsid w:val="008B1827"/>
    <w:rsid w:val="008B3151"/>
    <w:rsid w:val="008B4AF2"/>
    <w:rsid w:val="008B4DAC"/>
    <w:rsid w:val="008B5C30"/>
    <w:rsid w:val="008B7D62"/>
    <w:rsid w:val="008B7D84"/>
    <w:rsid w:val="008C1AF5"/>
    <w:rsid w:val="008C328F"/>
    <w:rsid w:val="008C3D4E"/>
    <w:rsid w:val="008C619C"/>
    <w:rsid w:val="008C6AFB"/>
    <w:rsid w:val="008C762E"/>
    <w:rsid w:val="008D1ACB"/>
    <w:rsid w:val="008D2449"/>
    <w:rsid w:val="008D2A36"/>
    <w:rsid w:val="008D30FC"/>
    <w:rsid w:val="008D33DE"/>
    <w:rsid w:val="008D512B"/>
    <w:rsid w:val="008E0B5A"/>
    <w:rsid w:val="008E0F8D"/>
    <w:rsid w:val="008E2417"/>
    <w:rsid w:val="008E3AD1"/>
    <w:rsid w:val="008E421D"/>
    <w:rsid w:val="008E48DB"/>
    <w:rsid w:val="008E7B52"/>
    <w:rsid w:val="008F0545"/>
    <w:rsid w:val="008F0FCD"/>
    <w:rsid w:val="008F128B"/>
    <w:rsid w:val="008F21DB"/>
    <w:rsid w:val="008F2747"/>
    <w:rsid w:val="008F3497"/>
    <w:rsid w:val="008F37BF"/>
    <w:rsid w:val="008F420F"/>
    <w:rsid w:val="008F4608"/>
    <w:rsid w:val="008F635D"/>
    <w:rsid w:val="008F6977"/>
    <w:rsid w:val="008F70CB"/>
    <w:rsid w:val="00902316"/>
    <w:rsid w:val="00904B8B"/>
    <w:rsid w:val="009052CB"/>
    <w:rsid w:val="0090543C"/>
    <w:rsid w:val="00906979"/>
    <w:rsid w:val="009101C9"/>
    <w:rsid w:val="00910E23"/>
    <w:rsid w:val="0091144C"/>
    <w:rsid w:val="0091216A"/>
    <w:rsid w:val="00914264"/>
    <w:rsid w:val="0091621E"/>
    <w:rsid w:val="00917583"/>
    <w:rsid w:val="00920404"/>
    <w:rsid w:val="00922369"/>
    <w:rsid w:val="009227E1"/>
    <w:rsid w:val="00922808"/>
    <w:rsid w:val="00922E3C"/>
    <w:rsid w:val="0092536B"/>
    <w:rsid w:val="00930AFA"/>
    <w:rsid w:val="00930B09"/>
    <w:rsid w:val="00931FA1"/>
    <w:rsid w:val="009344E0"/>
    <w:rsid w:val="00935F7D"/>
    <w:rsid w:val="009360A7"/>
    <w:rsid w:val="0094041A"/>
    <w:rsid w:val="0094170A"/>
    <w:rsid w:val="0094200F"/>
    <w:rsid w:val="00943594"/>
    <w:rsid w:val="00943E7A"/>
    <w:rsid w:val="009440CF"/>
    <w:rsid w:val="009457DF"/>
    <w:rsid w:val="00945C76"/>
    <w:rsid w:val="009460E5"/>
    <w:rsid w:val="00946427"/>
    <w:rsid w:val="00950AA5"/>
    <w:rsid w:val="00951177"/>
    <w:rsid w:val="0096034D"/>
    <w:rsid w:val="00962154"/>
    <w:rsid w:val="00962420"/>
    <w:rsid w:val="0096475C"/>
    <w:rsid w:val="00970358"/>
    <w:rsid w:val="0097134F"/>
    <w:rsid w:val="00973D5A"/>
    <w:rsid w:val="009759A9"/>
    <w:rsid w:val="00975EFF"/>
    <w:rsid w:val="00977998"/>
    <w:rsid w:val="009827AE"/>
    <w:rsid w:val="00982EB2"/>
    <w:rsid w:val="00984A7D"/>
    <w:rsid w:val="009905E5"/>
    <w:rsid w:val="00992968"/>
    <w:rsid w:val="0099318E"/>
    <w:rsid w:val="00994433"/>
    <w:rsid w:val="009959C8"/>
    <w:rsid w:val="00995C24"/>
    <w:rsid w:val="009A0802"/>
    <w:rsid w:val="009A4EE4"/>
    <w:rsid w:val="009A5288"/>
    <w:rsid w:val="009A6D62"/>
    <w:rsid w:val="009B0C9E"/>
    <w:rsid w:val="009B0D1A"/>
    <w:rsid w:val="009B0F45"/>
    <w:rsid w:val="009B1278"/>
    <w:rsid w:val="009B37A3"/>
    <w:rsid w:val="009B392D"/>
    <w:rsid w:val="009B4EAC"/>
    <w:rsid w:val="009B557B"/>
    <w:rsid w:val="009C07A7"/>
    <w:rsid w:val="009C2D25"/>
    <w:rsid w:val="009C2EBC"/>
    <w:rsid w:val="009C324F"/>
    <w:rsid w:val="009C3FF8"/>
    <w:rsid w:val="009C4CCB"/>
    <w:rsid w:val="009C519B"/>
    <w:rsid w:val="009C5FE8"/>
    <w:rsid w:val="009C76CC"/>
    <w:rsid w:val="009D1A31"/>
    <w:rsid w:val="009D2DBC"/>
    <w:rsid w:val="009D30CD"/>
    <w:rsid w:val="009D56F3"/>
    <w:rsid w:val="009D5FB0"/>
    <w:rsid w:val="009D65D4"/>
    <w:rsid w:val="009D6DF8"/>
    <w:rsid w:val="009E07D2"/>
    <w:rsid w:val="009E1761"/>
    <w:rsid w:val="009E256B"/>
    <w:rsid w:val="009E342F"/>
    <w:rsid w:val="009E3BCC"/>
    <w:rsid w:val="009E4837"/>
    <w:rsid w:val="009E4E2A"/>
    <w:rsid w:val="009E7717"/>
    <w:rsid w:val="009F0B88"/>
    <w:rsid w:val="009F1943"/>
    <w:rsid w:val="009F1FD6"/>
    <w:rsid w:val="009F418C"/>
    <w:rsid w:val="009F7FA7"/>
    <w:rsid w:val="00A00189"/>
    <w:rsid w:val="00A02540"/>
    <w:rsid w:val="00A03CDE"/>
    <w:rsid w:val="00A04D94"/>
    <w:rsid w:val="00A0606B"/>
    <w:rsid w:val="00A06614"/>
    <w:rsid w:val="00A075A9"/>
    <w:rsid w:val="00A11DB4"/>
    <w:rsid w:val="00A1208D"/>
    <w:rsid w:val="00A12A79"/>
    <w:rsid w:val="00A1628C"/>
    <w:rsid w:val="00A21B5B"/>
    <w:rsid w:val="00A22E22"/>
    <w:rsid w:val="00A23081"/>
    <w:rsid w:val="00A23BC6"/>
    <w:rsid w:val="00A23F3E"/>
    <w:rsid w:val="00A23FDF"/>
    <w:rsid w:val="00A2499D"/>
    <w:rsid w:val="00A2709B"/>
    <w:rsid w:val="00A31051"/>
    <w:rsid w:val="00A33BFA"/>
    <w:rsid w:val="00A34B2E"/>
    <w:rsid w:val="00A36F2C"/>
    <w:rsid w:val="00A3710C"/>
    <w:rsid w:val="00A3792B"/>
    <w:rsid w:val="00A409FA"/>
    <w:rsid w:val="00A4149B"/>
    <w:rsid w:val="00A43B7F"/>
    <w:rsid w:val="00A43E2E"/>
    <w:rsid w:val="00A44025"/>
    <w:rsid w:val="00A45EF0"/>
    <w:rsid w:val="00A467D9"/>
    <w:rsid w:val="00A46805"/>
    <w:rsid w:val="00A506E6"/>
    <w:rsid w:val="00A51499"/>
    <w:rsid w:val="00A5395B"/>
    <w:rsid w:val="00A53A04"/>
    <w:rsid w:val="00A53C65"/>
    <w:rsid w:val="00A542B2"/>
    <w:rsid w:val="00A54DC0"/>
    <w:rsid w:val="00A552F7"/>
    <w:rsid w:val="00A55A98"/>
    <w:rsid w:val="00A562B5"/>
    <w:rsid w:val="00A62623"/>
    <w:rsid w:val="00A65732"/>
    <w:rsid w:val="00A6764E"/>
    <w:rsid w:val="00A71B46"/>
    <w:rsid w:val="00A71E46"/>
    <w:rsid w:val="00A73971"/>
    <w:rsid w:val="00A75BD2"/>
    <w:rsid w:val="00A76C94"/>
    <w:rsid w:val="00A77133"/>
    <w:rsid w:val="00A80CAA"/>
    <w:rsid w:val="00A827E9"/>
    <w:rsid w:val="00A85DA9"/>
    <w:rsid w:val="00A90062"/>
    <w:rsid w:val="00A90B3A"/>
    <w:rsid w:val="00A91110"/>
    <w:rsid w:val="00A9175A"/>
    <w:rsid w:val="00A94FB7"/>
    <w:rsid w:val="00A95B2F"/>
    <w:rsid w:val="00AA1868"/>
    <w:rsid w:val="00AA2B97"/>
    <w:rsid w:val="00AA327C"/>
    <w:rsid w:val="00AA32A3"/>
    <w:rsid w:val="00AA3DED"/>
    <w:rsid w:val="00AA46EE"/>
    <w:rsid w:val="00AA68AF"/>
    <w:rsid w:val="00AB0277"/>
    <w:rsid w:val="00AB0EA0"/>
    <w:rsid w:val="00AB2632"/>
    <w:rsid w:val="00AB3958"/>
    <w:rsid w:val="00AB3B51"/>
    <w:rsid w:val="00AB5598"/>
    <w:rsid w:val="00AC298F"/>
    <w:rsid w:val="00AC3CAC"/>
    <w:rsid w:val="00AC3EE0"/>
    <w:rsid w:val="00AC4D80"/>
    <w:rsid w:val="00AD1764"/>
    <w:rsid w:val="00AD4DB0"/>
    <w:rsid w:val="00AD60AE"/>
    <w:rsid w:val="00AE3400"/>
    <w:rsid w:val="00AE3833"/>
    <w:rsid w:val="00AE48AB"/>
    <w:rsid w:val="00AE4BFE"/>
    <w:rsid w:val="00AE7D23"/>
    <w:rsid w:val="00AF0C1F"/>
    <w:rsid w:val="00AF0DAE"/>
    <w:rsid w:val="00AF154E"/>
    <w:rsid w:val="00AF1D9F"/>
    <w:rsid w:val="00AF1EB2"/>
    <w:rsid w:val="00AF28F7"/>
    <w:rsid w:val="00AF67A4"/>
    <w:rsid w:val="00B00FF0"/>
    <w:rsid w:val="00B03FAB"/>
    <w:rsid w:val="00B0448C"/>
    <w:rsid w:val="00B0490B"/>
    <w:rsid w:val="00B05251"/>
    <w:rsid w:val="00B10C7B"/>
    <w:rsid w:val="00B2142D"/>
    <w:rsid w:val="00B216FD"/>
    <w:rsid w:val="00B21CAF"/>
    <w:rsid w:val="00B240D8"/>
    <w:rsid w:val="00B25894"/>
    <w:rsid w:val="00B2689D"/>
    <w:rsid w:val="00B2791A"/>
    <w:rsid w:val="00B27D34"/>
    <w:rsid w:val="00B3466E"/>
    <w:rsid w:val="00B34E98"/>
    <w:rsid w:val="00B34F0F"/>
    <w:rsid w:val="00B35E41"/>
    <w:rsid w:val="00B434FA"/>
    <w:rsid w:val="00B459A1"/>
    <w:rsid w:val="00B45BD7"/>
    <w:rsid w:val="00B46534"/>
    <w:rsid w:val="00B553CE"/>
    <w:rsid w:val="00B55591"/>
    <w:rsid w:val="00B62117"/>
    <w:rsid w:val="00B63112"/>
    <w:rsid w:val="00B667F6"/>
    <w:rsid w:val="00B674DC"/>
    <w:rsid w:val="00B71BE3"/>
    <w:rsid w:val="00B7217B"/>
    <w:rsid w:val="00B724A7"/>
    <w:rsid w:val="00B76A39"/>
    <w:rsid w:val="00B80B84"/>
    <w:rsid w:val="00B8412D"/>
    <w:rsid w:val="00B84A88"/>
    <w:rsid w:val="00B8688B"/>
    <w:rsid w:val="00B910FF"/>
    <w:rsid w:val="00B94FE1"/>
    <w:rsid w:val="00BA12AB"/>
    <w:rsid w:val="00BA404E"/>
    <w:rsid w:val="00BA5B34"/>
    <w:rsid w:val="00BA705A"/>
    <w:rsid w:val="00BB00F9"/>
    <w:rsid w:val="00BB0BFF"/>
    <w:rsid w:val="00BB1C6B"/>
    <w:rsid w:val="00BB3DB8"/>
    <w:rsid w:val="00BB5E10"/>
    <w:rsid w:val="00BB788F"/>
    <w:rsid w:val="00BC29EA"/>
    <w:rsid w:val="00BC5EA2"/>
    <w:rsid w:val="00BC7FFC"/>
    <w:rsid w:val="00BD00B3"/>
    <w:rsid w:val="00BD07D4"/>
    <w:rsid w:val="00BD47DE"/>
    <w:rsid w:val="00BD5763"/>
    <w:rsid w:val="00BD78F6"/>
    <w:rsid w:val="00BE19B8"/>
    <w:rsid w:val="00BE2960"/>
    <w:rsid w:val="00BE29A3"/>
    <w:rsid w:val="00BE2CE0"/>
    <w:rsid w:val="00BE5F91"/>
    <w:rsid w:val="00BF3A90"/>
    <w:rsid w:val="00BF3AAA"/>
    <w:rsid w:val="00BF693A"/>
    <w:rsid w:val="00BF6D83"/>
    <w:rsid w:val="00BF7DD7"/>
    <w:rsid w:val="00C0059C"/>
    <w:rsid w:val="00C0094C"/>
    <w:rsid w:val="00C00DEF"/>
    <w:rsid w:val="00C02249"/>
    <w:rsid w:val="00C03390"/>
    <w:rsid w:val="00C04E31"/>
    <w:rsid w:val="00C04FA3"/>
    <w:rsid w:val="00C05D10"/>
    <w:rsid w:val="00C102F0"/>
    <w:rsid w:val="00C11621"/>
    <w:rsid w:val="00C116D5"/>
    <w:rsid w:val="00C13158"/>
    <w:rsid w:val="00C16884"/>
    <w:rsid w:val="00C17769"/>
    <w:rsid w:val="00C204D2"/>
    <w:rsid w:val="00C216F6"/>
    <w:rsid w:val="00C23F13"/>
    <w:rsid w:val="00C23F93"/>
    <w:rsid w:val="00C269BD"/>
    <w:rsid w:val="00C26BEB"/>
    <w:rsid w:val="00C2772B"/>
    <w:rsid w:val="00C27A0C"/>
    <w:rsid w:val="00C34A00"/>
    <w:rsid w:val="00C35E5F"/>
    <w:rsid w:val="00C3649C"/>
    <w:rsid w:val="00C369AE"/>
    <w:rsid w:val="00C3725A"/>
    <w:rsid w:val="00C40CCD"/>
    <w:rsid w:val="00C41A2B"/>
    <w:rsid w:val="00C41D97"/>
    <w:rsid w:val="00C432DC"/>
    <w:rsid w:val="00C44A3B"/>
    <w:rsid w:val="00C50DE4"/>
    <w:rsid w:val="00C51035"/>
    <w:rsid w:val="00C51438"/>
    <w:rsid w:val="00C51947"/>
    <w:rsid w:val="00C5285B"/>
    <w:rsid w:val="00C54677"/>
    <w:rsid w:val="00C54974"/>
    <w:rsid w:val="00C55004"/>
    <w:rsid w:val="00C55B07"/>
    <w:rsid w:val="00C57073"/>
    <w:rsid w:val="00C605E2"/>
    <w:rsid w:val="00C63FB1"/>
    <w:rsid w:val="00C6455C"/>
    <w:rsid w:val="00C64CF2"/>
    <w:rsid w:val="00C72DC1"/>
    <w:rsid w:val="00C74EFF"/>
    <w:rsid w:val="00C75BB2"/>
    <w:rsid w:val="00C762B5"/>
    <w:rsid w:val="00C77AA6"/>
    <w:rsid w:val="00C83BAE"/>
    <w:rsid w:val="00C83C84"/>
    <w:rsid w:val="00C845A6"/>
    <w:rsid w:val="00C84C2C"/>
    <w:rsid w:val="00C85CF3"/>
    <w:rsid w:val="00C86C35"/>
    <w:rsid w:val="00C86CF3"/>
    <w:rsid w:val="00C8761E"/>
    <w:rsid w:val="00C87C6C"/>
    <w:rsid w:val="00C918FF"/>
    <w:rsid w:val="00C9204D"/>
    <w:rsid w:val="00C92C21"/>
    <w:rsid w:val="00C9516D"/>
    <w:rsid w:val="00C95D1F"/>
    <w:rsid w:val="00C96B09"/>
    <w:rsid w:val="00C96FE1"/>
    <w:rsid w:val="00CA0154"/>
    <w:rsid w:val="00CA067D"/>
    <w:rsid w:val="00CA10B2"/>
    <w:rsid w:val="00CA25F2"/>
    <w:rsid w:val="00CA5CC8"/>
    <w:rsid w:val="00CA6BB8"/>
    <w:rsid w:val="00CA6F2E"/>
    <w:rsid w:val="00CA7445"/>
    <w:rsid w:val="00CA7B86"/>
    <w:rsid w:val="00CB167E"/>
    <w:rsid w:val="00CB34B4"/>
    <w:rsid w:val="00CB4123"/>
    <w:rsid w:val="00CB4133"/>
    <w:rsid w:val="00CB5690"/>
    <w:rsid w:val="00CB756A"/>
    <w:rsid w:val="00CB7D3A"/>
    <w:rsid w:val="00CC055C"/>
    <w:rsid w:val="00CC1338"/>
    <w:rsid w:val="00CC3F9B"/>
    <w:rsid w:val="00CC5191"/>
    <w:rsid w:val="00CC7A0D"/>
    <w:rsid w:val="00CD0293"/>
    <w:rsid w:val="00CD159A"/>
    <w:rsid w:val="00CD1E09"/>
    <w:rsid w:val="00CD230C"/>
    <w:rsid w:val="00CD2984"/>
    <w:rsid w:val="00CD436A"/>
    <w:rsid w:val="00CD6483"/>
    <w:rsid w:val="00CD6CCD"/>
    <w:rsid w:val="00CE19F4"/>
    <w:rsid w:val="00CE40FE"/>
    <w:rsid w:val="00CE6282"/>
    <w:rsid w:val="00CE6C9F"/>
    <w:rsid w:val="00CF0045"/>
    <w:rsid w:val="00CF3F65"/>
    <w:rsid w:val="00CF44D2"/>
    <w:rsid w:val="00CF56D2"/>
    <w:rsid w:val="00CF6938"/>
    <w:rsid w:val="00CF6C42"/>
    <w:rsid w:val="00CF79DD"/>
    <w:rsid w:val="00D00B6A"/>
    <w:rsid w:val="00D0238B"/>
    <w:rsid w:val="00D039CC"/>
    <w:rsid w:val="00D03C5C"/>
    <w:rsid w:val="00D03E51"/>
    <w:rsid w:val="00D065EE"/>
    <w:rsid w:val="00D10562"/>
    <w:rsid w:val="00D10728"/>
    <w:rsid w:val="00D11FF7"/>
    <w:rsid w:val="00D12E4C"/>
    <w:rsid w:val="00D14A87"/>
    <w:rsid w:val="00D15518"/>
    <w:rsid w:val="00D176ED"/>
    <w:rsid w:val="00D177EF"/>
    <w:rsid w:val="00D24AAD"/>
    <w:rsid w:val="00D24BE8"/>
    <w:rsid w:val="00D24D99"/>
    <w:rsid w:val="00D25C8C"/>
    <w:rsid w:val="00D25D68"/>
    <w:rsid w:val="00D31B95"/>
    <w:rsid w:val="00D32E81"/>
    <w:rsid w:val="00D33DEB"/>
    <w:rsid w:val="00D3588D"/>
    <w:rsid w:val="00D406EB"/>
    <w:rsid w:val="00D40AB8"/>
    <w:rsid w:val="00D41F10"/>
    <w:rsid w:val="00D423AF"/>
    <w:rsid w:val="00D433BD"/>
    <w:rsid w:val="00D449F7"/>
    <w:rsid w:val="00D46432"/>
    <w:rsid w:val="00D46A72"/>
    <w:rsid w:val="00D56034"/>
    <w:rsid w:val="00D6019B"/>
    <w:rsid w:val="00D6093F"/>
    <w:rsid w:val="00D61D35"/>
    <w:rsid w:val="00D6340B"/>
    <w:rsid w:val="00D64037"/>
    <w:rsid w:val="00D72851"/>
    <w:rsid w:val="00D73E04"/>
    <w:rsid w:val="00D74FDB"/>
    <w:rsid w:val="00D76CB1"/>
    <w:rsid w:val="00D77931"/>
    <w:rsid w:val="00D834D3"/>
    <w:rsid w:val="00D83C8E"/>
    <w:rsid w:val="00D8586D"/>
    <w:rsid w:val="00D868CD"/>
    <w:rsid w:val="00D93009"/>
    <w:rsid w:val="00D939DF"/>
    <w:rsid w:val="00D940A3"/>
    <w:rsid w:val="00D94D77"/>
    <w:rsid w:val="00DA1503"/>
    <w:rsid w:val="00DA2F0E"/>
    <w:rsid w:val="00DA7140"/>
    <w:rsid w:val="00DA7F5F"/>
    <w:rsid w:val="00DB0434"/>
    <w:rsid w:val="00DB147A"/>
    <w:rsid w:val="00DB1885"/>
    <w:rsid w:val="00DB261D"/>
    <w:rsid w:val="00DB2B2B"/>
    <w:rsid w:val="00DB47DD"/>
    <w:rsid w:val="00DB5866"/>
    <w:rsid w:val="00DC0579"/>
    <w:rsid w:val="00DC0C1B"/>
    <w:rsid w:val="00DC0C5E"/>
    <w:rsid w:val="00DC2786"/>
    <w:rsid w:val="00DC2B20"/>
    <w:rsid w:val="00DC6316"/>
    <w:rsid w:val="00DC74F2"/>
    <w:rsid w:val="00DD1FC6"/>
    <w:rsid w:val="00DD2A67"/>
    <w:rsid w:val="00DD3B0D"/>
    <w:rsid w:val="00DE1E7B"/>
    <w:rsid w:val="00DE2651"/>
    <w:rsid w:val="00DE3666"/>
    <w:rsid w:val="00DF0D74"/>
    <w:rsid w:val="00DF0E43"/>
    <w:rsid w:val="00DF2C03"/>
    <w:rsid w:val="00DF36C1"/>
    <w:rsid w:val="00DF4133"/>
    <w:rsid w:val="00DF42BB"/>
    <w:rsid w:val="00DF5B61"/>
    <w:rsid w:val="00DF5EEE"/>
    <w:rsid w:val="00E00D34"/>
    <w:rsid w:val="00E02924"/>
    <w:rsid w:val="00E02D99"/>
    <w:rsid w:val="00E03972"/>
    <w:rsid w:val="00E03F3E"/>
    <w:rsid w:val="00E049EB"/>
    <w:rsid w:val="00E050C4"/>
    <w:rsid w:val="00E05791"/>
    <w:rsid w:val="00E06386"/>
    <w:rsid w:val="00E07989"/>
    <w:rsid w:val="00E149DB"/>
    <w:rsid w:val="00E157FD"/>
    <w:rsid w:val="00E24D04"/>
    <w:rsid w:val="00E30340"/>
    <w:rsid w:val="00E30EB9"/>
    <w:rsid w:val="00E3165A"/>
    <w:rsid w:val="00E32C12"/>
    <w:rsid w:val="00E33A78"/>
    <w:rsid w:val="00E34AB8"/>
    <w:rsid w:val="00E35644"/>
    <w:rsid w:val="00E37B3A"/>
    <w:rsid w:val="00E40959"/>
    <w:rsid w:val="00E40A6F"/>
    <w:rsid w:val="00E41C62"/>
    <w:rsid w:val="00E41D43"/>
    <w:rsid w:val="00E431EB"/>
    <w:rsid w:val="00E4383A"/>
    <w:rsid w:val="00E43E0E"/>
    <w:rsid w:val="00E45EB7"/>
    <w:rsid w:val="00E4740D"/>
    <w:rsid w:val="00E4744D"/>
    <w:rsid w:val="00E47A53"/>
    <w:rsid w:val="00E52B73"/>
    <w:rsid w:val="00E54828"/>
    <w:rsid w:val="00E578D9"/>
    <w:rsid w:val="00E6072A"/>
    <w:rsid w:val="00E61D48"/>
    <w:rsid w:val="00E62178"/>
    <w:rsid w:val="00E63551"/>
    <w:rsid w:val="00E66154"/>
    <w:rsid w:val="00E664A3"/>
    <w:rsid w:val="00E66E31"/>
    <w:rsid w:val="00E66E41"/>
    <w:rsid w:val="00E67B04"/>
    <w:rsid w:val="00E67F4D"/>
    <w:rsid w:val="00E7255E"/>
    <w:rsid w:val="00E73698"/>
    <w:rsid w:val="00E76558"/>
    <w:rsid w:val="00E76653"/>
    <w:rsid w:val="00E7747C"/>
    <w:rsid w:val="00E831AF"/>
    <w:rsid w:val="00E83D22"/>
    <w:rsid w:val="00E848F5"/>
    <w:rsid w:val="00E8625E"/>
    <w:rsid w:val="00E86D40"/>
    <w:rsid w:val="00E87680"/>
    <w:rsid w:val="00E921EE"/>
    <w:rsid w:val="00E94AFF"/>
    <w:rsid w:val="00E961C2"/>
    <w:rsid w:val="00EA037D"/>
    <w:rsid w:val="00EA179A"/>
    <w:rsid w:val="00EA1E5B"/>
    <w:rsid w:val="00EA1FAE"/>
    <w:rsid w:val="00EA307F"/>
    <w:rsid w:val="00EA33B1"/>
    <w:rsid w:val="00EA360E"/>
    <w:rsid w:val="00EA394B"/>
    <w:rsid w:val="00EA68E3"/>
    <w:rsid w:val="00EA753E"/>
    <w:rsid w:val="00EB054F"/>
    <w:rsid w:val="00EB1D20"/>
    <w:rsid w:val="00EB21A6"/>
    <w:rsid w:val="00EB29DE"/>
    <w:rsid w:val="00EB2C29"/>
    <w:rsid w:val="00EB2E75"/>
    <w:rsid w:val="00EB53D5"/>
    <w:rsid w:val="00EB5EA1"/>
    <w:rsid w:val="00EB733C"/>
    <w:rsid w:val="00EB7CFF"/>
    <w:rsid w:val="00EC19AB"/>
    <w:rsid w:val="00EC595B"/>
    <w:rsid w:val="00EC5B13"/>
    <w:rsid w:val="00ED11A6"/>
    <w:rsid w:val="00ED1494"/>
    <w:rsid w:val="00ED24B6"/>
    <w:rsid w:val="00ED25C0"/>
    <w:rsid w:val="00ED30F6"/>
    <w:rsid w:val="00ED564C"/>
    <w:rsid w:val="00ED5A13"/>
    <w:rsid w:val="00ED5A7A"/>
    <w:rsid w:val="00ED6173"/>
    <w:rsid w:val="00ED6876"/>
    <w:rsid w:val="00ED6F34"/>
    <w:rsid w:val="00ED78FA"/>
    <w:rsid w:val="00ED79EB"/>
    <w:rsid w:val="00EE0694"/>
    <w:rsid w:val="00EE0C34"/>
    <w:rsid w:val="00EE0ED2"/>
    <w:rsid w:val="00EE430E"/>
    <w:rsid w:val="00EE4569"/>
    <w:rsid w:val="00EE7570"/>
    <w:rsid w:val="00EF0774"/>
    <w:rsid w:val="00EF428B"/>
    <w:rsid w:val="00EF49DE"/>
    <w:rsid w:val="00EF7315"/>
    <w:rsid w:val="00EF7CE1"/>
    <w:rsid w:val="00F00934"/>
    <w:rsid w:val="00F027F3"/>
    <w:rsid w:val="00F02984"/>
    <w:rsid w:val="00F04048"/>
    <w:rsid w:val="00F04635"/>
    <w:rsid w:val="00F056C4"/>
    <w:rsid w:val="00F06B64"/>
    <w:rsid w:val="00F10415"/>
    <w:rsid w:val="00F1143C"/>
    <w:rsid w:val="00F116F6"/>
    <w:rsid w:val="00F11C7A"/>
    <w:rsid w:val="00F125F5"/>
    <w:rsid w:val="00F1323D"/>
    <w:rsid w:val="00F16A17"/>
    <w:rsid w:val="00F16D44"/>
    <w:rsid w:val="00F2344C"/>
    <w:rsid w:val="00F243F8"/>
    <w:rsid w:val="00F253EC"/>
    <w:rsid w:val="00F257C1"/>
    <w:rsid w:val="00F25A46"/>
    <w:rsid w:val="00F25B83"/>
    <w:rsid w:val="00F263C0"/>
    <w:rsid w:val="00F3065B"/>
    <w:rsid w:val="00F31F73"/>
    <w:rsid w:val="00F33CF6"/>
    <w:rsid w:val="00F35FDC"/>
    <w:rsid w:val="00F4116E"/>
    <w:rsid w:val="00F41EDE"/>
    <w:rsid w:val="00F43BBA"/>
    <w:rsid w:val="00F44316"/>
    <w:rsid w:val="00F4444E"/>
    <w:rsid w:val="00F509D1"/>
    <w:rsid w:val="00F5101C"/>
    <w:rsid w:val="00F52C19"/>
    <w:rsid w:val="00F536F3"/>
    <w:rsid w:val="00F56387"/>
    <w:rsid w:val="00F5730E"/>
    <w:rsid w:val="00F57504"/>
    <w:rsid w:val="00F60066"/>
    <w:rsid w:val="00F60414"/>
    <w:rsid w:val="00F614FB"/>
    <w:rsid w:val="00F621FE"/>
    <w:rsid w:val="00F6385A"/>
    <w:rsid w:val="00F6498D"/>
    <w:rsid w:val="00F70008"/>
    <w:rsid w:val="00F701E8"/>
    <w:rsid w:val="00F710C8"/>
    <w:rsid w:val="00F7162E"/>
    <w:rsid w:val="00F71862"/>
    <w:rsid w:val="00F72263"/>
    <w:rsid w:val="00F72B1B"/>
    <w:rsid w:val="00F7465E"/>
    <w:rsid w:val="00F764F0"/>
    <w:rsid w:val="00F80770"/>
    <w:rsid w:val="00F8355B"/>
    <w:rsid w:val="00F850DD"/>
    <w:rsid w:val="00F86D3B"/>
    <w:rsid w:val="00F902FC"/>
    <w:rsid w:val="00F91266"/>
    <w:rsid w:val="00F95E24"/>
    <w:rsid w:val="00F97F1A"/>
    <w:rsid w:val="00FA1651"/>
    <w:rsid w:val="00FA1896"/>
    <w:rsid w:val="00FA1C26"/>
    <w:rsid w:val="00FA4234"/>
    <w:rsid w:val="00FA42A7"/>
    <w:rsid w:val="00FA638E"/>
    <w:rsid w:val="00FA7DF1"/>
    <w:rsid w:val="00FB0017"/>
    <w:rsid w:val="00FB1AF0"/>
    <w:rsid w:val="00FB2838"/>
    <w:rsid w:val="00FB3811"/>
    <w:rsid w:val="00FB3BAC"/>
    <w:rsid w:val="00FB3FDD"/>
    <w:rsid w:val="00FB4417"/>
    <w:rsid w:val="00FB490F"/>
    <w:rsid w:val="00FB4984"/>
    <w:rsid w:val="00FB5652"/>
    <w:rsid w:val="00FB5CD5"/>
    <w:rsid w:val="00FB5F64"/>
    <w:rsid w:val="00FB6020"/>
    <w:rsid w:val="00FC046D"/>
    <w:rsid w:val="00FC13F3"/>
    <w:rsid w:val="00FC256B"/>
    <w:rsid w:val="00FC542C"/>
    <w:rsid w:val="00FC7548"/>
    <w:rsid w:val="00FD02FA"/>
    <w:rsid w:val="00FD0EAA"/>
    <w:rsid w:val="00FD3244"/>
    <w:rsid w:val="00FD3D42"/>
    <w:rsid w:val="00FD4B67"/>
    <w:rsid w:val="00FD689A"/>
    <w:rsid w:val="00FE22E5"/>
    <w:rsid w:val="00FE38B2"/>
    <w:rsid w:val="00FE3B72"/>
    <w:rsid w:val="00FE4140"/>
    <w:rsid w:val="00FE4D8C"/>
    <w:rsid w:val="00FE5806"/>
    <w:rsid w:val="00FE5D9E"/>
    <w:rsid w:val="00FE7E2D"/>
    <w:rsid w:val="00FF0D61"/>
    <w:rsid w:val="00FF2F02"/>
    <w:rsid w:val="00FF4104"/>
    <w:rsid w:val="00FF6C25"/>
    <w:rsid w:val="00FF6FBD"/>
    <w:rsid w:val="00FF7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B4163"/>
  <w15:chartTrackingRefBased/>
  <w15:docId w15:val="{9EBF0281-BFF5-4A0F-9B99-2BBE0545F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SimSun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421D"/>
    <w:pPr>
      <w:spacing w:after="0" w:line="240" w:lineRule="auto"/>
    </w:pPr>
    <w:rPr>
      <w:rFonts w:ascii="Times New Roman" w:eastAsia="MS Mincho" w:hAnsi="Times New Roman" w:cs="Times New Roman"/>
      <w:kern w:val="0"/>
      <w:sz w:val="20"/>
      <w:szCs w:val="20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505E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505E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rsid w:val="00505E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5E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5E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5EB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5EB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5EB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5EB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5E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505E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5E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5E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5E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5E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5E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5E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5E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5EB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5E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5E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5E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5E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5E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5E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5E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5E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5E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5EB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rsid w:val="00505EB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505EB6"/>
    <w:rPr>
      <w:rFonts w:ascii="Times New Roman" w:eastAsia="MS Mincho" w:hAnsi="Times New Roman" w:cs="Times New Roman"/>
      <w:kern w:val="0"/>
      <w:sz w:val="20"/>
      <w:szCs w:val="20"/>
      <w14:ligatures w14:val="none"/>
    </w:rPr>
  </w:style>
  <w:style w:type="paragraph" w:styleId="Footer">
    <w:name w:val="footer"/>
    <w:basedOn w:val="Normal"/>
    <w:link w:val="FooterChar"/>
    <w:uiPriority w:val="99"/>
    <w:rsid w:val="00505EB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5EB6"/>
    <w:rPr>
      <w:rFonts w:ascii="Times New Roman" w:eastAsia="MS Mincho" w:hAnsi="Times New Roman" w:cs="Times New Roman"/>
      <w:kern w:val="0"/>
      <w:sz w:val="20"/>
      <w:szCs w:val="20"/>
      <w14:ligatures w14:val="none"/>
    </w:rPr>
  </w:style>
  <w:style w:type="paragraph" w:styleId="BodyTextIndent2">
    <w:name w:val="Body Text Indent 2"/>
    <w:basedOn w:val="Normal"/>
    <w:link w:val="BodyTextIndent2Char"/>
    <w:rsid w:val="00505EB6"/>
    <w:pPr>
      <w:spacing w:line="240" w:lineRule="exact"/>
      <w:ind w:firstLine="187"/>
      <w:jc w:val="both"/>
    </w:pPr>
    <w:rPr>
      <w:rFonts w:ascii="Times" w:hAnsi="Times"/>
    </w:rPr>
  </w:style>
  <w:style w:type="character" w:customStyle="1" w:styleId="BodyTextIndent2Char">
    <w:name w:val="Body Text Indent 2 Char"/>
    <w:basedOn w:val="DefaultParagraphFont"/>
    <w:link w:val="BodyTextIndent2"/>
    <w:rsid w:val="00505EB6"/>
    <w:rPr>
      <w:rFonts w:ascii="Times" w:eastAsia="MS Mincho" w:hAnsi="Times" w:cs="Times New Roman"/>
      <w:kern w:val="0"/>
      <w:sz w:val="20"/>
      <w:szCs w:val="20"/>
      <w14:ligatures w14:val="none"/>
    </w:rPr>
  </w:style>
  <w:style w:type="table" w:styleId="TableGrid">
    <w:name w:val="Table Grid"/>
    <w:basedOn w:val="TableNormal"/>
    <w:rsid w:val="00505EB6"/>
    <w:pPr>
      <w:spacing w:after="0" w:line="240" w:lineRule="auto"/>
    </w:pPr>
    <w:rPr>
      <w:rFonts w:ascii="Times New Roman" w:eastAsia="MS Mincho" w:hAnsi="Times New Roman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505EB6"/>
  </w:style>
  <w:style w:type="paragraph" w:styleId="NormalWeb">
    <w:name w:val="Normal (Web)"/>
    <w:basedOn w:val="Normal"/>
    <w:uiPriority w:val="99"/>
    <w:semiHidden/>
    <w:unhideWhenUsed/>
    <w:rsid w:val="00A71B46"/>
    <w:pPr>
      <w:spacing w:before="100" w:beforeAutospacing="1" w:after="100" w:afterAutospacing="1"/>
    </w:pPr>
    <w:rPr>
      <w:rFonts w:eastAsia="Times New Roman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rsid w:val="00891C6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C64"/>
    <w:rPr>
      <w:color w:val="605E5C"/>
      <w:shd w:val="clear" w:color="auto" w:fill="E1DFDD"/>
    </w:rPr>
  </w:style>
  <w:style w:type="character" w:customStyle="1" w:styleId="textlayer--absolute">
    <w:name w:val="textlayer--absolute"/>
    <w:basedOn w:val="DefaultParagraphFont"/>
    <w:rsid w:val="008D512B"/>
  </w:style>
  <w:style w:type="character" w:styleId="PlaceholderText">
    <w:name w:val="Placeholder Text"/>
    <w:basedOn w:val="DefaultParagraphFont"/>
    <w:uiPriority w:val="99"/>
    <w:semiHidden/>
    <w:rsid w:val="00F263C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3266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3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1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42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97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xiaoyuzhoufm.com/podcast/655ac689b95673db211562f9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fontTable" Target="fontTable.xml"/><Relationship Id="rId21" Type="http://schemas.openxmlformats.org/officeDocument/2006/relationships/image" Target="media/image6.jpeg"/><Relationship Id="rId34" Type="http://schemas.openxmlformats.org/officeDocument/2006/relationships/image" Target="media/image19.png"/><Relationship Id="rId7" Type="http://schemas.openxmlformats.org/officeDocument/2006/relationships/webSettings" Target="webSettings.xml"/><Relationship Id="rId12" Type="http://schemas.openxmlformats.org/officeDocument/2006/relationships/hyperlink" Target="https://www.xiaoyuzhoufm.com/podcast/655ac689b95673db211562f9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www.xiaoyuzhoufm.com/podcast/655ac689b95673db211562f9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www.xiaoyuzhoufm.com/podcast/655ac689b95673db211562f9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c654ed7-066f-424b-bd5a-3e349f3b66b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E60150C6776E42A21DE7D27EBFF46F" ma:contentTypeVersion="10" ma:contentTypeDescription="Create a new document." ma:contentTypeScope="" ma:versionID="77c4241a6f5a2bcf11e5a607e2e597d1">
  <xsd:schema xmlns:xsd="http://www.w3.org/2001/XMLSchema" xmlns:xs="http://www.w3.org/2001/XMLSchema" xmlns:p="http://schemas.microsoft.com/office/2006/metadata/properties" xmlns:ns3="7c654ed7-066f-424b-bd5a-3e349f3b66bb" xmlns:ns4="bb2c65ec-f850-4de3-a7d7-a897a5450403" targetNamespace="http://schemas.microsoft.com/office/2006/metadata/properties" ma:root="true" ma:fieldsID="ebe942030f6c49c57be16f055e29b9e1" ns3:_="" ns4:_="">
    <xsd:import namespace="7c654ed7-066f-424b-bd5a-3e349f3b66bb"/>
    <xsd:import namespace="bb2c65ec-f850-4de3-a7d7-a897a545040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54ed7-066f-424b-bd5a-3e349f3b66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2c65ec-f850-4de3-a7d7-a897a5450403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EF64337-F5B0-4059-920D-AB976468F2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841A626-E79F-4A05-9475-E18FF5096C08}">
  <ds:schemaRefs>
    <ds:schemaRef ds:uri="http://schemas.microsoft.com/office/2006/metadata/properties"/>
    <ds:schemaRef ds:uri="http://schemas.microsoft.com/office/infopath/2007/PartnerControls"/>
    <ds:schemaRef ds:uri="7c654ed7-066f-424b-bd5a-3e349f3b66bb"/>
  </ds:schemaRefs>
</ds:datastoreItem>
</file>

<file path=customXml/itemProps3.xml><?xml version="1.0" encoding="utf-8"?>
<ds:datastoreItem xmlns:ds="http://schemas.openxmlformats.org/officeDocument/2006/customXml" ds:itemID="{E727F59F-3F35-4642-9157-E4B3D0A0DC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654ed7-066f-424b-bd5a-3e349f3b66bb"/>
    <ds:schemaRef ds:uri="bb2c65ec-f850-4de3-a7d7-a897a545040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f6b6dd5b-f02f-441a-99a0-162ac5060bd2}" enabled="0" method="" siteId="{f6b6dd5b-f02f-441a-99a0-162ac5060bd2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.~WRD0000</Template>
  <TotalTime>0</TotalTime>
  <Pages>9</Pages>
  <Words>3345</Words>
  <Characters>19072</Characters>
  <Application>Microsoft Office Word</Application>
  <DocSecurity>0</DocSecurity>
  <Lines>158</Lines>
  <Paragraphs>44</Paragraphs>
  <ScaleCrop>false</ScaleCrop>
  <Company/>
  <LinksUpToDate>false</LinksUpToDate>
  <CharactersWithSpaces>22373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tkee</dc:creator>
  <cp:keywords/>
  <dc:description/>
  <cp:lastModifiedBy>Joshua Jiao</cp:lastModifiedBy>
  <cp:revision>2</cp:revision>
  <dcterms:created xsi:type="dcterms:W3CDTF">2024-07-30T19:36:00Z</dcterms:created>
  <dcterms:modified xsi:type="dcterms:W3CDTF">2024-07-30T19:36:00Z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0x01010005E60150C6776E42A21DE7D27EBFF46F</vt:lpwstr>
  </property>
</Properties>
</file>